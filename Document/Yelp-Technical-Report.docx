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697E9" w14:textId="77777777" w:rsidR="007F1014" w:rsidRPr="00B50A2D" w:rsidRDefault="007F1014" w:rsidP="00CA55C2">
      <w:pPr>
        <w:pStyle w:val="ParagraphSpacer10"/>
        <w:jc w:val="both"/>
        <w:rPr>
          <w:rFonts w:asciiTheme="minorHAnsi" w:hAnsiTheme="minorHAnsi" w:cstheme="minorHAnsi"/>
        </w:rPr>
      </w:pPr>
    </w:p>
    <w:p w14:paraId="272ECBB1" w14:textId="77777777" w:rsidR="00125C38" w:rsidRPr="00B50A2D" w:rsidRDefault="00125C38" w:rsidP="00CA55C2">
      <w:pPr>
        <w:pStyle w:val="BodyText"/>
        <w:jc w:val="both"/>
        <w:rPr>
          <w:rFonts w:asciiTheme="minorHAnsi" w:hAnsiTheme="minorHAnsi" w:cstheme="minorHAnsi"/>
        </w:rPr>
      </w:pPr>
    </w:p>
    <w:p w14:paraId="49491D7E" w14:textId="77777777" w:rsidR="00125C38" w:rsidRPr="00B50A2D" w:rsidRDefault="00125C38" w:rsidP="00CA55C2">
      <w:pPr>
        <w:pStyle w:val="BodyText"/>
        <w:jc w:val="both"/>
        <w:rPr>
          <w:rFonts w:asciiTheme="minorHAnsi" w:hAnsiTheme="minorHAnsi" w:cstheme="minorHAnsi"/>
        </w:rPr>
      </w:pPr>
    </w:p>
    <w:p w14:paraId="14FD3C99" w14:textId="77777777" w:rsidR="00125C38" w:rsidRPr="00B50A2D" w:rsidRDefault="00125C38" w:rsidP="00CA55C2">
      <w:pPr>
        <w:pStyle w:val="BodyText"/>
        <w:jc w:val="both"/>
        <w:rPr>
          <w:rFonts w:asciiTheme="minorHAnsi" w:hAnsiTheme="minorHAnsi" w:cstheme="minorHAnsi"/>
        </w:rPr>
      </w:pPr>
    </w:p>
    <w:p w14:paraId="520A7A8B" w14:textId="77777777" w:rsidR="00125C38" w:rsidRPr="00B50A2D" w:rsidRDefault="00125C38" w:rsidP="00CA55C2">
      <w:pPr>
        <w:pStyle w:val="BodyText"/>
        <w:jc w:val="both"/>
        <w:rPr>
          <w:rFonts w:asciiTheme="minorHAnsi" w:hAnsiTheme="minorHAnsi" w:cstheme="minorHAnsi"/>
        </w:rPr>
      </w:pPr>
    </w:p>
    <w:p w14:paraId="770C12D7" w14:textId="77777777" w:rsidR="00125C38" w:rsidRPr="00B50A2D" w:rsidRDefault="00125C38" w:rsidP="00CA55C2">
      <w:pPr>
        <w:pStyle w:val="BodyText"/>
        <w:jc w:val="both"/>
        <w:rPr>
          <w:rFonts w:asciiTheme="minorHAnsi" w:hAnsiTheme="minorHAnsi" w:cstheme="minorHAnsi"/>
        </w:rPr>
      </w:pPr>
    </w:p>
    <w:p w14:paraId="253BB4F9" w14:textId="77777777" w:rsidR="00125C38" w:rsidRPr="00B50A2D" w:rsidRDefault="00125C38" w:rsidP="00CA55C2">
      <w:pPr>
        <w:pStyle w:val="BodyText"/>
        <w:jc w:val="both"/>
        <w:rPr>
          <w:rFonts w:asciiTheme="minorHAnsi" w:hAnsiTheme="minorHAnsi" w:cstheme="minorHAnsi"/>
        </w:rPr>
      </w:pPr>
    </w:p>
    <w:p w14:paraId="7E9A7976" w14:textId="77777777" w:rsidR="00125C38" w:rsidRPr="00B50A2D" w:rsidRDefault="00125C38" w:rsidP="00CA55C2">
      <w:pPr>
        <w:pStyle w:val="BodyText"/>
        <w:jc w:val="both"/>
        <w:rPr>
          <w:rFonts w:asciiTheme="minorHAnsi" w:hAnsiTheme="minorHAnsi" w:cstheme="minorHAnsi"/>
        </w:rPr>
      </w:pPr>
    </w:p>
    <w:p w14:paraId="0732AF3D" w14:textId="77777777" w:rsidR="00125C38" w:rsidRPr="00B50A2D" w:rsidRDefault="00125C38" w:rsidP="00CA55C2">
      <w:pPr>
        <w:pStyle w:val="BodyText"/>
        <w:jc w:val="both"/>
        <w:rPr>
          <w:rFonts w:asciiTheme="minorHAnsi" w:hAnsiTheme="minorHAnsi" w:cstheme="minorHAnsi"/>
        </w:rPr>
      </w:pPr>
    </w:p>
    <w:p w14:paraId="3E7964F1" w14:textId="77777777" w:rsidR="00125C38" w:rsidRPr="00B50A2D" w:rsidRDefault="00125C38" w:rsidP="00CA55C2">
      <w:pPr>
        <w:pStyle w:val="BodyText"/>
        <w:jc w:val="both"/>
        <w:rPr>
          <w:rFonts w:asciiTheme="minorHAnsi" w:hAnsiTheme="minorHAnsi" w:cstheme="minorHAnsi"/>
        </w:rPr>
      </w:pPr>
    </w:p>
    <w:tbl>
      <w:tblPr>
        <w:tblW w:w="10168" w:type="dxa"/>
        <w:tblLook w:val="00A0" w:firstRow="1" w:lastRow="0" w:firstColumn="1" w:lastColumn="0" w:noHBand="0" w:noVBand="0"/>
      </w:tblPr>
      <w:tblGrid>
        <w:gridCol w:w="10168"/>
      </w:tblGrid>
      <w:tr w:rsidR="00E15F6B" w:rsidRPr="00B50A2D" w14:paraId="03F02D63" w14:textId="77777777" w:rsidTr="00CA55C2">
        <w:trPr>
          <w:trHeight w:val="2545"/>
        </w:trPr>
        <w:tc>
          <w:tcPr>
            <w:tcW w:w="10168" w:type="dxa"/>
            <w:shd w:val="clear" w:color="auto" w:fill="auto"/>
          </w:tcPr>
          <w:p w14:paraId="52224AB7" w14:textId="196AA709" w:rsidR="00125C38" w:rsidRPr="00B50A2D" w:rsidRDefault="00635C96" w:rsidP="00EB462D">
            <w:pPr>
              <w:jc w:val="both"/>
              <w:rPr>
                <w:rFonts w:asciiTheme="minorHAnsi" w:hAnsiTheme="minorHAnsi" w:cstheme="minorHAnsi"/>
                <w:sz w:val="44"/>
                <w:szCs w:val="32"/>
              </w:rPr>
            </w:pPr>
            <w:r w:rsidRPr="00B50A2D">
              <w:rPr>
                <w:rFonts w:asciiTheme="minorHAnsi" w:hAnsiTheme="minorHAnsi" w:cstheme="minorHAnsi"/>
                <w:noProof/>
                <w:sz w:val="36"/>
                <w:szCs w:val="36"/>
              </w:rPr>
              <w:drawing>
                <wp:anchor distT="0" distB="0" distL="114300" distR="114300" simplePos="0" relativeHeight="251658241" behindDoc="0" locked="0" layoutInCell="1" allowOverlap="1" wp14:anchorId="7C284592" wp14:editId="3479E417">
                  <wp:simplePos x="0" y="0"/>
                  <wp:positionH relativeFrom="column">
                    <wp:posOffset>-68579</wp:posOffset>
                  </wp:positionH>
                  <wp:positionV relativeFrom="paragraph">
                    <wp:posOffset>33449</wp:posOffset>
                  </wp:positionV>
                  <wp:extent cx="1985010" cy="1874092"/>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THealthConnect_logo.png"/>
                          <pic:cNvPicPr/>
                        </pic:nvPicPr>
                        <pic:blipFill>
                          <a:blip r:embed="rId11">
                            <a:extLst>
                              <a:ext uri="{28A0092B-C50C-407E-A947-70E740481C1C}">
                                <a14:useLocalDpi xmlns:a14="http://schemas.microsoft.com/office/drawing/2010/main" val="0"/>
                              </a:ext>
                            </a:extLst>
                          </a:blip>
                          <a:stretch>
                            <a:fillRect/>
                          </a:stretch>
                        </pic:blipFill>
                        <pic:spPr>
                          <a:xfrm>
                            <a:off x="0" y="0"/>
                            <a:ext cx="1986106" cy="1875127"/>
                          </a:xfrm>
                          <a:prstGeom prst="rect">
                            <a:avLst/>
                          </a:prstGeom>
                        </pic:spPr>
                      </pic:pic>
                    </a:graphicData>
                  </a:graphic>
                  <wp14:sizeRelH relativeFrom="page">
                    <wp14:pctWidth>0</wp14:pctWidth>
                  </wp14:sizeRelH>
                  <wp14:sizeRelV relativeFrom="page">
                    <wp14:pctHeight>0</wp14:pctHeight>
                  </wp14:sizeRelV>
                </wp:anchor>
              </w:drawing>
            </w:r>
          </w:p>
          <w:p w14:paraId="08992E2B" w14:textId="6F2FD77C" w:rsidR="00125C38" w:rsidRPr="00B50A2D" w:rsidRDefault="00125C38" w:rsidP="00EB462D">
            <w:pPr>
              <w:jc w:val="both"/>
              <w:rPr>
                <w:rFonts w:asciiTheme="minorHAnsi" w:hAnsiTheme="minorHAnsi" w:cstheme="minorHAnsi"/>
                <w:sz w:val="44"/>
                <w:szCs w:val="32"/>
              </w:rPr>
            </w:pPr>
          </w:p>
          <w:p w14:paraId="778CD95F" w14:textId="77777777" w:rsidR="00125C38" w:rsidRPr="00B50A2D" w:rsidRDefault="00125C38" w:rsidP="00EB462D">
            <w:pPr>
              <w:jc w:val="both"/>
              <w:rPr>
                <w:rFonts w:asciiTheme="minorHAnsi" w:hAnsiTheme="minorHAnsi" w:cstheme="minorHAnsi"/>
                <w:sz w:val="36"/>
                <w:szCs w:val="36"/>
              </w:rPr>
            </w:pPr>
          </w:p>
          <w:p w14:paraId="717C02BA" w14:textId="43113F8B" w:rsidR="00125C38" w:rsidRPr="00B50A2D" w:rsidRDefault="00766551" w:rsidP="00EB462D">
            <w:pPr>
              <w:jc w:val="both"/>
              <w:rPr>
                <w:rFonts w:asciiTheme="minorHAnsi" w:hAnsiTheme="minorHAnsi" w:cstheme="minorHAnsi"/>
                <w:sz w:val="48"/>
                <w:szCs w:val="48"/>
              </w:rPr>
            </w:pPr>
            <w:r w:rsidRPr="00B50A2D">
              <w:rPr>
                <w:rFonts w:asciiTheme="minorHAnsi" w:hAnsiTheme="minorHAnsi" w:cstheme="minorHAnsi"/>
                <w:sz w:val="48"/>
                <w:szCs w:val="48"/>
              </w:rPr>
              <w:t>Recommen</w:t>
            </w:r>
            <w:r w:rsidR="00B517EE" w:rsidRPr="00B50A2D">
              <w:rPr>
                <w:rFonts w:asciiTheme="minorHAnsi" w:hAnsiTheme="minorHAnsi" w:cstheme="minorHAnsi"/>
                <w:sz w:val="48"/>
                <w:szCs w:val="48"/>
              </w:rPr>
              <w:t>der Systems</w:t>
            </w:r>
            <w:r w:rsidR="00A0352B" w:rsidRPr="00B50A2D">
              <w:rPr>
                <w:rFonts w:asciiTheme="minorHAnsi" w:hAnsiTheme="minorHAnsi" w:cstheme="minorHAnsi"/>
                <w:sz w:val="48"/>
                <w:szCs w:val="48"/>
              </w:rPr>
              <w:t>.</w:t>
            </w:r>
          </w:p>
          <w:p w14:paraId="3D818518" w14:textId="16110C6E" w:rsidR="00125C38" w:rsidRPr="00B50A2D" w:rsidRDefault="00B517EE" w:rsidP="00EB462D">
            <w:pPr>
              <w:pStyle w:val="ListParagraph"/>
              <w:spacing w:after="40"/>
              <w:ind w:left="0"/>
              <w:jc w:val="both"/>
              <w:rPr>
                <w:rFonts w:asciiTheme="minorHAnsi" w:hAnsiTheme="minorHAnsi" w:cstheme="minorHAnsi"/>
                <w:i/>
                <w:sz w:val="32"/>
                <w:szCs w:val="32"/>
              </w:rPr>
            </w:pPr>
            <w:r w:rsidRPr="00B50A2D">
              <w:rPr>
                <w:rFonts w:asciiTheme="minorHAnsi" w:hAnsiTheme="minorHAnsi" w:cstheme="minorHAnsi"/>
                <w:i/>
                <w:iCs/>
                <w:sz w:val="32"/>
                <w:szCs w:val="32"/>
              </w:rPr>
              <w:t xml:space="preserve">Technical </w:t>
            </w:r>
            <w:r w:rsidR="00765329">
              <w:rPr>
                <w:rFonts w:asciiTheme="minorHAnsi" w:hAnsiTheme="minorHAnsi" w:cstheme="minorHAnsi"/>
                <w:i/>
                <w:iCs/>
                <w:sz w:val="32"/>
                <w:szCs w:val="32"/>
              </w:rPr>
              <w:t>Specifications Document</w:t>
            </w:r>
          </w:p>
          <w:p w14:paraId="2CDBB65F" w14:textId="77777777" w:rsidR="00125C38" w:rsidRPr="00B50A2D" w:rsidRDefault="00125C38" w:rsidP="00EB462D">
            <w:pPr>
              <w:pStyle w:val="ListParagraph"/>
              <w:spacing w:after="40"/>
              <w:ind w:left="346"/>
              <w:jc w:val="both"/>
              <w:rPr>
                <w:rFonts w:asciiTheme="minorHAnsi" w:hAnsiTheme="minorHAnsi" w:cstheme="minorHAnsi"/>
              </w:rPr>
            </w:pPr>
            <w:r w:rsidRPr="00B50A2D">
              <w:rPr>
                <w:rFonts w:asciiTheme="minorHAnsi" w:hAnsiTheme="minorHAnsi" w:cstheme="minorHAnsi"/>
                <w:noProof/>
              </w:rPr>
              <mc:AlternateContent>
                <mc:Choice Requires="wps">
                  <w:drawing>
                    <wp:anchor distT="4294967294" distB="4294967294" distL="114300" distR="114300" simplePos="0" relativeHeight="251658240" behindDoc="0" locked="0" layoutInCell="1" allowOverlap="1" wp14:anchorId="52F409DF" wp14:editId="772B7FE2">
                      <wp:simplePos x="0" y="0"/>
                      <wp:positionH relativeFrom="column">
                        <wp:posOffset>-51327</wp:posOffset>
                      </wp:positionH>
                      <wp:positionV relativeFrom="paragraph">
                        <wp:posOffset>59378</wp:posOffset>
                      </wp:positionV>
                      <wp:extent cx="6357668" cy="0"/>
                      <wp:effectExtent l="19050" t="19050" r="5080" b="19050"/>
                      <wp:wrapNone/>
                      <wp:docPr id="22"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7668" cy="0"/>
                              </a:xfrm>
                              <a:prstGeom prst="line">
                                <a:avLst/>
                              </a:prstGeom>
                              <a:ln w="38100" cmpd="sng">
                                <a:solidFill>
                                  <a:schemeClr val="accent6"/>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EC3B8EC" id="Straight Connector 17" o:spid="_x0000_s1026" style="position:absolute;flip:x;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05pt,4.7pt" to="496.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" strokecolor="#f79646 [3209]" strokeweight="3pt">
                      <o:lock v:ext="edit" shapetype="f"/>
                    </v:line>
                  </w:pict>
                </mc:Fallback>
              </mc:AlternateContent>
            </w:r>
          </w:p>
        </w:tc>
      </w:tr>
      <w:tr w:rsidR="00125C38" w:rsidRPr="00B50A2D" w14:paraId="3C5104DC" w14:textId="77777777" w:rsidTr="00CA55C2">
        <w:trPr>
          <w:trHeight w:val="1223"/>
        </w:trPr>
        <w:tc>
          <w:tcPr>
            <w:tcW w:w="10168" w:type="dxa"/>
            <w:shd w:val="clear" w:color="auto" w:fill="auto"/>
          </w:tcPr>
          <w:p w14:paraId="3009DE65" w14:textId="389A8062" w:rsidR="00125C38" w:rsidRPr="00B50A2D" w:rsidRDefault="00125C38" w:rsidP="00EB462D">
            <w:pPr>
              <w:jc w:val="both"/>
              <w:rPr>
                <w:rFonts w:asciiTheme="minorHAnsi" w:hAnsiTheme="minorHAnsi" w:cstheme="minorHAnsi"/>
                <w:sz w:val="28"/>
              </w:rPr>
            </w:pPr>
            <w:r w:rsidRPr="00B50A2D">
              <w:rPr>
                <w:rFonts w:asciiTheme="minorHAnsi" w:hAnsiTheme="minorHAnsi" w:cstheme="minorHAnsi"/>
                <w:sz w:val="28"/>
                <w:szCs w:val="28"/>
              </w:rPr>
              <w:t xml:space="preserve">Prepared by </w:t>
            </w:r>
            <w:r w:rsidR="00B517EE" w:rsidRPr="00B50A2D">
              <w:rPr>
                <w:rFonts w:asciiTheme="minorHAnsi" w:hAnsiTheme="minorHAnsi" w:cstheme="minorHAnsi"/>
                <w:sz w:val="28"/>
                <w:szCs w:val="28"/>
              </w:rPr>
              <w:t>Ajinth Christudas</w:t>
            </w:r>
            <w:r w:rsidRPr="00B50A2D">
              <w:rPr>
                <w:rFonts w:asciiTheme="minorHAnsi" w:hAnsiTheme="minorHAnsi" w:cstheme="minorHAnsi"/>
                <w:sz w:val="28"/>
                <w:szCs w:val="28"/>
              </w:rPr>
              <w:t>.</w:t>
            </w:r>
          </w:p>
          <w:p w14:paraId="05A5A1B6" w14:textId="3D9F08C3" w:rsidR="00125C38" w:rsidRPr="00B50A2D" w:rsidRDefault="00125C38" w:rsidP="00EB462D">
            <w:pPr>
              <w:jc w:val="both"/>
              <w:rPr>
                <w:rFonts w:asciiTheme="minorHAnsi" w:hAnsiTheme="minorHAnsi" w:cstheme="minorHAnsi"/>
                <w:szCs w:val="22"/>
              </w:rPr>
            </w:pPr>
            <w:r w:rsidRPr="00B50A2D">
              <w:rPr>
                <w:rFonts w:asciiTheme="minorHAnsi" w:hAnsiTheme="minorHAnsi" w:cstheme="minorHAnsi"/>
              </w:rPr>
              <w:t xml:space="preserve">Version </w:t>
            </w:r>
            <w:bookmarkStart w:id="0" w:name="AppA"/>
            <w:r w:rsidR="00A0352B" w:rsidRPr="00B50A2D">
              <w:rPr>
                <w:rFonts w:asciiTheme="minorHAnsi" w:hAnsiTheme="minorHAnsi" w:cstheme="minorHAnsi"/>
              </w:rPr>
              <w:t>1</w:t>
            </w:r>
            <w:r w:rsidRPr="00B50A2D">
              <w:rPr>
                <w:rFonts w:asciiTheme="minorHAnsi" w:hAnsiTheme="minorHAnsi" w:cstheme="minorHAnsi"/>
              </w:rPr>
              <w:t>.0</w:t>
            </w:r>
          </w:p>
          <w:bookmarkEnd w:id="0"/>
          <w:p w14:paraId="3E396E80" w14:textId="2DCB63D0" w:rsidR="00125C38" w:rsidRPr="00B50A2D" w:rsidRDefault="00450367" w:rsidP="00EB462D">
            <w:pPr>
              <w:jc w:val="both"/>
              <w:rPr>
                <w:rFonts w:asciiTheme="minorHAnsi" w:hAnsiTheme="minorHAnsi" w:cstheme="minorHAnsi"/>
                <w:sz w:val="28"/>
              </w:rPr>
            </w:pPr>
            <w:r w:rsidRPr="00B50A2D">
              <w:rPr>
                <w:rFonts w:asciiTheme="minorHAnsi" w:hAnsiTheme="minorHAnsi" w:cstheme="minorHAnsi"/>
              </w:rPr>
              <w:t>December 2017</w:t>
            </w:r>
          </w:p>
        </w:tc>
      </w:tr>
    </w:tbl>
    <w:p w14:paraId="0B343608" w14:textId="77777777" w:rsidR="007F1014" w:rsidRPr="00B50A2D" w:rsidRDefault="007F1014" w:rsidP="00CA55C2">
      <w:pPr>
        <w:pStyle w:val="Figure"/>
        <w:jc w:val="both"/>
        <w:rPr>
          <w:rFonts w:asciiTheme="minorHAnsi" w:hAnsiTheme="minorHAnsi" w:cstheme="minorHAnsi"/>
        </w:rPr>
      </w:pPr>
    </w:p>
    <w:p w14:paraId="0239EE2E" w14:textId="77777777" w:rsidR="00B566BD" w:rsidRPr="00B50A2D" w:rsidRDefault="007F1014" w:rsidP="00CA55C2">
      <w:pPr>
        <w:pStyle w:val="BodyText"/>
        <w:jc w:val="both"/>
        <w:rPr>
          <w:rFonts w:asciiTheme="minorHAnsi" w:hAnsiTheme="minorHAnsi" w:cstheme="minorHAnsi"/>
        </w:rPr>
        <w:sectPr w:rsidR="00B566BD" w:rsidRPr="00B50A2D" w:rsidSect="006D0CB9">
          <w:headerReference w:type="default" r:id="rId12"/>
          <w:footerReference w:type="default" r:id="rId13"/>
          <w:footerReference w:type="first" r:id="rId14"/>
          <w:type w:val="continuous"/>
          <w:pgSz w:w="12240" w:h="15840" w:code="1"/>
          <w:pgMar w:top="1440" w:right="1440" w:bottom="1440" w:left="1440" w:header="504" w:footer="504" w:gutter="0"/>
          <w:pgBorders w:offsetFrom="page">
            <w:top w:val="single" w:sz="4" w:space="24" w:color="auto"/>
            <w:left w:val="single" w:sz="4" w:space="24" w:color="auto"/>
            <w:bottom w:val="single" w:sz="4" w:space="24" w:color="auto"/>
            <w:right w:val="single" w:sz="4" w:space="24" w:color="auto"/>
          </w:pgBorders>
          <w:pgNumType w:fmt="lowerRoman"/>
          <w:cols w:space="720"/>
          <w:titlePg/>
          <w:docGrid w:linePitch="360"/>
        </w:sectPr>
      </w:pPr>
      <w:r w:rsidRPr="00B50A2D">
        <w:rPr>
          <w:rFonts w:asciiTheme="minorHAnsi" w:hAnsiTheme="minorHAnsi" w:cstheme="minorHAnsi"/>
        </w:rPr>
        <w:br w:type="page"/>
      </w:r>
    </w:p>
    <w:p w14:paraId="72CDEB8E" w14:textId="7C0F701C" w:rsidR="002D7094" w:rsidRPr="00B50A2D" w:rsidRDefault="008F03D1" w:rsidP="00CA55C2">
      <w:pPr>
        <w:pStyle w:val="FrontMatterHeader"/>
        <w:rPr>
          <w:rFonts w:asciiTheme="minorHAnsi" w:hAnsiTheme="minorHAnsi" w:cstheme="minorHAnsi"/>
          <w:color w:val="auto"/>
        </w:rPr>
      </w:pPr>
      <w:bookmarkStart w:id="1" w:name="_Toc278187082"/>
      <w:bookmarkStart w:id="2" w:name="_Toc278189218"/>
      <w:bookmarkStart w:id="3" w:name="_Toc468451082"/>
      <w:bookmarkStart w:id="4" w:name="_Toc468451162"/>
      <w:bookmarkStart w:id="5" w:name="_Toc468451663"/>
      <w:bookmarkStart w:id="6" w:name="_Toc479818572"/>
      <w:bookmarkStart w:id="7" w:name="_Toc479841846"/>
      <w:bookmarkStart w:id="8" w:name="_Toc479842973"/>
      <w:bookmarkStart w:id="9" w:name="_Toc479867584"/>
      <w:bookmarkStart w:id="10" w:name="_Toc501314441"/>
      <w:r w:rsidRPr="00B50A2D">
        <w:rPr>
          <w:rFonts w:asciiTheme="minorHAnsi" w:hAnsiTheme="minorHAnsi" w:cstheme="minorHAnsi"/>
          <w:color w:val="auto"/>
        </w:rPr>
        <w:lastRenderedPageBreak/>
        <w:t>Table of Contents</w:t>
      </w:r>
      <w:bookmarkStart w:id="11" w:name="_Toc278187083"/>
      <w:bookmarkStart w:id="12" w:name="_Toc278189219"/>
      <w:bookmarkStart w:id="13" w:name="_Toc468451083"/>
      <w:bookmarkStart w:id="14" w:name="_Toc497634056"/>
      <w:bookmarkStart w:id="15" w:name="_Toc498235584"/>
      <w:bookmarkStart w:id="16" w:name="_Toc498325024"/>
      <w:bookmarkStart w:id="17" w:name="_Toc499106663"/>
      <w:bookmarkEnd w:id="1"/>
      <w:bookmarkEnd w:id="2"/>
      <w:bookmarkEnd w:id="3"/>
      <w:bookmarkEnd w:id="4"/>
      <w:bookmarkEnd w:id="5"/>
      <w:bookmarkEnd w:id="6"/>
      <w:bookmarkEnd w:id="7"/>
      <w:bookmarkEnd w:id="8"/>
      <w:bookmarkEnd w:id="9"/>
      <w:bookmarkEnd w:id="10"/>
    </w:p>
    <w:sdt>
      <w:sdtPr>
        <w:rPr>
          <w:rFonts w:asciiTheme="minorHAnsi" w:hAnsiTheme="minorHAnsi" w:cstheme="minorHAnsi"/>
          <w:b w:val="0"/>
          <w:noProof w:val="0"/>
          <w:color w:val="auto"/>
          <w:sz w:val="22"/>
        </w:rPr>
        <w:id w:val="-1126001678"/>
        <w:docPartObj>
          <w:docPartGallery w:val="Table of Contents"/>
          <w:docPartUnique/>
        </w:docPartObj>
      </w:sdtPr>
      <w:sdtEndPr>
        <w:rPr>
          <w:b/>
          <w:bCs/>
          <w:noProof/>
          <w:sz w:val="24"/>
        </w:rPr>
      </w:sdtEndPr>
      <w:sdtContent>
        <w:p w14:paraId="481FC961" w14:textId="105FC587" w:rsidR="00253601" w:rsidRDefault="006C676B">
          <w:pPr>
            <w:pStyle w:val="TOC1"/>
            <w:rPr>
              <w:rFonts w:asciiTheme="minorHAnsi" w:eastAsiaTheme="minorEastAsia" w:hAnsiTheme="minorHAnsi" w:cstheme="minorBidi"/>
              <w:b w:val="0"/>
              <w:color w:val="auto"/>
              <w:sz w:val="22"/>
              <w:szCs w:val="22"/>
            </w:rPr>
          </w:pPr>
          <w:r w:rsidRPr="00B50A2D">
            <w:rPr>
              <w:rFonts w:asciiTheme="minorHAnsi" w:hAnsiTheme="minorHAnsi" w:cstheme="minorHAnsi"/>
              <w:color w:val="auto"/>
            </w:rPr>
            <w:fldChar w:fldCharType="begin"/>
          </w:r>
          <w:r w:rsidRPr="00B50A2D">
            <w:rPr>
              <w:rFonts w:asciiTheme="minorHAnsi" w:hAnsiTheme="minorHAnsi" w:cstheme="minorHAnsi"/>
              <w:color w:val="auto"/>
            </w:rPr>
            <w:instrText xml:space="preserve"> TOC \o "1-5" \h \z \u </w:instrText>
          </w:r>
          <w:r w:rsidRPr="00B50A2D">
            <w:rPr>
              <w:rFonts w:asciiTheme="minorHAnsi" w:hAnsiTheme="minorHAnsi" w:cstheme="minorHAnsi"/>
              <w:color w:val="auto"/>
            </w:rPr>
            <w:fldChar w:fldCharType="separate"/>
          </w:r>
          <w:hyperlink w:anchor="_Toc501314441" w:history="1">
            <w:r w:rsidR="00253601" w:rsidRPr="007C0F82">
              <w:rPr>
                <w:rStyle w:val="Hyperlink"/>
                <w:rFonts w:cstheme="minorHAnsi"/>
              </w:rPr>
              <w:t>Table of Contents</w:t>
            </w:r>
            <w:r w:rsidR="00253601">
              <w:rPr>
                <w:webHidden/>
              </w:rPr>
              <w:tab/>
            </w:r>
            <w:r w:rsidR="00253601">
              <w:rPr>
                <w:webHidden/>
              </w:rPr>
              <w:fldChar w:fldCharType="begin"/>
            </w:r>
            <w:r w:rsidR="00253601">
              <w:rPr>
                <w:webHidden/>
              </w:rPr>
              <w:instrText xml:space="preserve"> PAGEREF _Toc501314441 \h </w:instrText>
            </w:r>
            <w:r w:rsidR="00253601">
              <w:rPr>
                <w:webHidden/>
              </w:rPr>
            </w:r>
            <w:r w:rsidR="00253601">
              <w:rPr>
                <w:webHidden/>
              </w:rPr>
              <w:fldChar w:fldCharType="separate"/>
            </w:r>
            <w:r w:rsidR="00253601">
              <w:rPr>
                <w:webHidden/>
              </w:rPr>
              <w:t>i</w:t>
            </w:r>
            <w:r w:rsidR="00253601">
              <w:rPr>
                <w:webHidden/>
              </w:rPr>
              <w:fldChar w:fldCharType="end"/>
            </w:r>
          </w:hyperlink>
        </w:p>
        <w:p w14:paraId="067D6263" w14:textId="64267CD2" w:rsidR="00253601" w:rsidRDefault="00253601">
          <w:pPr>
            <w:pStyle w:val="TOC2"/>
            <w:rPr>
              <w:rFonts w:asciiTheme="minorHAnsi" w:eastAsiaTheme="minorEastAsia" w:hAnsiTheme="minorHAnsi" w:cstheme="minorBidi"/>
              <w:color w:val="auto"/>
              <w:sz w:val="22"/>
              <w:szCs w:val="22"/>
            </w:rPr>
          </w:pPr>
          <w:hyperlink w:anchor="_Toc501314442" w:history="1">
            <w:r w:rsidRPr="007C0F82">
              <w:rPr>
                <w:rStyle w:val="Hyperlink"/>
                <w:rFonts w:cstheme="minorHAnsi"/>
              </w:rPr>
              <w:t>1.</w:t>
            </w:r>
            <w:r>
              <w:rPr>
                <w:rFonts w:asciiTheme="minorHAnsi" w:eastAsiaTheme="minorEastAsia" w:hAnsiTheme="minorHAnsi" w:cstheme="minorBidi"/>
                <w:color w:val="auto"/>
                <w:sz w:val="22"/>
                <w:szCs w:val="22"/>
              </w:rPr>
              <w:tab/>
            </w:r>
            <w:r w:rsidRPr="007C0F82">
              <w:rPr>
                <w:rStyle w:val="Hyperlink"/>
                <w:rFonts w:cstheme="minorHAnsi"/>
              </w:rPr>
              <w:t>Introduction</w:t>
            </w:r>
            <w:r>
              <w:rPr>
                <w:webHidden/>
              </w:rPr>
              <w:tab/>
            </w:r>
            <w:r>
              <w:rPr>
                <w:webHidden/>
              </w:rPr>
              <w:fldChar w:fldCharType="begin"/>
            </w:r>
            <w:r>
              <w:rPr>
                <w:webHidden/>
              </w:rPr>
              <w:instrText xml:space="preserve"> PAGEREF _Toc501314442 \h </w:instrText>
            </w:r>
            <w:r>
              <w:rPr>
                <w:webHidden/>
              </w:rPr>
            </w:r>
            <w:r>
              <w:rPr>
                <w:webHidden/>
              </w:rPr>
              <w:fldChar w:fldCharType="separate"/>
            </w:r>
            <w:r>
              <w:rPr>
                <w:webHidden/>
              </w:rPr>
              <w:t>2</w:t>
            </w:r>
            <w:r>
              <w:rPr>
                <w:webHidden/>
              </w:rPr>
              <w:fldChar w:fldCharType="end"/>
            </w:r>
          </w:hyperlink>
        </w:p>
        <w:p w14:paraId="133422C5" w14:textId="65651A60" w:rsidR="00253601" w:rsidRDefault="00253601">
          <w:pPr>
            <w:pStyle w:val="TOC3"/>
            <w:rPr>
              <w:rFonts w:asciiTheme="minorHAnsi" w:eastAsiaTheme="minorEastAsia" w:hAnsiTheme="minorHAnsi" w:cstheme="minorBidi"/>
              <w:noProof/>
              <w:color w:val="auto"/>
              <w:sz w:val="22"/>
              <w:szCs w:val="22"/>
            </w:rPr>
          </w:pPr>
          <w:hyperlink w:anchor="_Toc501314443" w:history="1">
            <w:r w:rsidRPr="007C0F82">
              <w:rPr>
                <w:rStyle w:val="Hyperlink"/>
                <w:noProof/>
              </w:rPr>
              <w:t>Purpose of the Technical Report Document</w:t>
            </w:r>
            <w:r>
              <w:rPr>
                <w:noProof/>
                <w:webHidden/>
              </w:rPr>
              <w:tab/>
            </w:r>
            <w:r>
              <w:rPr>
                <w:noProof/>
                <w:webHidden/>
              </w:rPr>
              <w:fldChar w:fldCharType="begin"/>
            </w:r>
            <w:r>
              <w:rPr>
                <w:noProof/>
                <w:webHidden/>
              </w:rPr>
              <w:instrText xml:space="preserve"> PAGEREF _Toc501314443 \h </w:instrText>
            </w:r>
            <w:r>
              <w:rPr>
                <w:noProof/>
                <w:webHidden/>
              </w:rPr>
            </w:r>
            <w:r>
              <w:rPr>
                <w:noProof/>
                <w:webHidden/>
              </w:rPr>
              <w:fldChar w:fldCharType="separate"/>
            </w:r>
            <w:r>
              <w:rPr>
                <w:noProof/>
                <w:webHidden/>
              </w:rPr>
              <w:t>2</w:t>
            </w:r>
            <w:r>
              <w:rPr>
                <w:noProof/>
                <w:webHidden/>
              </w:rPr>
              <w:fldChar w:fldCharType="end"/>
            </w:r>
          </w:hyperlink>
        </w:p>
        <w:p w14:paraId="522698E3" w14:textId="121FC45C" w:rsidR="00253601" w:rsidRDefault="00253601">
          <w:pPr>
            <w:pStyle w:val="TOC2"/>
            <w:rPr>
              <w:rFonts w:asciiTheme="minorHAnsi" w:eastAsiaTheme="minorEastAsia" w:hAnsiTheme="minorHAnsi" w:cstheme="minorBidi"/>
              <w:color w:val="auto"/>
              <w:sz w:val="22"/>
              <w:szCs w:val="22"/>
            </w:rPr>
          </w:pPr>
          <w:hyperlink w:anchor="_Toc501314444" w:history="1">
            <w:r w:rsidRPr="007C0F82">
              <w:rPr>
                <w:rStyle w:val="Hyperlink"/>
                <w:rFonts w:cstheme="minorHAnsi"/>
              </w:rPr>
              <w:t>2.</w:t>
            </w:r>
            <w:r>
              <w:rPr>
                <w:rFonts w:asciiTheme="minorHAnsi" w:eastAsiaTheme="minorEastAsia" w:hAnsiTheme="minorHAnsi" w:cstheme="minorBidi"/>
                <w:color w:val="auto"/>
                <w:sz w:val="22"/>
                <w:szCs w:val="22"/>
              </w:rPr>
              <w:tab/>
            </w:r>
            <w:r w:rsidRPr="007C0F82">
              <w:rPr>
                <w:rStyle w:val="Hyperlink"/>
                <w:rFonts w:cstheme="minorHAnsi"/>
              </w:rPr>
              <w:t>Problem Formulation and Overview</w:t>
            </w:r>
            <w:r>
              <w:rPr>
                <w:webHidden/>
              </w:rPr>
              <w:tab/>
            </w:r>
            <w:r>
              <w:rPr>
                <w:webHidden/>
              </w:rPr>
              <w:fldChar w:fldCharType="begin"/>
            </w:r>
            <w:r>
              <w:rPr>
                <w:webHidden/>
              </w:rPr>
              <w:instrText xml:space="preserve"> PAGEREF _Toc501314444 \h </w:instrText>
            </w:r>
            <w:r>
              <w:rPr>
                <w:webHidden/>
              </w:rPr>
            </w:r>
            <w:r>
              <w:rPr>
                <w:webHidden/>
              </w:rPr>
              <w:fldChar w:fldCharType="separate"/>
            </w:r>
            <w:r>
              <w:rPr>
                <w:webHidden/>
              </w:rPr>
              <w:t>3</w:t>
            </w:r>
            <w:r>
              <w:rPr>
                <w:webHidden/>
              </w:rPr>
              <w:fldChar w:fldCharType="end"/>
            </w:r>
          </w:hyperlink>
        </w:p>
        <w:p w14:paraId="2DC41495" w14:textId="1E48D7DB" w:rsidR="00253601" w:rsidRDefault="00253601">
          <w:pPr>
            <w:pStyle w:val="TOC2"/>
            <w:rPr>
              <w:rFonts w:asciiTheme="minorHAnsi" w:eastAsiaTheme="minorEastAsia" w:hAnsiTheme="minorHAnsi" w:cstheme="minorBidi"/>
              <w:color w:val="auto"/>
              <w:sz w:val="22"/>
              <w:szCs w:val="22"/>
            </w:rPr>
          </w:pPr>
          <w:hyperlink w:anchor="_Toc501314445" w:history="1">
            <w:r w:rsidRPr="007C0F82">
              <w:rPr>
                <w:rStyle w:val="Hyperlink"/>
                <w:rFonts w:cstheme="minorHAnsi"/>
              </w:rPr>
              <w:t>3.</w:t>
            </w:r>
            <w:r>
              <w:rPr>
                <w:rFonts w:asciiTheme="minorHAnsi" w:eastAsiaTheme="minorEastAsia" w:hAnsiTheme="minorHAnsi" w:cstheme="minorBidi"/>
                <w:color w:val="auto"/>
                <w:sz w:val="22"/>
                <w:szCs w:val="22"/>
              </w:rPr>
              <w:tab/>
            </w:r>
            <w:r w:rsidRPr="007C0F82">
              <w:rPr>
                <w:rStyle w:val="Hyperlink"/>
                <w:rFonts w:cstheme="minorHAnsi"/>
              </w:rPr>
              <w:t>Data Acquistion</w:t>
            </w:r>
            <w:r>
              <w:rPr>
                <w:webHidden/>
              </w:rPr>
              <w:tab/>
            </w:r>
            <w:r>
              <w:rPr>
                <w:webHidden/>
              </w:rPr>
              <w:fldChar w:fldCharType="begin"/>
            </w:r>
            <w:r>
              <w:rPr>
                <w:webHidden/>
              </w:rPr>
              <w:instrText xml:space="preserve"> PAGEREF _Toc501314445 \h </w:instrText>
            </w:r>
            <w:r>
              <w:rPr>
                <w:webHidden/>
              </w:rPr>
            </w:r>
            <w:r>
              <w:rPr>
                <w:webHidden/>
              </w:rPr>
              <w:fldChar w:fldCharType="separate"/>
            </w:r>
            <w:r>
              <w:rPr>
                <w:webHidden/>
              </w:rPr>
              <w:t>4</w:t>
            </w:r>
            <w:r>
              <w:rPr>
                <w:webHidden/>
              </w:rPr>
              <w:fldChar w:fldCharType="end"/>
            </w:r>
          </w:hyperlink>
        </w:p>
        <w:p w14:paraId="565662FB" w14:textId="206F69DD" w:rsidR="00253601" w:rsidRDefault="00253601">
          <w:pPr>
            <w:pStyle w:val="TOC3"/>
            <w:rPr>
              <w:rFonts w:asciiTheme="minorHAnsi" w:eastAsiaTheme="minorEastAsia" w:hAnsiTheme="minorHAnsi" w:cstheme="minorBidi"/>
              <w:noProof/>
              <w:color w:val="auto"/>
              <w:sz w:val="22"/>
              <w:szCs w:val="22"/>
            </w:rPr>
          </w:pPr>
          <w:hyperlink w:anchor="_Toc501314446" w:history="1">
            <w:r w:rsidRPr="007C0F82">
              <w:rPr>
                <w:rStyle w:val="Hyperlink"/>
                <w:noProof/>
              </w:rPr>
              <w:t>Raw Data Structure</w:t>
            </w:r>
            <w:r>
              <w:rPr>
                <w:noProof/>
                <w:webHidden/>
              </w:rPr>
              <w:tab/>
            </w:r>
            <w:r>
              <w:rPr>
                <w:noProof/>
                <w:webHidden/>
              </w:rPr>
              <w:fldChar w:fldCharType="begin"/>
            </w:r>
            <w:r>
              <w:rPr>
                <w:noProof/>
                <w:webHidden/>
              </w:rPr>
              <w:instrText xml:space="preserve"> PAGEREF _Toc501314446 \h </w:instrText>
            </w:r>
            <w:r>
              <w:rPr>
                <w:noProof/>
                <w:webHidden/>
              </w:rPr>
            </w:r>
            <w:r>
              <w:rPr>
                <w:noProof/>
                <w:webHidden/>
              </w:rPr>
              <w:fldChar w:fldCharType="separate"/>
            </w:r>
            <w:r>
              <w:rPr>
                <w:noProof/>
                <w:webHidden/>
              </w:rPr>
              <w:t>4</w:t>
            </w:r>
            <w:r>
              <w:rPr>
                <w:noProof/>
                <w:webHidden/>
              </w:rPr>
              <w:fldChar w:fldCharType="end"/>
            </w:r>
          </w:hyperlink>
        </w:p>
        <w:p w14:paraId="4B2022A1" w14:textId="70CE7E64" w:rsidR="00253601" w:rsidRDefault="00253601">
          <w:pPr>
            <w:pStyle w:val="TOC3"/>
            <w:rPr>
              <w:rFonts w:asciiTheme="minorHAnsi" w:eastAsiaTheme="minorEastAsia" w:hAnsiTheme="minorHAnsi" w:cstheme="minorBidi"/>
              <w:noProof/>
              <w:color w:val="auto"/>
              <w:sz w:val="22"/>
              <w:szCs w:val="22"/>
            </w:rPr>
          </w:pPr>
          <w:hyperlink w:anchor="_Toc501314447" w:history="1">
            <w:r w:rsidRPr="007C0F82">
              <w:rPr>
                <w:rStyle w:val="Hyperlink"/>
                <w:noProof/>
              </w:rPr>
              <w:t>Data Loading</w:t>
            </w:r>
            <w:r>
              <w:rPr>
                <w:noProof/>
                <w:webHidden/>
              </w:rPr>
              <w:tab/>
            </w:r>
            <w:r>
              <w:rPr>
                <w:noProof/>
                <w:webHidden/>
              </w:rPr>
              <w:fldChar w:fldCharType="begin"/>
            </w:r>
            <w:r>
              <w:rPr>
                <w:noProof/>
                <w:webHidden/>
              </w:rPr>
              <w:instrText xml:space="preserve"> PAGEREF _Toc501314447 \h </w:instrText>
            </w:r>
            <w:r>
              <w:rPr>
                <w:noProof/>
                <w:webHidden/>
              </w:rPr>
            </w:r>
            <w:r>
              <w:rPr>
                <w:noProof/>
                <w:webHidden/>
              </w:rPr>
              <w:fldChar w:fldCharType="separate"/>
            </w:r>
            <w:r>
              <w:rPr>
                <w:noProof/>
                <w:webHidden/>
              </w:rPr>
              <w:t>5</w:t>
            </w:r>
            <w:r>
              <w:rPr>
                <w:noProof/>
                <w:webHidden/>
              </w:rPr>
              <w:fldChar w:fldCharType="end"/>
            </w:r>
          </w:hyperlink>
        </w:p>
        <w:p w14:paraId="2ADD6676" w14:textId="67BA3835" w:rsidR="00253601" w:rsidRDefault="00253601">
          <w:pPr>
            <w:pStyle w:val="TOC2"/>
            <w:rPr>
              <w:rFonts w:asciiTheme="minorHAnsi" w:eastAsiaTheme="minorEastAsia" w:hAnsiTheme="minorHAnsi" w:cstheme="minorBidi"/>
              <w:color w:val="auto"/>
              <w:sz w:val="22"/>
              <w:szCs w:val="22"/>
            </w:rPr>
          </w:pPr>
          <w:hyperlink w:anchor="_Toc501314448" w:history="1">
            <w:r w:rsidRPr="007C0F82">
              <w:rPr>
                <w:rStyle w:val="Hyperlink"/>
                <w:rFonts w:cstheme="minorHAnsi"/>
              </w:rPr>
              <w:t>4.</w:t>
            </w:r>
            <w:r>
              <w:rPr>
                <w:rFonts w:asciiTheme="minorHAnsi" w:eastAsiaTheme="minorEastAsia" w:hAnsiTheme="minorHAnsi" w:cstheme="minorBidi"/>
                <w:color w:val="auto"/>
                <w:sz w:val="22"/>
                <w:szCs w:val="22"/>
              </w:rPr>
              <w:tab/>
            </w:r>
            <w:r w:rsidRPr="007C0F82">
              <w:rPr>
                <w:rStyle w:val="Hyperlink"/>
                <w:rFonts w:cstheme="minorHAnsi"/>
              </w:rPr>
              <w:t>Data Preprocessing</w:t>
            </w:r>
            <w:r>
              <w:rPr>
                <w:webHidden/>
              </w:rPr>
              <w:tab/>
            </w:r>
            <w:r>
              <w:rPr>
                <w:webHidden/>
              </w:rPr>
              <w:fldChar w:fldCharType="begin"/>
            </w:r>
            <w:r>
              <w:rPr>
                <w:webHidden/>
              </w:rPr>
              <w:instrText xml:space="preserve"> PAGEREF _Toc501314448 \h </w:instrText>
            </w:r>
            <w:r>
              <w:rPr>
                <w:webHidden/>
              </w:rPr>
            </w:r>
            <w:r>
              <w:rPr>
                <w:webHidden/>
              </w:rPr>
              <w:fldChar w:fldCharType="separate"/>
            </w:r>
            <w:r>
              <w:rPr>
                <w:webHidden/>
              </w:rPr>
              <w:t>6</w:t>
            </w:r>
            <w:r>
              <w:rPr>
                <w:webHidden/>
              </w:rPr>
              <w:fldChar w:fldCharType="end"/>
            </w:r>
          </w:hyperlink>
        </w:p>
        <w:p w14:paraId="0AB08CE5" w14:textId="1D2BA215" w:rsidR="00253601" w:rsidRDefault="00253601">
          <w:pPr>
            <w:pStyle w:val="TOC2"/>
            <w:rPr>
              <w:rFonts w:asciiTheme="minorHAnsi" w:eastAsiaTheme="minorEastAsia" w:hAnsiTheme="minorHAnsi" w:cstheme="minorBidi"/>
              <w:color w:val="auto"/>
              <w:sz w:val="22"/>
              <w:szCs w:val="22"/>
            </w:rPr>
          </w:pPr>
          <w:hyperlink w:anchor="_Toc501314449" w:history="1">
            <w:r w:rsidRPr="007C0F82">
              <w:rPr>
                <w:rStyle w:val="Hyperlink"/>
                <w:rFonts w:cstheme="minorHAnsi"/>
              </w:rPr>
              <w:t>5.</w:t>
            </w:r>
            <w:r>
              <w:rPr>
                <w:rFonts w:asciiTheme="minorHAnsi" w:eastAsiaTheme="minorEastAsia" w:hAnsiTheme="minorHAnsi" w:cstheme="minorBidi"/>
                <w:color w:val="auto"/>
                <w:sz w:val="22"/>
                <w:szCs w:val="22"/>
              </w:rPr>
              <w:tab/>
            </w:r>
            <w:r w:rsidRPr="007C0F82">
              <w:rPr>
                <w:rStyle w:val="Hyperlink"/>
                <w:rFonts w:cstheme="minorHAnsi"/>
              </w:rPr>
              <w:t>Model Development</w:t>
            </w:r>
            <w:r>
              <w:rPr>
                <w:webHidden/>
              </w:rPr>
              <w:tab/>
            </w:r>
            <w:r>
              <w:rPr>
                <w:webHidden/>
              </w:rPr>
              <w:fldChar w:fldCharType="begin"/>
            </w:r>
            <w:r>
              <w:rPr>
                <w:webHidden/>
              </w:rPr>
              <w:instrText xml:space="preserve"> PAGEREF _Toc501314449 \h </w:instrText>
            </w:r>
            <w:r>
              <w:rPr>
                <w:webHidden/>
              </w:rPr>
            </w:r>
            <w:r>
              <w:rPr>
                <w:webHidden/>
              </w:rPr>
              <w:fldChar w:fldCharType="separate"/>
            </w:r>
            <w:r>
              <w:rPr>
                <w:webHidden/>
              </w:rPr>
              <w:t>7</w:t>
            </w:r>
            <w:r>
              <w:rPr>
                <w:webHidden/>
              </w:rPr>
              <w:fldChar w:fldCharType="end"/>
            </w:r>
          </w:hyperlink>
        </w:p>
        <w:p w14:paraId="3219E05E" w14:textId="35F3C277" w:rsidR="00253601" w:rsidRDefault="00253601">
          <w:pPr>
            <w:pStyle w:val="TOC3"/>
            <w:rPr>
              <w:rFonts w:asciiTheme="minorHAnsi" w:eastAsiaTheme="minorEastAsia" w:hAnsiTheme="minorHAnsi" w:cstheme="minorBidi"/>
              <w:noProof/>
              <w:color w:val="auto"/>
              <w:sz w:val="22"/>
              <w:szCs w:val="22"/>
            </w:rPr>
          </w:pPr>
          <w:hyperlink w:anchor="_Toc501314450" w:history="1">
            <w:r w:rsidRPr="007C0F82">
              <w:rPr>
                <w:rStyle w:val="Hyperlink"/>
                <w:noProof/>
              </w:rPr>
              <w:t>Collaborative (Item -Item Filtering Model):</w:t>
            </w:r>
            <w:r>
              <w:rPr>
                <w:noProof/>
                <w:webHidden/>
              </w:rPr>
              <w:tab/>
            </w:r>
            <w:r>
              <w:rPr>
                <w:noProof/>
                <w:webHidden/>
              </w:rPr>
              <w:fldChar w:fldCharType="begin"/>
            </w:r>
            <w:r>
              <w:rPr>
                <w:noProof/>
                <w:webHidden/>
              </w:rPr>
              <w:instrText xml:space="preserve"> PAGEREF _Toc501314450 \h </w:instrText>
            </w:r>
            <w:r>
              <w:rPr>
                <w:noProof/>
                <w:webHidden/>
              </w:rPr>
            </w:r>
            <w:r>
              <w:rPr>
                <w:noProof/>
                <w:webHidden/>
              </w:rPr>
              <w:fldChar w:fldCharType="separate"/>
            </w:r>
            <w:r>
              <w:rPr>
                <w:noProof/>
                <w:webHidden/>
              </w:rPr>
              <w:t>7</w:t>
            </w:r>
            <w:r>
              <w:rPr>
                <w:noProof/>
                <w:webHidden/>
              </w:rPr>
              <w:fldChar w:fldCharType="end"/>
            </w:r>
          </w:hyperlink>
        </w:p>
        <w:p w14:paraId="25C15250" w14:textId="7AA00372" w:rsidR="00253601" w:rsidRDefault="00253601">
          <w:pPr>
            <w:pStyle w:val="TOC3"/>
            <w:rPr>
              <w:rFonts w:asciiTheme="minorHAnsi" w:eastAsiaTheme="minorEastAsia" w:hAnsiTheme="minorHAnsi" w:cstheme="minorBidi"/>
              <w:noProof/>
              <w:color w:val="auto"/>
              <w:sz w:val="22"/>
              <w:szCs w:val="22"/>
            </w:rPr>
          </w:pPr>
          <w:hyperlink w:anchor="_Toc501314451" w:history="1">
            <w:r w:rsidRPr="007C0F82">
              <w:rPr>
                <w:rStyle w:val="Hyperlink"/>
                <w:noProof/>
              </w:rPr>
              <w:t>Collaborative (User – User Filtering Model):</w:t>
            </w:r>
            <w:r>
              <w:rPr>
                <w:noProof/>
                <w:webHidden/>
              </w:rPr>
              <w:tab/>
            </w:r>
            <w:r>
              <w:rPr>
                <w:noProof/>
                <w:webHidden/>
              </w:rPr>
              <w:fldChar w:fldCharType="begin"/>
            </w:r>
            <w:r>
              <w:rPr>
                <w:noProof/>
                <w:webHidden/>
              </w:rPr>
              <w:instrText xml:space="preserve"> PAGEREF _Toc501314451 \h </w:instrText>
            </w:r>
            <w:r>
              <w:rPr>
                <w:noProof/>
                <w:webHidden/>
              </w:rPr>
            </w:r>
            <w:r>
              <w:rPr>
                <w:noProof/>
                <w:webHidden/>
              </w:rPr>
              <w:fldChar w:fldCharType="separate"/>
            </w:r>
            <w:r>
              <w:rPr>
                <w:noProof/>
                <w:webHidden/>
              </w:rPr>
              <w:t>8</w:t>
            </w:r>
            <w:r>
              <w:rPr>
                <w:noProof/>
                <w:webHidden/>
              </w:rPr>
              <w:fldChar w:fldCharType="end"/>
            </w:r>
          </w:hyperlink>
        </w:p>
        <w:p w14:paraId="047F8A94" w14:textId="0AEF1F34" w:rsidR="00253601" w:rsidRDefault="00253601">
          <w:pPr>
            <w:pStyle w:val="TOC3"/>
            <w:rPr>
              <w:rFonts w:asciiTheme="minorHAnsi" w:eastAsiaTheme="minorEastAsia" w:hAnsiTheme="minorHAnsi" w:cstheme="minorBidi"/>
              <w:noProof/>
              <w:color w:val="auto"/>
              <w:sz w:val="22"/>
              <w:szCs w:val="22"/>
            </w:rPr>
          </w:pPr>
          <w:hyperlink w:anchor="_Toc501314452" w:history="1">
            <w:r w:rsidRPr="007C0F82">
              <w:rPr>
                <w:rStyle w:val="Hyperlink"/>
                <w:noProof/>
              </w:rPr>
              <w:t>Content Based Filtering Model</w:t>
            </w:r>
            <w:r>
              <w:rPr>
                <w:noProof/>
                <w:webHidden/>
              </w:rPr>
              <w:tab/>
            </w:r>
            <w:r>
              <w:rPr>
                <w:noProof/>
                <w:webHidden/>
              </w:rPr>
              <w:fldChar w:fldCharType="begin"/>
            </w:r>
            <w:r>
              <w:rPr>
                <w:noProof/>
                <w:webHidden/>
              </w:rPr>
              <w:instrText xml:space="preserve"> PAGEREF _Toc501314452 \h </w:instrText>
            </w:r>
            <w:r>
              <w:rPr>
                <w:noProof/>
                <w:webHidden/>
              </w:rPr>
            </w:r>
            <w:r>
              <w:rPr>
                <w:noProof/>
                <w:webHidden/>
              </w:rPr>
              <w:fldChar w:fldCharType="separate"/>
            </w:r>
            <w:r>
              <w:rPr>
                <w:noProof/>
                <w:webHidden/>
              </w:rPr>
              <w:t>8</w:t>
            </w:r>
            <w:r>
              <w:rPr>
                <w:noProof/>
                <w:webHidden/>
              </w:rPr>
              <w:fldChar w:fldCharType="end"/>
            </w:r>
          </w:hyperlink>
        </w:p>
        <w:p w14:paraId="2BF3F621" w14:textId="71D536C7" w:rsidR="00253601" w:rsidRDefault="00253601">
          <w:pPr>
            <w:pStyle w:val="TOC2"/>
            <w:rPr>
              <w:rFonts w:asciiTheme="minorHAnsi" w:eastAsiaTheme="minorEastAsia" w:hAnsiTheme="minorHAnsi" w:cstheme="minorBidi"/>
              <w:color w:val="auto"/>
              <w:sz w:val="22"/>
              <w:szCs w:val="22"/>
            </w:rPr>
          </w:pPr>
          <w:hyperlink w:anchor="_Toc501314453" w:history="1">
            <w:r w:rsidRPr="007C0F82">
              <w:rPr>
                <w:rStyle w:val="Hyperlink"/>
                <w:rFonts w:cstheme="minorHAnsi"/>
              </w:rPr>
              <w:t>6.</w:t>
            </w:r>
            <w:r>
              <w:rPr>
                <w:rFonts w:asciiTheme="minorHAnsi" w:eastAsiaTheme="minorEastAsia" w:hAnsiTheme="minorHAnsi" w:cstheme="minorBidi"/>
                <w:color w:val="auto"/>
                <w:sz w:val="22"/>
                <w:szCs w:val="22"/>
              </w:rPr>
              <w:tab/>
            </w:r>
            <w:r w:rsidRPr="007C0F82">
              <w:rPr>
                <w:rStyle w:val="Hyperlink"/>
                <w:rFonts w:cstheme="minorHAnsi"/>
              </w:rPr>
              <w:t>Model Evaluation</w:t>
            </w:r>
            <w:r>
              <w:rPr>
                <w:webHidden/>
              </w:rPr>
              <w:tab/>
            </w:r>
            <w:r>
              <w:rPr>
                <w:webHidden/>
              </w:rPr>
              <w:fldChar w:fldCharType="begin"/>
            </w:r>
            <w:r>
              <w:rPr>
                <w:webHidden/>
              </w:rPr>
              <w:instrText xml:space="preserve"> PAGEREF _Toc501314453 \h </w:instrText>
            </w:r>
            <w:r>
              <w:rPr>
                <w:webHidden/>
              </w:rPr>
            </w:r>
            <w:r>
              <w:rPr>
                <w:webHidden/>
              </w:rPr>
              <w:fldChar w:fldCharType="separate"/>
            </w:r>
            <w:r>
              <w:rPr>
                <w:webHidden/>
              </w:rPr>
              <w:t>10</w:t>
            </w:r>
            <w:r>
              <w:rPr>
                <w:webHidden/>
              </w:rPr>
              <w:fldChar w:fldCharType="end"/>
            </w:r>
          </w:hyperlink>
        </w:p>
        <w:p w14:paraId="493629D4" w14:textId="7D975D7E" w:rsidR="00253601" w:rsidRDefault="00253601">
          <w:pPr>
            <w:pStyle w:val="TOC2"/>
            <w:rPr>
              <w:rFonts w:asciiTheme="minorHAnsi" w:eastAsiaTheme="minorEastAsia" w:hAnsiTheme="minorHAnsi" w:cstheme="minorBidi"/>
              <w:color w:val="auto"/>
              <w:sz w:val="22"/>
              <w:szCs w:val="22"/>
            </w:rPr>
          </w:pPr>
          <w:hyperlink w:anchor="_Toc501314454" w:history="1">
            <w:r w:rsidRPr="007C0F82">
              <w:rPr>
                <w:rStyle w:val="Hyperlink"/>
                <w:rFonts w:cstheme="minorHAnsi"/>
              </w:rPr>
              <w:t>7.</w:t>
            </w:r>
            <w:r>
              <w:rPr>
                <w:rFonts w:asciiTheme="minorHAnsi" w:eastAsiaTheme="minorEastAsia" w:hAnsiTheme="minorHAnsi" w:cstheme="minorBidi"/>
                <w:color w:val="auto"/>
                <w:sz w:val="22"/>
                <w:szCs w:val="22"/>
              </w:rPr>
              <w:tab/>
            </w:r>
            <w:r w:rsidRPr="007C0F82">
              <w:rPr>
                <w:rStyle w:val="Hyperlink"/>
                <w:rFonts w:cstheme="minorHAnsi"/>
              </w:rPr>
              <w:t>Next Steps</w:t>
            </w:r>
            <w:r>
              <w:rPr>
                <w:webHidden/>
              </w:rPr>
              <w:tab/>
            </w:r>
            <w:r>
              <w:rPr>
                <w:webHidden/>
              </w:rPr>
              <w:fldChar w:fldCharType="begin"/>
            </w:r>
            <w:r>
              <w:rPr>
                <w:webHidden/>
              </w:rPr>
              <w:instrText xml:space="preserve"> PAGEREF _Toc501314454 \h </w:instrText>
            </w:r>
            <w:r>
              <w:rPr>
                <w:webHidden/>
              </w:rPr>
            </w:r>
            <w:r>
              <w:rPr>
                <w:webHidden/>
              </w:rPr>
              <w:fldChar w:fldCharType="separate"/>
            </w:r>
            <w:r>
              <w:rPr>
                <w:webHidden/>
              </w:rPr>
              <w:t>11</w:t>
            </w:r>
            <w:r>
              <w:rPr>
                <w:webHidden/>
              </w:rPr>
              <w:fldChar w:fldCharType="end"/>
            </w:r>
          </w:hyperlink>
        </w:p>
        <w:p w14:paraId="3DEF7BB0" w14:textId="407A1402" w:rsidR="00253601" w:rsidRDefault="00253601">
          <w:pPr>
            <w:pStyle w:val="TOC2"/>
            <w:rPr>
              <w:rFonts w:asciiTheme="minorHAnsi" w:eastAsiaTheme="minorEastAsia" w:hAnsiTheme="minorHAnsi" w:cstheme="minorBidi"/>
              <w:color w:val="auto"/>
              <w:sz w:val="22"/>
              <w:szCs w:val="22"/>
            </w:rPr>
          </w:pPr>
          <w:hyperlink w:anchor="_Toc501314455" w:history="1">
            <w:r w:rsidRPr="007C0F82">
              <w:rPr>
                <w:rStyle w:val="Hyperlink"/>
                <w:rFonts w:cstheme="minorHAnsi"/>
              </w:rPr>
              <w:t>8.</w:t>
            </w:r>
            <w:r>
              <w:rPr>
                <w:rFonts w:asciiTheme="minorHAnsi" w:eastAsiaTheme="minorEastAsia" w:hAnsiTheme="minorHAnsi" w:cstheme="minorBidi"/>
                <w:color w:val="auto"/>
                <w:sz w:val="22"/>
                <w:szCs w:val="22"/>
              </w:rPr>
              <w:tab/>
            </w:r>
            <w:r w:rsidRPr="007C0F82">
              <w:rPr>
                <w:rStyle w:val="Hyperlink"/>
                <w:rFonts w:cstheme="minorHAnsi"/>
              </w:rPr>
              <w:t>Github</w:t>
            </w:r>
            <w:r>
              <w:rPr>
                <w:webHidden/>
              </w:rPr>
              <w:tab/>
            </w:r>
            <w:r>
              <w:rPr>
                <w:webHidden/>
              </w:rPr>
              <w:fldChar w:fldCharType="begin"/>
            </w:r>
            <w:r>
              <w:rPr>
                <w:webHidden/>
              </w:rPr>
              <w:instrText xml:space="preserve"> PAGEREF _Toc501314455 \h </w:instrText>
            </w:r>
            <w:r>
              <w:rPr>
                <w:webHidden/>
              </w:rPr>
            </w:r>
            <w:r>
              <w:rPr>
                <w:webHidden/>
              </w:rPr>
              <w:fldChar w:fldCharType="separate"/>
            </w:r>
            <w:r>
              <w:rPr>
                <w:webHidden/>
              </w:rPr>
              <w:t>12</w:t>
            </w:r>
            <w:r>
              <w:rPr>
                <w:webHidden/>
              </w:rPr>
              <w:fldChar w:fldCharType="end"/>
            </w:r>
          </w:hyperlink>
        </w:p>
        <w:p w14:paraId="2768E854" w14:textId="25468073" w:rsidR="00253601" w:rsidRDefault="00253601">
          <w:pPr>
            <w:pStyle w:val="TOC1"/>
            <w:rPr>
              <w:rFonts w:asciiTheme="minorHAnsi" w:eastAsiaTheme="minorEastAsia" w:hAnsiTheme="minorHAnsi" w:cstheme="minorBidi"/>
              <w:b w:val="0"/>
              <w:color w:val="auto"/>
              <w:sz w:val="22"/>
              <w:szCs w:val="22"/>
            </w:rPr>
          </w:pPr>
          <w:hyperlink w:anchor="_Toc501314456" w:history="1">
            <w:r w:rsidRPr="007C0F82">
              <w:rPr>
                <w:rStyle w:val="Hyperlink"/>
              </w:rPr>
              <w:t>Appendix A: Record of Changes</w:t>
            </w:r>
            <w:r>
              <w:rPr>
                <w:webHidden/>
              </w:rPr>
              <w:tab/>
            </w:r>
            <w:r>
              <w:rPr>
                <w:webHidden/>
              </w:rPr>
              <w:fldChar w:fldCharType="begin"/>
            </w:r>
            <w:r>
              <w:rPr>
                <w:webHidden/>
              </w:rPr>
              <w:instrText xml:space="preserve"> PAGEREF _Toc501314456 \h </w:instrText>
            </w:r>
            <w:r>
              <w:rPr>
                <w:webHidden/>
              </w:rPr>
            </w:r>
            <w:r>
              <w:rPr>
                <w:webHidden/>
              </w:rPr>
              <w:fldChar w:fldCharType="separate"/>
            </w:r>
            <w:r>
              <w:rPr>
                <w:webHidden/>
              </w:rPr>
              <w:t>13</w:t>
            </w:r>
            <w:r>
              <w:rPr>
                <w:webHidden/>
              </w:rPr>
              <w:fldChar w:fldCharType="end"/>
            </w:r>
          </w:hyperlink>
        </w:p>
        <w:p w14:paraId="7EA5ACBD" w14:textId="6AE3F41F" w:rsidR="00253601" w:rsidRDefault="00253601">
          <w:pPr>
            <w:pStyle w:val="TOC1"/>
            <w:rPr>
              <w:rFonts w:asciiTheme="minorHAnsi" w:eastAsiaTheme="minorEastAsia" w:hAnsiTheme="minorHAnsi" w:cstheme="minorBidi"/>
              <w:b w:val="0"/>
              <w:color w:val="auto"/>
              <w:sz w:val="22"/>
              <w:szCs w:val="22"/>
            </w:rPr>
          </w:pPr>
          <w:hyperlink w:anchor="_Toc501314457" w:history="1">
            <w:r w:rsidRPr="007C0F82">
              <w:rPr>
                <w:rStyle w:val="Hyperlink"/>
              </w:rPr>
              <w:t>References</w:t>
            </w:r>
            <w:r>
              <w:rPr>
                <w:webHidden/>
              </w:rPr>
              <w:tab/>
            </w:r>
            <w:r>
              <w:rPr>
                <w:webHidden/>
              </w:rPr>
              <w:fldChar w:fldCharType="begin"/>
            </w:r>
            <w:r>
              <w:rPr>
                <w:webHidden/>
              </w:rPr>
              <w:instrText xml:space="preserve"> PAGEREF _Toc501314457 \h </w:instrText>
            </w:r>
            <w:r>
              <w:rPr>
                <w:webHidden/>
              </w:rPr>
            </w:r>
            <w:r>
              <w:rPr>
                <w:webHidden/>
              </w:rPr>
              <w:fldChar w:fldCharType="separate"/>
            </w:r>
            <w:r>
              <w:rPr>
                <w:webHidden/>
              </w:rPr>
              <w:t>14</w:t>
            </w:r>
            <w:r>
              <w:rPr>
                <w:webHidden/>
              </w:rPr>
              <w:fldChar w:fldCharType="end"/>
            </w:r>
          </w:hyperlink>
        </w:p>
        <w:p w14:paraId="295A42E1" w14:textId="4A9B6FE0" w:rsidR="003143B2" w:rsidRPr="00B50A2D" w:rsidRDefault="006C676B" w:rsidP="00CA55C2">
          <w:pPr>
            <w:pStyle w:val="TOC1"/>
            <w:jc w:val="both"/>
            <w:rPr>
              <w:rFonts w:asciiTheme="minorHAnsi" w:hAnsiTheme="minorHAnsi" w:cstheme="minorHAnsi"/>
              <w:color w:val="auto"/>
            </w:rPr>
          </w:pPr>
          <w:r w:rsidRPr="00B50A2D">
            <w:rPr>
              <w:rFonts w:asciiTheme="minorHAnsi" w:hAnsiTheme="minorHAnsi" w:cstheme="minorHAnsi"/>
              <w:color w:val="auto"/>
            </w:rPr>
            <w:fldChar w:fldCharType="end"/>
          </w:r>
        </w:p>
      </w:sdtContent>
    </w:sdt>
    <w:p w14:paraId="774CE3F2" w14:textId="77777777" w:rsidR="00266B93" w:rsidRPr="00B50A2D" w:rsidRDefault="00266B93" w:rsidP="00CA55C2">
      <w:pPr>
        <w:jc w:val="both"/>
        <w:rPr>
          <w:rFonts w:asciiTheme="minorHAnsi" w:hAnsiTheme="minorHAnsi" w:cstheme="minorHAnsi"/>
        </w:rPr>
      </w:pPr>
    </w:p>
    <w:p w14:paraId="7F7721F6" w14:textId="77777777" w:rsidR="00266B93" w:rsidRPr="00B50A2D" w:rsidRDefault="00266B93" w:rsidP="00CA55C2">
      <w:pPr>
        <w:jc w:val="both"/>
        <w:rPr>
          <w:rFonts w:asciiTheme="minorHAnsi" w:hAnsiTheme="minorHAnsi" w:cstheme="minorHAnsi"/>
        </w:rPr>
      </w:pPr>
    </w:p>
    <w:p w14:paraId="1D8C4260" w14:textId="62494B7B" w:rsidR="00720821" w:rsidRPr="00B50A2D" w:rsidRDefault="00720821" w:rsidP="00CA55C2">
      <w:pPr>
        <w:spacing w:before="0" w:after="0"/>
        <w:jc w:val="both"/>
        <w:rPr>
          <w:rFonts w:asciiTheme="minorHAnsi" w:hAnsiTheme="minorHAnsi" w:cstheme="minorHAnsi"/>
          <w:b/>
          <w:sz w:val="36"/>
        </w:rPr>
      </w:pPr>
      <w:bookmarkStart w:id="18" w:name="_Toc278187084"/>
      <w:bookmarkStart w:id="19" w:name="_Toc278189220"/>
      <w:bookmarkStart w:id="20" w:name="_Toc468451084"/>
      <w:bookmarkStart w:id="21" w:name="_Toc468451164"/>
      <w:bookmarkStart w:id="22" w:name="_Toc468451665"/>
      <w:bookmarkEnd w:id="11"/>
      <w:bookmarkEnd w:id="12"/>
      <w:bookmarkEnd w:id="13"/>
      <w:r w:rsidRPr="00B50A2D">
        <w:rPr>
          <w:rFonts w:asciiTheme="minorHAnsi" w:hAnsiTheme="minorHAnsi" w:cstheme="minorHAnsi"/>
        </w:rPr>
        <w:br w:type="page"/>
      </w:r>
    </w:p>
    <w:bookmarkEnd w:id="18"/>
    <w:bookmarkEnd w:id="19"/>
    <w:bookmarkEnd w:id="20"/>
    <w:bookmarkEnd w:id="21"/>
    <w:bookmarkEnd w:id="22"/>
    <w:p w14:paraId="66AFA56D" w14:textId="73E63F19" w:rsidR="000025D3" w:rsidRPr="00B50A2D" w:rsidRDefault="000025D3" w:rsidP="00CA55C2">
      <w:pPr>
        <w:pStyle w:val="ParagraphSpacer6"/>
        <w:jc w:val="both"/>
        <w:rPr>
          <w:rFonts w:asciiTheme="minorHAnsi" w:hAnsiTheme="minorHAnsi" w:cstheme="minorHAnsi"/>
          <w:b/>
          <w:sz w:val="22"/>
          <w:szCs w:val="20"/>
        </w:rPr>
        <w:sectPr w:rsidR="000025D3" w:rsidRPr="00B50A2D" w:rsidSect="005C052B">
          <w:headerReference w:type="default" r:id="rId15"/>
          <w:footerReference w:type="default" r:id="rId16"/>
          <w:footerReference w:type="first" r:id="rId17"/>
          <w:pgSz w:w="12240" w:h="15840" w:code="1"/>
          <w:pgMar w:top="1440" w:right="1440" w:bottom="1440" w:left="1440" w:header="504" w:footer="504"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14:paraId="7B6A2D19" w14:textId="692DECC2" w:rsidR="00721854" w:rsidRPr="00B50A2D" w:rsidRDefault="00981085" w:rsidP="00CA55C2">
      <w:pPr>
        <w:pStyle w:val="Heading2"/>
        <w:rPr>
          <w:rFonts w:asciiTheme="minorHAnsi" w:hAnsiTheme="minorHAnsi" w:cstheme="minorHAnsi"/>
          <w:color w:val="auto"/>
        </w:rPr>
      </w:pPr>
      <w:bookmarkStart w:id="23" w:name="_Toc403385924"/>
      <w:bookmarkStart w:id="24" w:name="_Toc461099329"/>
      <w:bookmarkStart w:id="25" w:name="_Toc461172957"/>
      <w:bookmarkStart w:id="26" w:name="_Toc461629957"/>
      <w:bookmarkStart w:id="27" w:name="_Toc468450492"/>
      <w:bookmarkStart w:id="28" w:name="_Toc468451085"/>
      <w:bookmarkStart w:id="29" w:name="_Toc468451666"/>
      <w:bookmarkStart w:id="30" w:name="_Toc479818575"/>
      <w:bookmarkStart w:id="31" w:name="_Toc479841849"/>
      <w:bookmarkStart w:id="32" w:name="_Toc479842976"/>
      <w:bookmarkStart w:id="33" w:name="_Toc479867587"/>
      <w:bookmarkStart w:id="34" w:name="_Toc497871702"/>
      <w:bookmarkStart w:id="35" w:name="_Toc497872046"/>
      <w:bookmarkStart w:id="36" w:name="_Toc497872814"/>
      <w:bookmarkStart w:id="37" w:name="_Toc497872969"/>
      <w:bookmarkStart w:id="38" w:name="_Toc497873017"/>
      <w:bookmarkStart w:id="39" w:name="_Toc501314442"/>
      <w:bookmarkEnd w:id="14"/>
      <w:bookmarkEnd w:id="15"/>
      <w:bookmarkEnd w:id="16"/>
      <w:bookmarkEnd w:id="17"/>
      <w:r w:rsidRPr="00B50A2D">
        <w:rPr>
          <w:rFonts w:asciiTheme="minorHAnsi" w:hAnsiTheme="minorHAnsi" w:cstheme="minorHAnsi"/>
          <w:color w:val="auto"/>
        </w:rPr>
        <w:lastRenderedPageBreak/>
        <w:t>Introduction</w:t>
      </w:r>
      <w:bookmarkEnd w:id="23"/>
      <w:bookmarkEnd w:id="24"/>
      <w:bookmarkEnd w:id="25"/>
      <w:bookmarkEnd w:id="26"/>
      <w:bookmarkEnd w:id="27"/>
      <w:bookmarkEnd w:id="28"/>
      <w:bookmarkEnd w:id="29"/>
      <w:bookmarkEnd w:id="30"/>
      <w:bookmarkEnd w:id="31"/>
      <w:bookmarkEnd w:id="32"/>
      <w:bookmarkEnd w:id="33"/>
      <w:bookmarkEnd w:id="39"/>
    </w:p>
    <w:p w14:paraId="33510481" w14:textId="7873E008" w:rsidR="00054CF0" w:rsidRPr="00B50A2D" w:rsidRDefault="00635C96" w:rsidP="00CA55C2">
      <w:pPr>
        <w:jc w:val="both"/>
        <w:rPr>
          <w:rFonts w:asciiTheme="minorHAnsi" w:hAnsiTheme="minorHAnsi" w:cstheme="minorHAnsi"/>
        </w:rPr>
      </w:pPr>
      <w:bookmarkStart w:id="40" w:name="_Toc403385925"/>
      <w:r w:rsidRPr="00B50A2D">
        <w:rPr>
          <w:rFonts w:asciiTheme="minorHAnsi" w:hAnsiTheme="minorHAnsi" w:cstheme="minorHAnsi"/>
        </w:rPr>
        <w:t>Recommen</w:t>
      </w:r>
      <w:r w:rsidR="001E268E" w:rsidRPr="00B50A2D">
        <w:rPr>
          <w:rFonts w:asciiTheme="minorHAnsi" w:hAnsiTheme="minorHAnsi" w:cstheme="minorHAnsi"/>
        </w:rPr>
        <w:t xml:space="preserve">der systems are </w:t>
      </w:r>
      <w:r w:rsidR="004F4A8A" w:rsidRPr="00B50A2D">
        <w:rPr>
          <w:rFonts w:asciiTheme="minorHAnsi" w:hAnsiTheme="minorHAnsi" w:cstheme="minorHAnsi"/>
        </w:rPr>
        <w:t xml:space="preserve">applications or a subclass of information filtering system that help predict </w:t>
      </w:r>
      <w:r w:rsidR="00184067" w:rsidRPr="00B50A2D">
        <w:rPr>
          <w:rFonts w:asciiTheme="minorHAnsi" w:hAnsiTheme="minorHAnsi" w:cstheme="minorHAnsi"/>
        </w:rPr>
        <w:t xml:space="preserve">user ratings </w:t>
      </w:r>
      <w:r w:rsidR="0027120D" w:rsidRPr="00B50A2D">
        <w:rPr>
          <w:rFonts w:asciiTheme="minorHAnsi" w:hAnsiTheme="minorHAnsi" w:cstheme="minorHAnsi"/>
        </w:rPr>
        <w:t>or</w:t>
      </w:r>
      <w:r w:rsidR="00184067" w:rsidRPr="00B50A2D">
        <w:rPr>
          <w:rFonts w:asciiTheme="minorHAnsi" w:hAnsiTheme="minorHAnsi" w:cstheme="minorHAnsi"/>
        </w:rPr>
        <w:t xml:space="preserve"> preferences that the user would give to </w:t>
      </w:r>
      <w:proofErr w:type="gramStart"/>
      <w:r w:rsidR="00184067" w:rsidRPr="00B50A2D">
        <w:rPr>
          <w:rFonts w:asciiTheme="minorHAnsi" w:hAnsiTheme="minorHAnsi" w:cstheme="minorHAnsi"/>
        </w:rPr>
        <w:t>an  item</w:t>
      </w:r>
      <w:proofErr w:type="gramEnd"/>
      <w:r w:rsidR="00184067" w:rsidRPr="00B50A2D">
        <w:rPr>
          <w:rFonts w:asciiTheme="minorHAnsi" w:hAnsiTheme="minorHAnsi" w:cstheme="minorHAnsi"/>
        </w:rPr>
        <w:t xml:space="preserve">. Recommender systems have become increasingly popular in the recent years and are utilized in a variety of areas including movies, music, news, books, research articles, social </w:t>
      </w:r>
      <w:proofErr w:type="spellStart"/>
      <w:r w:rsidR="00184067" w:rsidRPr="00B50A2D">
        <w:rPr>
          <w:rFonts w:asciiTheme="minorHAnsi" w:hAnsiTheme="minorHAnsi" w:cstheme="minorHAnsi"/>
        </w:rPr>
        <w:t>queriesm</w:t>
      </w:r>
      <w:proofErr w:type="spellEnd"/>
      <w:r w:rsidR="00184067" w:rsidRPr="00B50A2D">
        <w:rPr>
          <w:rFonts w:asciiTheme="minorHAnsi" w:hAnsiTheme="minorHAnsi" w:cstheme="minorHAnsi"/>
        </w:rPr>
        <w:t xml:space="preserve"> and search tags in general </w:t>
      </w:r>
    </w:p>
    <w:p w14:paraId="0D5B720F" w14:textId="575495F5" w:rsidR="00184067" w:rsidRPr="00B50A2D" w:rsidRDefault="00184067" w:rsidP="00CA55C2">
      <w:pPr>
        <w:jc w:val="both"/>
        <w:rPr>
          <w:rFonts w:asciiTheme="minorHAnsi" w:hAnsiTheme="minorHAnsi" w:cstheme="minorHAnsi"/>
        </w:rPr>
      </w:pPr>
      <w:r w:rsidRPr="00B50A2D">
        <w:rPr>
          <w:rFonts w:asciiTheme="minorHAnsi" w:hAnsiTheme="minorHAnsi" w:cstheme="minorHAnsi"/>
        </w:rPr>
        <w:t xml:space="preserve">This project focusses on a dataset of Yelp reviews to recommend potential restaurants to users based on </w:t>
      </w:r>
      <w:proofErr w:type="gramStart"/>
      <w:r w:rsidRPr="00B50A2D">
        <w:rPr>
          <w:rFonts w:asciiTheme="minorHAnsi" w:hAnsiTheme="minorHAnsi" w:cstheme="minorHAnsi"/>
        </w:rPr>
        <w:t>users</w:t>
      </w:r>
      <w:proofErr w:type="gramEnd"/>
      <w:r w:rsidRPr="00B50A2D">
        <w:rPr>
          <w:rFonts w:asciiTheme="minorHAnsi" w:hAnsiTheme="minorHAnsi" w:cstheme="minorHAnsi"/>
        </w:rPr>
        <w:t xml:space="preserve"> prior ratings and restaurant attributes</w:t>
      </w:r>
      <w:r w:rsidR="0027120D" w:rsidRPr="00B50A2D">
        <w:rPr>
          <w:rFonts w:asciiTheme="minorHAnsi" w:hAnsiTheme="minorHAnsi" w:cstheme="minorHAnsi"/>
        </w:rPr>
        <w:t>. Two different approaches are used to make the restaurant recommendations to users.</w:t>
      </w:r>
      <w:r w:rsidRPr="00B50A2D">
        <w:rPr>
          <w:rFonts w:asciiTheme="minorHAnsi" w:hAnsiTheme="minorHAnsi" w:cstheme="minorHAnsi"/>
        </w:rPr>
        <w:t xml:space="preserve"> </w:t>
      </w:r>
    </w:p>
    <w:p w14:paraId="524B2FED" w14:textId="1390C044" w:rsidR="00981085" w:rsidRPr="00B50A2D" w:rsidRDefault="00981085" w:rsidP="00A116D9">
      <w:pPr>
        <w:pStyle w:val="Heading3"/>
      </w:pPr>
      <w:bookmarkStart w:id="41" w:name="_Toc461099330"/>
      <w:bookmarkStart w:id="42" w:name="_Toc461172958"/>
      <w:bookmarkStart w:id="43" w:name="_Toc461629958"/>
      <w:bookmarkStart w:id="44" w:name="_Toc468450493"/>
      <w:bookmarkStart w:id="45" w:name="_Toc468451086"/>
      <w:bookmarkStart w:id="46" w:name="_Toc468451667"/>
      <w:bookmarkStart w:id="47" w:name="_Toc479818576"/>
      <w:bookmarkStart w:id="48" w:name="_Toc479841850"/>
      <w:bookmarkStart w:id="49" w:name="_Toc479842977"/>
      <w:bookmarkStart w:id="50" w:name="_Toc479867588"/>
      <w:bookmarkStart w:id="51" w:name="_Toc501314443"/>
      <w:r w:rsidRPr="00B50A2D">
        <w:t xml:space="preserve">Purpose of the </w:t>
      </w:r>
      <w:bookmarkEnd w:id="40"/>
      <w:bookmarkEnd w:id="41"/>
      <w:bookmarkEnd w:id="42"/>
      <w:bookmarkEnd w:id="43"/>
      <w:bookmarkEnd w:id="44"/>
      <w:bookmarkEnd w:id="45"/>
      <w:bookmarkEnd w:id="46"/>
      <w:bookmarkEnd w:id="47"/>
      <w:bookmarkEnd w:id="48"/>
      <w:bookmarkEnd w:id="49"/>
      <w:bookmarkEnd w:id="50"/>
      <w:r w:rsidR="00184067" w:rsidRPr="00B50A2D">
        <w:t>Technical Report Document</w:t>
      </w:r>
      <w:bookmarkEnd w:id="51"/>
    </w:p>
    <w:p w14:paraId="55AAF878" w14:textId="422799A7" w:rsidR="00B728EA" w:rsidRPr="00B50A2D" w:rsidRDefault="00A03769" w:rsidP="00CA55C2">
      <w:pPr>
        <w:pStyle w:val="BodyText"/>
        <w:jc w:val="both"/>
        <w:rPr>
          <w:rFonts w:asciiTheme="minorHAnsi" w:hAnsiTheme="minorHAnsi" w:cstheme="minorHAnsi"/>
        </w:rPr>
      </w:pPr>
      <w:bookmarkStart w:id="52" w:name="_Toc403385926"/>
      <w:bookmarkStart w:id="53" w:name="_Toc461099331"/>
      <w:bookmarkStart w:id="54" w:name="_Toc461172959"/>
      <w:bookmarkStart w:id="55" w:name="_Toc461629959"/>
      <w:bookmarkStart w:id="56" w:name="_Toc468450494"/>
      <w:bookmarkStart w:id="57" w:name="_Toc468451087"/>
      <w:bookmarkStart w:id="58" w:name="_Toc468451668"/>
      <w:r w:rsidRPr="00B50A2D">
        <w:rPr>
          <w:rFonts w:asciiTheme="minorHAnsi" w:hAnsiTheme="minorHAnsi" w:cstheme="minorHAnsi"/>
        </w:rPr>
        <w:t>The purpose of the Technical Report document is to h</w:t>
      </w:r>
      <w:r w:rsidR="00C8629D" w:rsidRPr="00B50A2D">
        <w:rPr>
          <w:rFonts w:asciiTheme="minorHAnsi" w:hAnsiTheme="minorHAnsi" w:cstheme="minorHAnsi"/>
        </w:rPr>
        <w:t>ighlight the different phases of</w:t>
      </w:r>
      <w:r w:rsidRPr="00B50A2D">
        <w:rPr>
          <w:rFonts w:asciiTheme="minorHAnsi" w:hAnsiTheme="minorHAnsi" w:cstheme="minorHAnsi"/>
        </w:rPr>
        <w:t xml:space="preserve"> the Data Science lifecycle </w:t>
      </w:r>
    </w:p>
    <w:p w14:paraId="1C1D84F2" w14:textId="0ADE4F88" w:rsidR="00A03769" w:rsidRPr="00B50A2D" w:rsidRDefault="00A03769" w:rsidP="00365BE9">
      <w:pPr>
        <w:pStyle w:val="BodyText"/>
        <w:numPr>
          <w:ilvl w:val="0"/>
          <w:numId w:val="27"/>
        </w:numPr>
        <w:jc w:val="both"/>
        <w:rPr>
          <w:rFonts w:asciiTheme="minorHAnsi" w:hAnsiTheme="minorHAnsi" w:cstheme="minorHAnsi"/>
        </w:rPr>
      </w:pPr>
      <w:r w:rsidRPr="00B50A2D">
        <w:rPr>
          <w:rFonts w:asciiTheme="minorHAnsi" w:hAnsiTheme="minorHAnsi" w:cstheme="minorHAnsi"/>
        </w:rPr>
        <w:t xml:space="preserve">Problem Formulation </w:t>
      </w:r>
      <w:r w:rsidR="00C8629D" w:rsidRPr="00B50A2D">
        <w:rPr>
          <w:rFonts w:asciiTheme="minorHAnsi" w:hAnsiTheme="minorHAnsi" w:cstheme="minorHAnsi"/>
        </w:rPr>
        <w:t>and Overview</w:t>
      </w:r>
    </w:p>
    <w:p w14:paraId="3F00614B" w14:textId="225A2494" w:rsidR="00A03769" w:rsidRPr="00B50A2D" w:rsidRDefault="00A03769" w:rsidP="00365BE9">
      <w:pPr>
        <w:pStyle w:val="BodyText"/>
        <w:numPr>
          <w:ilvl w:val="0"/>
          <w:numId w:val="27"/>
        </w:numPr>
        <w:jc w:val="both"/>
        <w:rPr>
          <w:rFonts w:asciiTheme="minorHAnsi" w:hAnsiTheme="minorHAnsi" w:cstheme="minorHAnsi"/>
        </w:rPr>
      </w:pPr>
      <w:r w:rsidRPr="00B50A2D">
        <w:rPr>
          <w:rFonts w:asciiTheme="minorHAnsi" w:hAnsiTheme="minorHAnsi" w:cstheme="minorHAnsi"/>
        </w:rPr>
        <w:t xml:space="preserve">Data Acquisition </w:t>
      </w:r>
    </w:p>
    <w:p w14:paraId="0ACE2B27" w14:textId="05EF5849" w:rsidR="00A03769" w:rsidRPr="00B50A2D" w:rsidRDefault="00A03769" w:rsidP="00365BE9">
      <w:pPr>
        <w:pStyle w:val="BodyText"/>
        <w:numPr>
          <w:ilvl w:val="0"/>
          <w:numId w:val="27"/>
        </w:numPr>
        <w:jc w:val="both"/>
        <w:rPr>
          <w:rFonts w:asciiTheme="minorHAnsi" w:hAnsiTheme="minorHAnsi" w:cstheme="minorHAnsi"/>
        </w:rPr>
      </w:pPr>
      <w:r w:rsidRPr="00B50A2D">
        <w:rPr>
          <w:rFonts w:asciiTheme="minorHAnsi" w:hAnsiTheme="minorHAnsi" w:cstheme="minorHAnsi"/>
        </w:rPr>
        <w:t xml:space="preserve">Data Preprocessing  </w:t>
      </w:r>
    </w:p>
    <w:p w14:paraId="7739F816" w14:textId="79555D83" w:rsidR="00A03769" w:rsidRPr="00B50A2D" w:rsidRDefault="00A03769" w:rsidP="00365BE9">
      <w:pPr>
        <w:pStyle w:val="BodyText"/>
        <w:numPr>
          <w:ilvl w:val="0"/>
          <w:numId w:val="27"/>
        </w:numPr>
        <w:jc w:val="both"/>
        <w:rPr>
          <w:rFonts w:asciiTheme="minorHAnsi" w:hAnsiTheme="minorHAnsi" w:cstheme="minorHAnsi"/>
        </w:rPr>
      </w:pPr>
      <w:r w:rsidRPr="00B50A2D">
        <w:rPr>
          <w:rFonts w:asciiTheme="minorHAnsi" w:hAnsiTheme="minorHAnsi" w:cstheme="minorHAnsi"/>
        </w:rPr>
        <w:t xml:space="preserve">Model Building </w:t>
      </w:r>
    </w:p>
    <w:p w14:paraId="4A1A9866" w14:textId="7B6F75EB" w:rsidR="00A03769" w:rsidRPr="00B50A2D" w:rsidRDefault="00A03769" w:rsidP="00365BE9">
      <w:pPr>
        <w:pStyle w:val="BodyText"/>
        <w:numPr>
          <w:ilvl w:val="0"/>
          <w:numId w:val="27"/>
        </w:numPr>
        <w:jc w:val="both"/>
        <w:rPr>
          <w:rFonts w:asciiTheme="minorHAnsi" w:hAnsiTheme="minorHAnsi" w:cstheme="minorHAnsi"/>
        </w:rPr>
      </w:pPr>
      <w:r w:rsidRPr="00B50A2D">
        <w:rPr>
          <w:rFonts w:asciiTheme="minorHAnsi" w:hAnsiTheme="minorHAnsi" w:cstheme="minorHAnsi"/>
        </w:rPr>
        <w:t xml:space="preserve">Model Evaluation </w:t>
      </w:r>
    </w:p>
    <w:p w14:paraId="7E0BC109" w14:textId="7C535541" w:rsidR="00A03769" w:rsidRPr="00B50A2D" w:rsidRDefault="00A03769" w:rsidP="00CA55C2">
      <w:pPr>
        <w:pStyle w:val="BodyText"/>
        <w:jc w:val="both"/>
        <w:rPr>
          <w:rFonts w:asciiTheme="minorHAnsi" w:hAnsiTheme="minorHAnsi" w:cstheme="minorHAnsi"/>
        </w:rPr>
      </w:pPr>
      <w:r w:rsidRPr="00B50A2D">
        <w:rPr>
          <w:rFonts w:asciiTheme="minorHAnsi" w:hAnsiTheme="minorHAnsi" w:cstheme="minorHAnsi"/>
        </w:rPr>
        <w:t xml:space="preserve">The document also </w:t>
      </w:r>
      <w:r w:rsidR="006964D0">
        <w:rPr>
          <w:rFonts w:asciiTheme="minorHAnsi" w:hAnsiTheme="minorHAnsi" w:cstheme="minorHAnsi"/>
        </w:rPr>
        <w:t>highlights</w:t>
      </w:r>
      <w:r w:rsidRPr="00B50A2D">
        <w:rPr>
          <w:rFonts w:asciiTheme="minorHAnsi" w:hAnsiTheme="minorHAnsi" w:cstheme="minorHAnsi"/>
        </w:rPr>
        <w:t xml:space="preserve"> on the potential next steps to be taken to further fine tune this project </w:t>
      </w:r>
      <w:r w:rsidR="006336D5" w:rsidRPr="00B50A2D">
        <w:rPr>
          <w:rFonts w:asciiTheme="minorHAnsi" w:hAnsiTheme="minorHAnsi" w:cstheme="minorHAnsi"/>
        </w:rPr>
        <w:t xml:space="preserve">(E.g. Setting up a web app to host the model as a service) </w:t>
      </w:r>
    </w:p>
    <w:p w14:paraId="46EF1AAA" w14:textId="77777777" w:rsidR="006336D5" w:rsidRPr="00B50A2D" w:rsidRDefault="006336D5" w:rsidP="00CA55C2">
      <w:pPr>
        <w:pStyle w:val="BodyText"/>
        <w:jc w:val="both"/>
        <w:rPr>
          <w:rFonts w:asciiTheme="minorHAnsi" w:hAnsiTheme="minorHAnsi" w:cstheme="minorHAnsi"/>
        </w:rPr>
      </w:pPr>
    </w:p>
    <w:p w14:paraId="443008B2" w14:textId="77777777" w:rsidR="006336D5" w:rsidRPr="00B50A2D" w:rsidRDefault="006336D5" w:rsidP="00CA55C2">
      <w:pPr>
        <w:pStyle w:val="BodyText"/>
        <w:jc w:val="both"/>
        <w:rPr>
          <w:rFonts w:asciiTheme="minorHAnsi" w:hAnsiTheme="minorHAnsi" w:cstheme="minorHAnsi"/>
        </w:rPr>
      </w:pPr>
    </w:p>
    <w:p w14:paraId="6C235AB7" w14:textId="77777777" w:rsidR="00A03769" w:rsidRPr="00B50A2D" w:rsidRDefault="00A03769" w:rsidP="00CA55C2">
      <w:pPr>
        <w:pStyle w:val="BodyText"/>
        <w:jc w:val="both"/>
        <w:rPr>
          <w:rFonts w:asciiTheme="minorHAnsi" w:hAnsiTheme="minorHAnsi" w:cstheme="minorHAnsi"/>
        </w:rPr>
      </w:pPr>
    </w:p>
    <w:p w14:paraId="595CB815" w14:textId="36CCEA18" w:rsidR="00981085" w:rsidRPr="00B50A2D" w:rsidRDefault="00C8629D" w:rsidP="00CA55C2">
      <w:pPr>
        <w:pStyle w:val="Heading2"/>
        <w:rPr>
          <w:rFonts w:asciiTheme="minorHAnsi" w:hAnsiTheme="minorHAnsi" w:cstheme="minorHAnsi"/>
          <w:color w:val="auto"/>
        </w:rPr>
      </w:pPr>
      <w:bookmarkStart w:id="59" w:name="_Toc501314444"/>
      <w:bookmarkEnd w:id="52"/>
      <w:bookmarkEnd w:id="53"/>
      <w:bookmarkEnd w:id="54"/>
      <w:bookmarkEnd w:id="55"/>
      <w:bookmarkEnd w:id="56"/>
      <w:bookmarkEnd w:id="57"/>
      <w:bookmarkEnd w:id="58"/>
      <w:r w:rsidRPr="00B50A2D">
        <w:rPr>
          <w:rFonts w:asciiTheme="minorHAnsi" w:hAnsiTheme="minorHAnsi" w:cstheme="minorHAnsi"/>
          <w:color w:val="auto"/>
        </w:rPr>
        <w:lastRenderedPageBreak/>
        <w:t>Problem Formulation and Overview</w:t>
      </w:r>
      <w:bookmarkEnd w:id="59"/>
    </w:p>
    <w:p w14:paraId="4FED86DF" w14:textId="77777777" w:rsidR="00C8629D" w:rsidRPr="00B50A2D" w:rsidRDefault="00C8629D" w:rsidP="00CA55C2">
      <w:pPr>
        <w:pStyle w:val="Body"/>
        <w:ind w:left="0"/>
        <w:rPr>
          <w:rFonts w:asciiTheme="minorHAnsi" w:hAnsiTheme="minorHAnsi" w:cstheme="minorHAnsi"/>
        </w:rPr>
      </w:pPr>
      <w:bookmarkStart w:id="60" w:name="_Toc494193646"/>
    </w:p>
    <w:p w14:paraId="2F11BBB6" w14:textId="3EADE636" w:rsidR="0037579A" w:rsidRPr="00B50A2D" w:rsidRDefault="00C8629D" w:rsidP="00CA55C2">
      <w:pPr>
        <w:pStyle w:val="Body"/>
        <w:ind w:left="0"/>
        <w:rPr>
          <w:rFonts w:asciiTheme="minorHAnsi" w:hAnsiTheme="minorHAnsi" w:cstheme="minorHAnsi"/>
        </w:rPr>
      </w:pPr>
      <w:bookmarkStart w:id="61" w:name="_Toc403385938"/>
      <w:bookmarkStart w:id="62" w:name="_Toc461099343"/>
      <w:bookmarkStart w:id="63" w:name="_Toc461172971"/>
      <w:bookmarkStart w:id="64" w:name="_Toc461629973"/>
      <w:bookmarkStart w:id="65" w:name="_Toc468450508"/>
      <w:bookmarkStart w:id="66" w:name="_Toc468451101"/>
      <w:bookmarkStart w:id="67" w:name="_Toc468451682"/>
      <w:bookmarkStart w:id="68" w:name="_Toc479818581"/>
      <w:bookmarkStart w:id="69" w:name="_Toc479841855"/>
      <w:bookmarkStart w:id="70" w:name="_Toc479842982"/>
      <w:bookmarkStart w:id="71" w:name="_Toc479867593"/>
      <w:bookmarkEnd w:id="60"/>
      <w:r w:rsidRPr="00B50A2D">
        <w:rPr>
          <w:rFonts w:asciiTheme="minorHAnsi" w:hAnsiTheme="minorHAnsi" w:cstheme="minorHAnsi"/>
        </w:rPr>
        <w:t xml:space="preserve">The </w:t>
      </w:r>
      <w:r w:rsidR="00A836F4" w:rsidRPr="00B50A2D">
        <w:rPr>
          <w:rFonts w:asciiTheme="minorHAnsi" w:hAnsiTheme="minorHAnsi" w:cstheme="minorHAnsi"/>
        </w:rPr>
        <w:t xml:space="preserve">primary </w:t>
      </w:r>
      <w:r w:rsidRPr="00B50A2D">
        <w:rPr>
          <w:rFonts w:asciiTheme="minorHAnsi" w:hAnsiTheme="minorHAnsi" w:cstheme="minorHAnsi"/>
        </w:rPr>
        <w:t xml:space="preserve">goal of this capstone is to use the Yelp review data to make restaurant recommendations. The two models used for this approach are the collaborative filtering model and the content based model. </w:t>
      </w:r>
    </w:p>
    <w:p w14:paraId="30CA72A8" w14:textId="77777777" w:rsidR="00C8629D" w:rsidRPr="00B50A2D" w:rsidRDefault="00C8629D" w:rsidP="00CA55C2">
      <w:pPr>
        <w:pStyle w:val="Body"/>
        <w:ind w:left="0"/>
        <w:rPr>
          <w:rFonts w:asciiTheme="minorHAnsi" w:hAnsiTheme="minorHAnsi" w:cstheme="minorHAnsi"/>
        </w:rPr>
      </w:pPr>
    </w:p>
    <w:p w14:paraId="72DFBC1D" w14:textId="10916BD3" w:rsidR="00757B20" w:rsidRPr="00B50A2D" w:rsidRDefault="00757B20" w:rsidP="00CA55C2">
      <w:pPr>
        <w:spacing w:before="0" w:after="0"/>
        <w:rPr>
          <w:rFonts w:asciiTheme="minorHAnsi" w:hAnsiTheme="minorHAnsi" w:cstheme="minorHAnsi"/>
        </w:rPr>
      </w:pPr>
      <w:proofErr w:type="spellStart"/>
      <w:r w:rsidRPr="00B50A2D">
        <w:rPr>
          <w:rFonts w:asciiTheme="minorHAnsi" w:hAnsiTheme="minorHAnsi" w:cstheme="minorHAnsi"/>
          <w:b/>
        </w:rPr>
        <w:t>Collaboarative</w:t>
      </w:r>
      <w:proofErr w:type="spellEnd"/>
      <w:r w:rsidRPr="00B50A2D">
        <w:rPr>
          <w:rFonts w:asciiTheme="minorHAnsi" w:hAnsiTheme="minorHAnsi" w:cstheme="minorHAnsi"/>
          <w:b/>
        </w:rPr>
        <w:t xml:space="preserve"> Filtering Model: </w:t>
      </w:r>
      <w:hyperlink r:id="rId18" w:tooltip="Collaborative filtering" w:history="1">
        <w:r w:rsidRPr="00B50A2D">
          <w:rPr>
            <w:rFonts w:asciiTheme="minorHAnsi" w:hAnsiTheme="minorHAnsi" w:cstheme="minorHAnsi"/>
          </w:rPr>
          <w:t>Collaborative filtering</w:t>
        </w:r>
      </w:hyperlink>
      <w:r w:rsidRPr="00B50A2D">
        <w:rPr>
          <w:rFonts w:asciiTheme="minorHAnsi" w:hAnsiTheme="minorHAnsi" w:cstheme="minorHAnsi"/>
        </w:rPr>
        <w:t xml:space="preserve"> approaches, build a model from a user's past </w:t>
      </w:r>
      <w:proofErr w:type="spellStart"/>
      <w:r w:rsidRPr="00B50A2D">
        <w:rPr>
          <w:rFonts w:asciiTheme="minorHAnsi" w:hAnsiTheme="minorHAnsi" w:cstheme="minorHAnsi"/>
        </w:rPr>
        <w:t>behaviour</w:t>
      </w:r>
      <w:proofErr w:type="spellEnd"/>
      <w:r w:rsidRPr="00B50A2D">
        <w:rPr>
          <w:rFonts w:asciiTheme="minorHAnsi" w:hAnsiTheme="minorHAnsi" w:cstheme="minorHAnsi"/>
        </w:rPr>
        <w:t xml:space="preserve"> (items previously purchased or selected and/or numerical ratings given to those items) as well as similar decisions made by other users. This model is then used to predict items (or ratings for items) that the user may have an interest in. </w:t>
      </w:r>
    </w:p>
    <w:p w14:paraId="2863329E" w14:textId="77777777" w:rsidR="00757B20" w:rsidRPr="00B50A2D" w:rsidRDefault="00757B20" w:rsidP="00CA55C2">
      <w:pPr>
        <w:spacing w:before="0" w:after="0"/>
        <w:rPr>
          <w:rFonts w:asciiTheme="minorHAnsi" w:hAnsiTheme="minorHAnsi" w:cstheme="minorHAnsi"/>
        </w:rPr>
      </w:pPr>
    </w:p>
    <w:p w14:paraId="214E5890" w14:textId="1171068F" w:rsidR="00757B20" w:rsidRPr="00B50A2D" w:rsidRDefault="00757B20" w:rsidP="00CA55C2">
      <w:pPr>
        <w:spacing w:before="0" w:after="0"/>
        <w:rPr>
          <w:rFonts w:asciiTheme="minorHAnsi" w:hAnsiTheme="minorHAnsi" w:cstheme="minorHAnsi"/>
        </w:rPr>
      </w:pPr>
      <w:r w:rsidRPr="00B50A2D">
        <w:rPr>
          <w:rFonts w:asciiTheme="minorHAnsi" w:hAnsiTheme="minorHAnsi" w:cstheme="minorHAnsi"/>
        </w:rPr>
        <w:t xml:space="preserve">In </w:t>
      </w:r>
      <w:r w:rsidR="00B21E5F" w:rsidRPr="00B50A2D">
        <w:rPr>
          <w:rFonts w:asciiTheme="minorHAnsi" w:hAnsiTheme="minorHAnsi" w:cstheme="minorHAnsi"/>
        </w:rPr>
        <w:t>this</w:t>
      </w:r>
      <w:r w:rsidRPr="00B50A2D">
        <w:rPr>
          <w:rFonts w:asciiTheme="minorHAnsi" w:hAnsiTheme="minorHAnsi" w:cstheme="minorHAnsi"/>
        </w:rPr>
        <w:t xml:space="preserve"> project, the data points are going to be the ratings that the user has provided to the restaurants, and using that information along with the ratings that the other users have given to make an estimation on the predicted rating, to make the top recommendations. The two approaches to collaborative filtering model include </w:t>
      </w:r>
    </w:p>
    <w:p w14:paraId="667D9834" w14:textId="77777777" w:rsidR="00757B20" w:rsidRPr="00B50A2D" w:rsidRDefault="00757B20" w:rsidP="00CA55C2">
      <w:pPr>
        <w:spacing w:before="0" w:after="0"/>
        <w:rPr>
          <w:rFonts w:asciiTheme="minorHAnsi" w:hAnsiTheme="minorHAnsi" w:cstheme="minorHAnsi"/>
        </w:rPr>
      </w:pPr>
    </w:p>
    <w:p w14:paraId="20CB4A72" w14:textId="612CF35F" w:rsidR="00757B20" w:rsidRPr="00B50A2D" w:rsidRDefault="00757B20" w:rsidP="00365BE9">
      <w:pPr>
        <w:pStyle w:val="ListParagraph"/>
        <w:numPr>
          <w:ilvl w:val="0"/>
          <w:numId w:val="28"/>
        </w:numPr>
        <w:spacing w:before="0" w:after="0"/>
        <w:rPr>
          <w:rFonts w:asciiTheme="minorHAnsi" w:hAnsiTheme="minorHAnsi" w:cstheme="minorHAnsi"/>
        </w:rPr>
      </w:pPr>
      <w:r w:rsidRPr="00B50A2D">
        <w:rPr>
          <w:rFonts w:asciiTheme="minorHAnsi" w:hAnsiTheme="minorHAnsi" w:cstheme="minorHAnsi"/>
        </w:rPr>
        <w:t>Item – Item Filtering Model: This approach involves making predictions based on similar items.</w:t>
      </w:r>
    </w:p>
    <w:p w14:paraId="454309D1" w14:textId="4B3BB50D" w:rsidR="00757B20" w:rsidRPr="00B50A2D" w:rsidRDefault="00757B20" w:rsidP="00365BE9">
      <w:pPr>
        <w:pStyle w:val="ListParagraph"/>
        <w:numPr>
          <w:ilvl w:val="0"/>
          <w:numId w:val="28"/>
        </w:numPr>
        <w:spacing w:before="0" w:after="0"/>
        <w:rPr>
          <w:rFonts w:asciiTheme="minorHAnsi" w:hAnsiTheme="minorHAnsi" w:cstheme="minorHAnsi"/>
        </w:rPr>
      </w:pPr>
      <w:r w:rsidRPr="00B50A2D">
        <w:rPr>
          <w:rFonts w:asciiTheme="minorHAnsi" w:hAnsiTheme="minorHAnsi" w:cstheme="minorHAnsi"/>
        </w:rPr>
        <w:t xml:space="preserve">User – User </w:t>
      </w:r>
      <w:proofErr w:type="spellStart"/>
      <w:r w:rsidRPr="00B50A2D">
        <w:rPr>
          <w:rFonts w:asciiTheme="minorHAnsi" w:hAnsiTheme="minorHAnsi" w:cstheme="minorHAnsi"/>
        </w:rPr>
        <w:t>filteting</w:t>
      </w:r>
      <w:proofErr w:type="spellEnd"/>
      <w:r w:rsidRPr="00B50A2D">
        <w:rPr>
          <w:rFonts w:asciiTheme="minorHAnsi" w:hAnsiTheme="minorHAnsi" w:cstheme="minorHAnsi"/>
        </w:rPr>
        <w:t xml:space="preserve"> Model: This approach involves making predictions based on similar users. </w:t>
      </w:r>
    </w:p>
    <w:p w14:paraId="44F3777C" w14:textId="77777777" w:rsidR="00757B20" w:rsidRPr="00B50A2D" w:rsidRDefault="00757B20" w:rsidP="00CA55C2">
      <w:pPr>
        <w:spacing w:before="0" w:after="0"/>
        <w:rPr>
          <w:rFonts w:asciiTheme="minorHAnsi" w:hAnsiTheme="minorHAnsi" w:cstheme="minorHAnsi"/>
        </w:rPr>
      </w:pPr>
    </w:p>
    <w:p w14:paraId="1C1460C6" w14:textId="02194008" w:rsidR="00B21E5F" w:rsidRPr="00B50A2D" w:rsidRDefault="00B21E5F" w:rsidP="00CA55C2">
      <w:pPr>
        <w:spacing w:before="0" w:after="0"/>
        <w:rPr>
          <w:rFonts w:asciiTheme="minorHAnsi" w:hAnsiTheme="minorHAnsi" w:cstheme="minorHAnsi"/>
        </w:rPr>
      </w:pPr>
      <w:r w:rsidRPr="00B50A2D">
        <w:rPr>
          <w:rFonts w:asciiTheme="minorHAnsi" w:hAnsiTheme="minorHAnsi" w:cstheme="minorHAnsi"/>
          <w:b/>
        </w:rPr>
        <w:t xml:space="preserve">Content Based </w:t>
      </w:r>
      <w:proofErr w:type="spellStart"/>
      <w:r w:rsidRPr="00B50A2D">
        <w:rPr>
          <w:rFonts w:asciiTheme="minorHAnsi" w:hAnsiTheme="minorHAnsi" w:cstheme="minorHAnsi"/>
          <w:b/>
        </w:rPr>
        <w:t>Filteting</w:t>
      </w:r>
      <w:proofErr w:type="spellEnd"/>
      <w:r w:rsidRPr="00B50A2D">
        <w:rPr>
          <w:rFonts w:asciiTheme="minorHAnsi" w:hAnsiTheme="minorHAnsi" w:cstheme="minorHAnsi"/>
          <w:b/>
        </w:rPr>
        <w:t xml:space="preserve"> Model:  </w:t>
      </w:r>
      <w:hyperlink r:id="rId19" w:tooltip="Content-based filtering" w:history="1">
        <w:r w:rsidRPr="00B50A2D">
          <w:rPr>
            <w:rFonts w:asciiTheme="minorHAnsi" w:hAnsiTheme="minorHAnsi" w:cstheme="minorHAnsi"/>
          </w:rPr>
          <w:t>Content-based filtering</w:t>
        </w:r>
      </w:hyperlink>
      <w:r w:rsidRPr="00B50A2D">
        <w:rPr>
          <w:rFonts w:asciiTheme="minorHAnsi" w:hAnsiTheme="minorHAnsi" w:cstheme="minorHAnsi"/>
        </w:rPr>
        <w:t xml:space="preserve"> approaches utilize a series of discrete characteristics of an item in order to recommend additional items with similar properties. </w:t>
      </w:r>
    </w:p>
    <w:p w14:paraId="7B22D383" w14:textId="77777777" w:rsidR="00B21E5F" w:rsidRPr="00B50A2D" w:rsidRDefault="00B21E5F" w:rsidP="00CA55C2">
      <w:pPr>
        <w:spacing w:before="0" w:after="0"/>
        <w:rPr>
          <w:rFonts w:asciiTheme="minorHAnsi" w:hAnsiTheme="minorHAnsi" w:cstheme="minorHAnsi"/>
        </w:rPr>
      </w:pPr>
    </w:p>
    <w:p w14:paraId="7B233BB1" w14:textId="1766B131" w:rsidR="00CF2C82" w:rsidRPr="00B50A2D" w:rsidRDefault="00B21E5F" w:rsidP="00CA55C2">
      <w:pPr>
        <w:spacing w:before="0" w:after="0"/>
        <w:rPr>
          <w:rFonts w:asciiTheme="minorHAnsi" w:hAnsiTheme="minorHAnsi" w:cstheme="minorHAnsi"/>
        </w:rPr>
      </w:pPr>
      <w:r w:rsidRPr="00B50A2D">
        <w:rPr>
          <w:rFonts w:asciiTheme="minorHAnsi" w:hAnsiTheme="minorHAnsi" w:cstheme="minorHAnsi"/>
        </w:rPr>
        <w:t xml:space="preserve">In this project, the data points are going to be the attributes of the restaurants like parking, lighting, music, food, service to name a few. </w:t>
      </w:r>
      <w:r w:rsidR="00E04895" w:rsidRPr="00B50A2D">
        <w:rPr>
          <w:rFonts w:asciiTheme="minorHAnsi" w:hAnsiTheme="minorHAnsi" w:cstheme="minorHAnsi"/>
        </w:rPr>
        <w:t xml:space="preserve">A user profile is then </w:t>
      </w:r>
      <w:r w:rsidR="00180D0F" w:rsidRPr="00B50A2D">
        <w:rPr>
          <w:rFonts w:asciiTheme="minorHAnsi" w:hAnsiTheme="minorHAnsi" w:cstheme="minorHAnsi"/>
        </w:rPr>
        <w:t xml:space="preserve">created based on the attributes, and the recommendation engine recommends </w:t>
      </w:r>
      <w:r w:rsidR="00CF2C82" w:rsidRPr="00B50A2D">
        <w:rPr>
          <w:rFonts w:asciiTheme="minorHAnsi" w:hAnsiTheme="minorHAnsi" w:cstheme="minorHAnsi"/>
        </w:rPr>
        <w:t xml:space="preserve">restaurants based on the similarity to the user profile </w:t>
      </w:r>
    </w:p>
    <w:p w14:paraId="71A66467" w14:textId="77777777" w:rsidR="00CF2C82" w:rsidRPr="00B50A2D" w:rsidRDefault="00CF2C82" w:rsidP="00CA55C2">
      <w:pPr>
        <w:spacing w:before="0" w:after="0"/>
        <w:rPr>
          <w:rFonts w:asciiTheme="minorHAnsi" w:hAnsiTheme="minorHAnsi" w:cstheme="minorHAnsi"/>
        </w:rPr>
      </w:pPr>
    </w:p>
    <w:p w14:paraId="68F8C158" w14:textId="3B752C14" w:rsidR="00CB0D7E" w:rsidRPr="00B50A2D" w:rsidRDefault="00CB0D7E" w:rsidP="00CA55C2">
      <w:pPr>
        <w:spacing w:before="0" w:after="0"/>
        <w:rPr>
          <w:rFonts w:asciiTheme="minorHAnsi" w:hAnsiTheme="minorHAnsi" w:cstheme="minorHAnsi"/>
        </w:rPr>
      </w:pPr>
      <w:r w:rsidRPr="00B50A2D">
        <w:rPr>
          <w:rFonts w:asciiTheme="minorHAnsi" w:hAnsiTheme="minorHAnsi" w:cstheme="minorHAnsi"/>
        </w:rPr>
        <w:t>Other approaches also include a Hybrid ap</w:t>
      </w:r>
      <w:r w:rsidR="004F7867" w:rsidRPr="00B50A2D">
        <w:rPr>
          <w:rFonts w:asciiTheme="minorHAnsi" w:hAnsiTheme="minorHAnsi" w:cstheme="minorHAnsi"/>
        </w:rPr>
        <w:t>proach of combining the Collabo</w:t>
      </w:r>
      <w:r w:rsidRPr="00B50A2D">
        <w:rPr>
          <w:rFonts w:asciiTheme="minorHAnsi" w:hAnsiTheme="minorHAnsi" w:cstheme="minorHAnsi"/>
        </w:rPr>
        <w:t xml:space="preserve">rative and the Content based model to make </w:t>
      </w:r>
    </w:p>
    <w:p w14:paraId="381564A1" w14:textId="77777777" w:rsidR="00B21E5F" w:rsidRPr="00B50A2D" w:rsidRDefault="00B21E5F" w:rsidP="00CA55C2">
      <w:pPr>
        <w:spacing w:before="0" w:after="0"/>
        <w:rPr>
          <w:rFonts w:asciiTheme="minorHAnsi" w:hAnsiTheme="minorHAnsi" w:cstheme="minorHAnsi"/>
        </w:rPr>
      </w:pPr>
    </w:p>
    <w:p w14:paraId="655D7183" w14:textId="77777777" w:rsidR="00B21E5F" w:rsidRPr="00B50A2D" w:rsidRDefault="00B21E5F" w:rsidP="00CA55C2">
      <w:pPr>
        <w:spacing w:before="0" w:after="0"/>
        <w:rPr>
          <w:rFonts w:asciiTheme="minorHAnsi" w:hAnsiTheme="minorHAnsi" w:cstheme="minorHAnsi"/>
          <w:sz w:val="24"/>
        </w:rPr>
      </w:pPr>
    </w:p>
    <w:p w14:paraId="48B1F1E4" w14:textId="18D72CC0" w:rsidR="00757B20" w:rsidRPr="00B50A2D" w:rsidRDefault="00757B20" w:rsidP="00CA55C2">
      <w:pPr>
        <w:spacing w:before="0" w:after="0"/>
        <w:rPr>
          <w:rFonts w:asciiTheme="minorHAnsi" w:hAnsiTheme="minorHAnsi" w:cstheme="minorHAnsi"/>
        </w:rPr>
      </w:pPr>
    </w:p>
    <w:p w14:paraId="53EF0655" w14:textId="77777777" w:rsidR="00B21E5F" w:rsidRPr="00B50A2D" w:rsidRDefault="00B21E5F" w:rsidP="00CA55C2">
      <w:pPr>
        <w:spacing w:before="0" w:after="0"/>
        <w:rPr>
          <w:rFonts w:asciiTheme="minorHAnsi" w:hAnsiTheme="minorHAnsi" w:cstheme="minorHAnsi"/>
        </w:rPr>
      </w:pPr>
    </w:p>
    <w:p w14:paraId="55A84123" w14:textId="77777777" w:rsidR="00757B20" w:rsidRPr="00B50A2D" w:rsidRDefault="00757B20" w:rsidP="00CA55C2">
      <w:pPr>
        <w:spacing w:before="0" w:after="0"/>
        <w:rPr>
          <w:rFonts w:asciiTheme="minorHAnsi" w:hAnsiTheme="minorHAnsi" w:cstheme="minorHAnsi"/>
        </w:rPr>
      </w:pPr>
    </w:p>
    <w:p w14:paraId="1A69729F" w14:textId="77777777" w:rsidR="00757B20" w:rsidRPr="00B50A2D" w:rsidRDefault="00757B20" w:rsidP="00CA55C2">
      <w:pPr>
        <w:spacing w:before="0" w:after="0"/>
        <w:rPr>
          <w:rFonts w:asciiTheme="minorHAnsi" w:hAnsiTheme="minorHAnsi" w:cstheme="minorHAnsi"/>
          <w:sz w:val="24"/>
        </w:rPr>
      </w:pPr>
    </w:p>
    <w:p w14:paraId="1D806E70" w14:textId="65F7DBFE" w:rsidR="00757B20" w:rsidRPr="00B50A2D" w:rsidRDefault="00757B20" w:rsidP="00CA55C2">
      <w:pPr>
        <w:jc w:val="both"/>
        <w:rPr>
          <w:rFonts w:asciiTheme="minorHAnsi" w:hAnsiTheme="minorHAnsi" w:cstheme="minorHAnsi"/>
        </w:rPr>
      </w:pPr>
    </w:p>
    <w:p w14:paraId="63198B0A" w14:textId="77777777" w:rsidR="00757B20" w:rsidRPr="00B50A2D" w:rsidRDefault="00757B20" w:rsidP="00CA55C2">
      <w:pPr>
        <w:jc w:val="both"/>
        <w:rPr>
          <w:rFonts w:asciiTheme="minorHAnsi" w:hAnsiTheme="minorHAnsi" w:cstheme="minorHAnsi"/>
        </w:rPr>
      </w:pPr>
    </w:p>
    <w:p w14:paraId="4154474A" w14:textId="7107A7D3" w:rsidR="00740395" w:rsidRPr="00B50A2D" w:rsidRDefault="00C8629D" w:rsidP="00CA55C2">
      <w:pPr>
        <w:pStyle w:val="Heading2"/>
        <w:rPr>
          <w:rFonts w:asciiTheme="minorHAnsi" w:hAnsiTheme="minorHAnsi" w:cstheme="minorHAnsi"/>
          <w:color w:val="auto"/>
        </w:rPr>
      </w:pPr>
      <w:bookmarkStart w:id="72" w:name="_Toc501314445"/>
      <w:bookmarkEnd w:id="61"/>
      <w:bookmarkEnd w:id="62"/>
      <w:bookmarkEnd w:id="63"/>
      <w:bookmarkEnd w:id="64"/>
      <w:bookmarkEnd w:id="65"/>
      <w:bookmarkEnd w:id="66"/>
      <w:bookmarkEnd w:id="67"/>
      <w:bookmarkEnd w:id="68"/>
      <w:bookmarkEnd w:id="69"/>
      <w:bookmarkEnd w:id="70"/>
      <w:bookmarkEnd w:id="71"/>
      <w:r w:rsidRPr="00B50A2D">
        <w:rPr>
          <w:rFonts w:asciiTheme="minorHAnsi" w:hAnsiTheme="minorHAnsi" w:cstheme="minorHAnsi"/>
          <w:color w:val="auto"/>
        </w:rPr>
        <w:lastRenderedPageBreak/>
        <w:t xml:space="preserve">Data </w:t>
      </w:r>
      <w:proofErr w:type="spellStart"/>
      <w:r w:rsidRPr="00B50A2D">
        <w:rPr>
          <w:rFonts w:asciiTheme="minorHAnsi" w:hAnsiTheme="minorHAnsi" w:cstheme="minorHAnsi"/>
          <w:color w:val="auto"/>
        </w:rPr>
        <w:t>Acquistion</w:t>
      </w:r>
      <w:bookmarkEnd w:id="72"/>
      <w:proofErr w:type="spellEnd"/>
    </w:p>
    <w:p w14:paraId="064A3840" w14:textId="51A7FB85" w:rsidR="00C87FDE" w:rsidRPr="00B50A2D" w:rsidRDefault="00B85A59" w:rsidP="00A116D9">
      <w:pPr>
        <w:pStyle w:val="Heading3"/>
      </w:pPr>
      <w:bookmarkStart w:id="73" w:name="_Toc501314446"/>
      <w:r w:rsidRPr="00B50A2D">
        <w:t>Raw Data Structure</w:t>
      </w:r>
      <w:bookmarkEnd w:id="73"/>
    </w:p>
    <w:p w14:paraId="7FF179A2" w14:textId="0D7F7EBF" w:rsidR="005946C0" w:rsidRPr="00B50A2D" w:rsidRDefault="00160D55" w:rsidP="00CA55C2">
      <w:pPr>
        <w:pStyle w:val="BodyText"/>
        <w:jc w:val="both"/>
        <w:rPr>
          <w:rFonts w:asciiTheme="minorHAnsi" w:hAnsiTheme="minorHAnsi" w:cstheme="minorHAnsi"/>
          <w:lang w:eastAsia="ar-SA"/>
        </w:rPr>
      </w:pPr>
      <w:r w:rsidRPr="00B50A2D">
        <w:rPr>
          <w:rFonts w:asciiTheme="minorHAnsi" w:hAnsiTheme="minorHAnsi" w:cstheme="minorHAnsi"/>
          <w:lang w:eastAsia="ar-SA"/>
        </w:rPr>
        <w:t xml:space="preserve">The raw data on the different </w:t>
      </w:r>
      <w:r w:rsidR="00184D1D" w:rsidRPr="00B50A2D">
        <w:rPr>
          <w:rFonts w:asciiTheme="minorHAnsi" w:hAnsiTheme="minorHAnsi" w:cstheme="minorHAnsi"/>
          <w:lang w:eastAsia="ar-SA"/>
        </w:rPr>
        <w:t>reviews, business, users</w:t>
      </w:r>
      <w:r w:rsidR="00B85A59" w:rsidRPr="00B50A2D">
        <w:rPr>
          <w:rFonts w:asciiTheme="minorHAnsi" w:hAnsiTheme="minorHAnsi" w:cstheme="minorHAnsi"/>
          <w:lang w:eastAsia="ar-SA"/>
        </w:rPr>
        <w:t>, categories</w:t>
      </w:r>
      <w:r w:rsidR="00184D1D" w:rsidRPr="00B50A2D">
        <w:rPr>
          <w:rFonts w:asciiTheme="minorHAnsi" w:hAnsiTheme="minorHAnsi" w:cstheme="minorHAnsi"/>
          <w:lang w:eastAsia="ar-SA"/>
        </w:rPr>
        <w:t xml:space="preserve"> is all contained in a </w:t>
      </w:r>
      <w:r w:rsidR="005946C0" w:rsidRPr="00B50A2D">
        <w:rPr>
          <w:rFonts w:asciiTheme="minorHAnsi" w:hAnsiTheme="minorHAnsi" w:cstheme="minorHAnsi"/>
          <w:lang w:eastAsia="ar-SA"/>
        </w:rPr>
        <w:t xml:space="preserve">SQL file. The SQL file is loaded into a locally hosted MYSQL database. The data model for the raw data looks as in the diagram below. </w:t>
      </w:r>
    </w:p>
    <w:p w14:paraId="15B3377A" w14:textId="5DB77757" w:rsidR="0092738C" w:rsidRPr="00B50A2D" w:rsidRDefault="0092738C" w:rsidP="00CA55C2">
      <w:pPr>
        <w:pStyle w:val="BodyText"/>
        <w:jc w:val="both"/>
        <w:rPr>
          <w:rFonts w:asciiTheme="minorHAnsi" w:hAnsiTheme="minorHAnsi" w:cstheme="minorHAnsi"/>
          <w:lang w:eastAsia="ar-SA"/>
        </w:rPr>
      </w:pPr>
      <w:r w:rsidRPr="00B50A2D">
        <w:rPr>
          <w:rFonts w:asciiTheme="minorHAnsi" w:hAnsiTheme="minorHAnsi" w:cstheme="minorHAnsi"/>
          <w:noProof/>
        </w:rPr>
        <w:drawing>
          <wp:inline distT="0" distB="0" distL="0" distR="0" wp14:anchorId="626A32F9" wp14:editId="21ACBB63">
            <wp:extent cx="5943600" cy="529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lp_dataset_schema.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292725"/>
                    </a:xfrm>
                    <a:prstGeom prst="rect">
                      <a:avLst/>
                    </a:prstGeom>
                  </pic:spPr>
                </pic:pic>
              </a:graphicData>
            </a:graphic>
          </wp:inline>
        </w:drawing>
      </w:r>
    </w:p>
    <w:p w14:paraId="622298AE" w14:textId="79961A4F" w:rsidR="003F5372" w:rsidRPr="00B50A2D" w:rsidRDefault="00E15F6B" w:rsidP="00010518">
      <w:pPr>
        <w:spacing w:before="0" w:after="0"/>
        <w:rPr>
          <w:rFonts w:asciiTheme="minorHAnsi" w:hAnsiTheme="minorHAnsi" w:cstheme="minorHAnsi"/>
          <w:lang w:eastAsia="ar-SA"/>
        </w:rPr>
      </w:pPr>
      <w:bookmarkStart w:id="74" w:name="_Toc403385939"/>
      <w:bookmarkStart w:id="75" w:name="_Toc461099344"/>
      <w:bookmarkStart w:id="76" w:name="_Toc461172972"/>
      <w:bookmarkStart w:id="77" w:name="_Toc461629974"/>
      <w:bookmarkStart w:id="78" w:name="_Toc468450509"/>
      <w:bookmarkStart w:id="79" w:name="_Toc468451102"/>
      <w:bookmarkStart w:id="80" w:name="_Toc468451683"/>
      <w:bookmarkStart w:id="81" w:name="_Toc479818582"/>
      <w:bookmarkStart w:id="82" w:name="_Toc479841856"/>
      <w:bookmarkStart w:id="83" w:name="_Toc479842983"/>
      <w:bookmarkStart w:id="84" w:name="_Toc479867594"/>
      <w:r w:rsidRPr="00B50A2D">
        <w:rPr>
          <w:rFonts w:asciiTheme="minorHAnsi" w:hAnsiTheme="minorHAnsi" w:cstheme="minorHAnsi"/>
          <w:lang w:eastAsia="ar-SA"/>
        </w:rPr>
        <w:br w:type="page"/>
      </w:r>
    </w:p>
    <w:p w14:paraId="593FA7A4" w14:textId="4F2CA683" w:rsidR="0094545E" w:rsidRPr="00B50A2D" w:rsidRDefault="00C8629D" w:rsidP="00A116D9">
      <w:pPr>
        <w:pStyle w:val="Heading3"/>
      </w:pPr>
      <w:bookmarkStart w:id="85" w:name="_Toc501314447"/>
      <w:bookmarkEnd w:id="74"/>
      <w:bookmarkEnd w:id="75"/>
      <w:bookmarkEnd w:id="76"/>
      <w:bookmarkEnd w:id="77"/>
      <w:bookmarkEnd w:id="78"/>
      <w:bookmarkEnd w:id="79"/>
      <w:bookmarkEnd w:id="80"/>
      <w:bookmarkEnd w:id="81"/>
      <w:bookmarkEnd w:id="82"/>
      <w:bookmarkEnd w:id="83"/>
      <w:bookmarkEnd w:id="84"/>
      <w:r w:rsidRPr="00B50A2D">
        <w:lastRenderedPageBreak/>
        <w:t>Data Loading</w:t>
      </w:r>
      <w:bookmarkEnd w:id="85"/>
      <w:r w:rsidRPr="00B50A2D">
        <w:t xml:space="preserve"> </w:t>
      </w:r>
    </w:p>
    <w:p w14:paraId="6FBBD77D" w14:textId="4E74083D" w:rsidR="00C17A8D" w:rsidRDefault="00C17A8D" w:rsidP="00CA55C2">
      <w:pPr>
        <w:jc w:val="both"/>
        <w:rPr>
          <w:rFonts w:asciiTheme="minorHAnsi" w:hAnsiTheme="minorHAnsi" w:cstheme="minorHAnsi"/>
          <w:lang w:eastAsia="ar-SA"/>
        </w:rPr>
      </w:pPr>
      <w:r w:rsidRPr="00B50A2D">
        <w:rPr>
          <w:rFonts w:asciiTheme="minorHAnsi" w:hAnsiTheme="minorHAnsi" w:cstheme="minorHAnsi"/>
          <w:lang w:eastAsia="ar-SA"/>
        </w:rPr>
        <w:t>The following graphic provides an illustration of th</w:t>
      </w:r>
      <w:r w:rsidR="00B728EA" w:rsidRPr="00B50A2D">
        <w:rPr>
          <w:rFonts w:asciiTheme="minorHAnsi" w:hAnsiTheme="minorHAnsi" w:cstheme="minorHAnsi"/>
          <w:lang w:eastAsia="ar-SA"/>
        </w:rPr>
        <w:t xml:space="preserve">e Logical Architecture </w:t>
      </w:r>
      <w:r w:rsidR="006B6136" w:rsidRPr="00B50A2D">
        <w:rPr>
          <w:rFonts w:asciiTheme="minorHAnsi" w:hAnsiTheme="minorHAnsi" w:cstheme="minorHAnsi"/>
          <w:lang w:eastAsia="ar-SA"/>
        </w:rPr>
        <w:t>implemented in the capstone</w:t>
      </w:r>
    </w:p>
    <w:p w14:paraId="546CD9B6" w14:textId="77777777" w:rsidR="00A23454" w:rsidRPr="00B50A2D" w:rsidRDefault="00A23454" w:rsidP="00CA55C2">
      <w:pPr>
        <w:jc w:val="both"/>
        <w:rPr>
          <w:rFonts w:asciiTheme="minorHAnsi" w:hAnsiTheme="minorHAnsi" w:cstheme="minorHAnsi"/>
          <w:lang w:eastAsia="ar-SA"/>
        </w:rPr>
      </w:pPr>
    </w:p>
    <w:p w14:paraId="01A5A6F5" w14:textId="6A9DB46C" w:rsidR="00300592" w:rsidRDefault="00A23454" w:rsidP="00CA55C2">
      <w:pPr>
        <w:jc w:val="both"/>
        <w:rPr>
          <w:rFonts w:asciiTheme="minorHAnsi" w:hAnsiTheme="minorHAnsi" w:cstheme="minorHAnsi"/>
          <w:u w:val="single"/>
          <w:lang w:eastAsia="ar-SA"/>
        </w:rPr>
      </w:pPr>
      <w:r>
        <w:object w:dxaOrig="17080" w:dyaOrig="11191" w14:anchorId="698474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67.7pt;height:306.8pt" o:ole="">
            <v:imagedata r:id="rId21" o:title=""/>
          </v:shape>
          <o:OLEObject Type="Embed" ProgID="Visio.Drawing.15" ShapeID="_x0000_i1058" DrawAspect="Content" ObjectID="_1575058760" r:id="rId22"/>
        </w:object>
      </w:r>
    </w:p>
    <w:p w14:paraId="603B7350" w14:textId="4C1FF924" w:rsidR="00DB7136" w:rsidRPr="00B50A2D" w:rsidRDefault="003E76AF" w:rsidP="00CA55C2">
      <w:pPr>
        <w:jc w:val="both"/>
        <w:rPr>
          <w:rFonts w:asciiTheme="minorHAnsi" w:hAnsiTheme="minorHAnsi" w:cstheme="minorHAnsi"/>
          <w:lang w:eastAsia="ar-SA"/>
        </w:rPr>
      </w:pPr>
      <w:r w:rsidRPr="00B50A2D">
        <w:rPr>
          <w:rFonts w:asciiTheme="minorHAnsi" w:hAnsiTheme="minorHAnsi" w:cstheme="minorHAnsi"/>
          <w:lang w:eastAsia="ar-SA"/>
        </w:rPr>
        <w:t>At a hi</w:t>
      </w:r>
      <w:r w:rsidR="00442F68" w:rsidRPr="00B50A2D">
        <w:rPr>
          <w:rFonts w:asciiTheme="minorHAnsi" w:hAnsiTheme="minorHAnsi" w:cstheme="minorHAnsi"/>
          <w:lang w:eastAsia="ar-SA"/>
        </w:rPr>
        <w:t>gh level, the following steps were involved in the build</w:t>
      </w:r>
      <w:bookmarkStart w:id="86" w:name="_Toc403385940"/>
      <w:bookmarkStart w:id="87" w:name="_Toc461099345"/>
      <w:bookmarkStart w:id="88" w:name="_Toc461172973"/>
      <w:bookmarkStart w:id="89" w:name="_Toc461629975"/>
      <w:bookmarkStart w:id="90" w:name="_Toc468450510"/>
      <w:bookmarkStart w:id="91" w:name="_Toc468451103"/>
      <w:bookmarkStart w:id="92" w:name="_Toc468451684"/>
    </w:p>
    <w:p w14:paraId="738CFF6D" w14:textId="784C4566" w:rsidR="00DB7136" w:rsidRPr="00B50A2D" w:rsidRDefault="00DB7136" w:rsidP="00CA55C2">
      <w:pPr>
        <w:pStyle w:val="ListParagraph"/>
        <w:numPr>
          <w:ilvl w:val="0"/>
          <w:numId w:val="26"/>
        </w:numPr>
        <w:jc w:val="both"/>
        <w:rPr>
          <w:rFonts w:asciiTheme="minorHAnsi" w:hAnsiTheme="minorHAnsi" w:cstheme="minorHAnsi"/>
        </w:rPr>
      </w:pPr>
      <w:r w:rsidRPr="00B50A2D">
        <w:rPr>
          <w:rFonts w:asciiTheme="minorHAnsi" w:hAnsiTheme="minorHAnsi" w:cstheme="minorHAnsi"/>
        </w:rPr>
        <w:t xml:space="preserve">A connection is made to the </w:t>
      </w:r>
      <w:proofErr w:type="spellStart"/>
      <w:r w:rsidRPr="00B50A2D">
        <w:rPr>
          <w:rFonts w:asciiTheme="minorHAnsi" w:hAnsiTheme="minorHAnsi" w:cstheme="minorHAnsi"/>
        </w:rPr>
        <w:t>the</w:t>
      </w:r>
      <w:proofErr w:type="spellEnd"/>
      <w:r w:rsidRPr="00B50A2D">
        <w:rPr>
          <w:rFonts w:asciiTheme="minorHAnsi" w:hAnsiTheme="minorHAnsi" w:cstheme="minorHAnsi"/>
        </w:rPr>
        <w:t xml:space="preserve"> local MYSQL database using </w:t>
      </w:r>
      <w:proofErr w:type="spellStart"/>
      <w:r w:rsidRPr="00B50A2D">
        <w:rPr>
          <w:rFonts w:asciiTheme="minorHAnsi" w:hAnsiTheme="minorHAnsi" w:cstheme="minorHAnsi"/>
        </w:rPr>
        <w:t>pymysql</w:t>
      </w:r>
      <w:proofErr w:type="spellEnd"/>
      <w:r w:rsidRPr="00B50A2D">
        <w:rPr>
          <w:rFonts w:asciiTheme="minorHAnsi" w:hAnsiTheme="minorHAnsi" w:cstheme="minorHAnsi"/>
        </w:rPr>
        <w:t xml:space="preserve"> library in python </w:t>
      </w:r>
    </w:p>
    <w:p w14:paraId="27971F31" w14:textId="77777777" w:rsidR="00B66A6A" w:rsidRPr="00B50A2D" w:rsidRDefault="00B66A6A" w:rsidP="00CA55C2">
      <w:pPr>
        <w:pStyle w:val="ListParagraph"/>
        <w:numPr>
          <w:ilvl w:val="0"/>
          <w:numId w:val="26"/>
        </w:numPr>
        <w:jc w:val="both"/>
        <w:rPr>
          <w:rFonts w:asciiTheme="minorHAnsi" w:hAnsiTheme="minorHAnsi" w:cstheme="minorHAnsi"/>
        </w:rPr>
      </w:pPr>
      <w:r w:rsidRPr="00B50A2D">
        <w:rPr>
          <w:rFonts w:asciiTheme="minorHAnsi" w:hAnsiTheme="minorHAnsi" w:cstheme="minorHAnsi"/>
          <w:lang w:eastAsia="ar-SA"/>
        </w:rPr>
        <w:t xml:space="preserve">Data from the locally hosted MYSQL database is loaded into Pandas using MYSQL. Each table is loaded into its own </w:t>
      </w:r>
      <w:proofErr w:type="spellStart"/>
      <w:r w:rsidRPr="00B50A2D">
        <w:rPr>
          <w:rFonts w:asciiTheme="minorHAnsi" w:hAnsiTheme="minorHAnsi" w:cstheme="minorHAnsi"/>
          <w:lang w:eastAsia="ar-SA"/>
        </w:rPr>
        <w:t>dataframe</w:t>
      </w:r>
      <w:proofErr w:type="spellEnd"/>
      <w:r w:rsidRPr="00B50A2D">
        <w:rPr>
          <w:rFonts w:asciiTheme="minorHAnsi" w:hAnsiTheme="minorHAnsi" w:cstheme="minorHAnsi"/>
          <w:lang w:eastAsia="ar-SA"/>
        </w:rPr>
        <w:t xml:space="preserve">. </w:t>
      </w:r>
    </w:p>
    <w:p w14:paraId="6B946042" w14:textId="71BFB4E7" w:rsidR="00B66A6A" w:rsidRPr="00B50A2D" w:rsidRDefault="00B66A6A" w:rsidP="00CA55C2">
      <w:pPr>
        <w:pStyle w:val="ListParagraph"/>
        <w:numPr>
          <w:ilvl w:val="1"/>
          <w:numId w:val="26"/>
        </w:numPr>
        <w:jc w:val="both"/>
        <w:rPr>
          <w:rFonts w:asciiTheme="minorHAnsi" w:hAnsiTheme="minorHAnsi" w:cstheme="minorHAnsi"/>
        </w:rPr>
      </w:pPr>
      <w:r w:rsidRPr="00B50A2D">
        <w:rPr>
          <w:rFonts w:asciiTheme="minorHAnsi" w:hAnsiTheme="minorHAnsi" w:cstheme="minorHAnsi"/>
          <w:lang w:eastAsia="ar-SA"/>
        </w:rPr>
        <w:t xml:space="preserve">Reviews </w:t>
      </w:r>
      <w:r w:rsidR="006B6136" w:rsidRPr="00B50A2D">
        <w:rPr>
          <w:rFonts w:asciiTheme="minorHAnsi" w:hAnsiTheme="minorHAnsi" w:cstheme="minorHAnsi"/>
          <w:lang w:eastAsia="ar-SA"/>
        </w:rPr>
        <w:t>– This table contains details of the reviews and ratings that the users have provided. There are also foreign keys (</w:t>
      </w:r>
      <w:proofErr w:type="spellStart"/>
      <w:r w:rsidR="006B6136" w:rsidRPr="00B50A2D">
        <w:rPr>
          <w:rFonts w:asciiTheme="minorHAnsi" w:hAnsiTheme="minorHAnsi" w:cstheme="minorHAnsi"/>
          <w:lang w:eastAsia="ar-SA"/>
        </w:rPr>
        <w:t>user_id</w:t>
      </w:r>
      <w:proofErr w:type="spellEnd"/>
      <w:r w:rsidR="006B6136" w:rsidRPr="00B50A2D">
        <w:rPr>
          <w:rFonts w:asciiTheme="minorHAnsi" w:hAnsiTheme="minorHAnsi" w:cstheme="minorHAnsi"/>
          <w:lang w:eastAsia="ar-SA"/>
        </w:rPr>
        <w:t xml:space="preserve">, </w:t>
      </w:r>
      <w:proofErr w:type="spellStart"/>
      <w:r w:rsidR="006B6136" w:rsidRPr="00B50A2D">
        <w:rPr>
          <w:rFonts w:asciiTheme="minorHAnsi" w:hAnsiTheme="minorHAnsi" w:cstheme="minorHAnsi"/>
          <w:lang w:eastAsia="ar-SA"/>
        </w:rPr>
        <w:t>business_id</w:t>
      </w:r>
      <w:proofErr w:type="spellEnd"/>
      <w:r w:rsidR="006B6136" w:rsidRPr="00B50A2D">
        <w:rPr>
          <w:rFonts w:asciiTheme="minorHAnsi" w:hAnsiTheme="minorHAnsi" w:cstheme="minorHAnsi"/>
          <w:lang w:eastAsia="ar-SA"/>
        </w:rPr>
        <w:t>) to join back to the users and the business tables</w:t>
      </w:r>
    </w:p>
    <w:p w14:paraId="363DAC6D" w14:textId="6B3F725A" w:rsidR="00B66A6A" w:rsidRPr="00B50A2D" w:rsidRDefault="00B66A6A" w:rsidP="00CA55C2">
      <w:pPr>
        <w:pStyle w:val="ListParagraph"/>
        <w:numPr>
          <w:ilvl w:val="1"/>
          <w:numId w:val="26"/>
        </w:numPr>
        <w:jc w:val="both"/>
        <w:rPr>
          <w:rFonts w:asciiTheme="minorHAnsi" w:hAnsiTheme="minorHAnsi" w:cstheme="minorHAnsi"/>
        </w:rPr>
      </w:pPr>
      <w:r w:rsidRPr="00B50A2D">
        <w:rPr>
          <w:rFonts w:asciiTheme="minorHAnsi" w:hAnsiTheme="minorHAnsi" w:cstheme="minorHAnsi"/>
        </w:rPr>
        <w:t xml:space="preserve">Business </w:t>
      </w:r>
      <w:r w:rsidR="006B6136" w:rsidRPr="00B50A2D">
        <w:rPr>
          <w:rFonts w:asciiTheme="minorHAnsi" w:hAnsiTheme="minorHAnsi" w:cstheme="minorHAnsi"/>
        </w:rPr>
        <w:t xml:space="preserve">– This table contains details of the Business. E.g. Business Name, Business City, Business State, Business </w:t>
      </w:r>
      <w:proofErr w:type="spellStart"/>
      <w:r w:rsidR="006B6136" w:rsidRPr="00B50A2D">
        <w:rPr>
          <w:rFonts w:asciiTheme="minorHAnsi" w:hAnsiTheme="minorHAnsi" w:cstheme="minorHAnsi"/>
        </w:rPr>
        <w:t>Zipcode</w:t>
      </w:r>
      <w:proofErr w:type="spellEnd"/>
      <w:r w:rsidR="006B6136" w:rsidRPr="00B50A2D">
        <w:rPr>
          <w:rFonts w:asciiTheme="minorHAnsi" w:hAnsiTheme="minorHAnsi" w:cstheme="minorHAnsi"/>
        </w:rPr>
        <w:t xml:space="preserve">. </w:t>
      </w:r>
    </w:p>
    <w:p w14:paraId="770CB387" w14:textId="52B41FCF" w:rsidR="00B66A6A" w:rsidRPr="00B50A2D" w:rsidRDefault="00B66A6A" w:rsidP="00CA55C2">
      <w:pPr>
        <w:pStyle w:val="ListParagraph"/>
        <w:numPr>
          <w:ilvl w:val="1"/>
          <w:numId w:val="26"/>
        </w:numPr>
        <w:jc w:val="both"/>
        <w:rPr>
          <w:rFonts w:asciiTheme="minorHAnsi" w:hAnsiTheme="minorHAnsi" w:cstheme="minorHAnsi"/>
        </w:rPr>
      </w:pPr>
      <w:r w:rsidRPr="00B50A2D">
        <w:rPr>
          <w:rFonts w:asciiTheme="minorHAnsi" w:hAnsiTheme="minorHAnsi" w:cstheme="minorHAnsi"/>
        </w:rPr>
        <w:t>Users</w:t>
      </w:r>
      <w:r w:rsidR="006B6136" w:rsidRPr="00B50A2D">
        <w:rPr>
          <w:rFonts w:asciiTheme="minorHAnsi" w:hAnsiTheme="minorHAnsi" w:cstheme="minorHAnsi"/>
        </w:rPr>
        <w:t xml:space="preserve"> – This table contains the user details. </w:t>
      </w:r>
      <w:proofErr w:type="spellStart"/>
      <w:r w:rsidR="006B6136" w:rsidRPr="00B50A2D">
        <w:rPr>
          <w:rFonts w:asciiTheme="minorHAnsi" w:hAnsiTheme="minorHAnsi" w:cstheme="minorHAnsi"/>
        </w:rPr>
        <w:t>E.g</w:t>
      </w:r>
      <w:proofErr w:type="spellEnd"/>
      <w:r w:rsidR="006B6136" w:rsidRPr="00B50A2D">
        <w:rPr>
          <w:rFonts w:asciiTheme="minorHAnsi" w:hAnsiTheme="minorHAnsi" w:cstheme="minorHAnsi"/>
        </w:rPr>
        <w:t xml:space="preserve"> User Name, Review Count, Average rating. There are also other columns in the table which don’t have much significance for this project. </w:t>
      </w:r>
    </w:p>
    <w:p w14:paraId="3D502B65" w14:textId="0A7015D8" w:rsidR="00B66A6A" w:rsidRPr="00B50A2D" w:rsidRDefault="00B66A6A" w:rsidP="00CA55C2">
      <w:pPr>
        <w:pStyle w:val="ListParagraph"/>
        <w:numPr>
          <w:ilvl w:val="1"/>
          <w:numId w:val="26"/>
        </w:numPr>
        <w:jc w:val="both"/>
        <w:rPr>
          <w:rFonts w:asciiTheme="minorHAnsi" w:hAnsiTheme="minorHAnsi" w:cstheme="minorHAnsi"/>
        </w:rPr>
      </w:pPr>
      <w:r w:rsidRPr="00B50A2D">
        <w:rPr>
          <w:rFonts w:asciiTheme="minorHAnsi" w:hAnsiTheme="minorHAnsi" w:cstheme="minorHAnsi"/>
        </w:rPr>
        <w:t>Category</w:t>
      </w:r>
      <w:r w:rsidR="006B6136" w:rsidRPr="00B50A2D">
        <w:rPr>
          <w:rFonts w:asciiTheme="minorHAnsi" w:hAnsiTheme="minorHAnsi" w:cstheme="minorHAnsi"/>
        </w:rPr>
        <w:t xml:space="preserve"> – This table contains the business category. E.g. Salon, Bar, Coffee Shop, Restaurants. This table joins with the business table with the foreign key </w:t>
      </w:r>
      <w:proofErr w:type="spellStart"/>
      <w:r w:rsidR="006B6136" w:rsidRPr="00B50A2D">
        <w:rPr>
          <w:rFonts w:asciiTheme="minorHAnsi" w:hAnsiTheme="minorHAnsi" w:cstheme="minorHAnsi"/>
        </w:rPr>
        <w:t>business_id</w:t>
      </w:r>
      <w:proofErr w:type="spellEnd"/>
      <w:r w:rsidR="006B6136" w:rsidRPr="00B50A2D">
        <w:rPr>
          <w:rFonts w:asciiTheme="minorHAnsi" w:hAnsiTheme="minorHAnsi" w:cstheme="minorHAnsi"/>
        </w:rPr>
        <w:t xml:space="preserve">. The category field helps us segment out a specific business </w:t>
      </w:r>
      <w:proofErr w:type="gramStart"/>
      <w:r w:rsidR="006B6136" w:rsidRPr="00B50A2D">
        <w:rPr>
          <w:rFonts w:asciiTheme="minorHAnsi" w:hAnsiTheme="minorHAnsi" w:cstheme="minorHAnsi"/>
        </w:rPr>
        <w:t>for the purpose of</w:t>
      </w:r>
      <w:proofErr w:type="gramEnd"/>
      <w:r w:rsidR="006B6136" w:rsidRPr="00B50A2D">
        <w:rPr>
          <w:rFonts w:asciiTheme="minorHAnsi" w:hAnsiTheme="minorHAnsi" w:cstheme="minorHAnsi"/>
        </w:rPr>
        <w:t xml:space="preserve"> our analysis.</w:t>
      </w:r>
    </w:p>
    <w:p w14:paraId="479D8427" w14:textId="6C961C94" w:rsidR="00B66A6A" w:rsidRPr="00B50A2D" w:rsidRDefault="00B66A6A" w:rsidP="00CA55C2">
      <w:pPr>
        <w:pStyle w:val="ListParagraph"/>
        <w:numPr>
          <w:ilvl w:val="1"/>
          <w:numId w:val="26"/>
        </w:numPr>
        <w:jc w:val="both"/>
        <w:rPr>
          <w:rFonts w:asciiTheme="minorHAnsi" w:hAnsiTheme="minorHAnsi" w:cstheme="minorHAnsi"/>
        </w:rPr>
      </w:pPr>
      <w:r w:rsidRPr="00B50A2D">
        <w:rPr>
          <w:rFonts w:asciiTheme="minorHAnsi" w:hAnsiTheme="minorHAnsi" w:cstheme="minorHAnsi"/>
        </w:rPr>
        <w:t xml:space="preserve">Attributes </w:t>
      </w:r>
      <w:r w:rsidR="006B6136" w:rsidRPr="00B50A2D">
        <w:rPr>
          <w:rFonts w:asciiTheme="minorHAnsi" w:hAnsiTheme="minorHAnsi" w:cstheme="minorHAnsi"/>
        </w:rPr>
        <w:t xml:space="preserve">– This table contains the attributes of the business. </w:t>
      </w:r>
      <w:r w:rsidR="00946FC5" w:rsidRPr="00B50A2D">
        <w:rPr>
          <w:rFonts w:asciiTheme="minorHAnsi" w:hAnsiTheme="minorHAnsi" w:cstheme="minorHAnsi"/>
        </w:rPr>
        <w:t xml:space="preserve">The foreign key </w:t>
      </w:r>
      <w:proofErr w:type="spellStart"/>
      <w:r w:rsidR="00946FC5" w:rsidRPr="00B50A2D">
        <w:rPr>
          <w:rFonts w:asciiTheme="minorHAnsi" w:hAnsiTheme="minorHAnsi" w:cstheme="minorHAnsi"/>
        </w:rPr>
        <w:t>business_id</w:t>
      </w:r>
      <w:proofErr w:type="spellEnd"/>
      <w:r w:rsidR="00946FC5" w:rsidRPr="00B50A2D">
        <w:rPr>
          <w:rFonts w:asciiTheme="minorHAnsi" w:hAnsiTheme="minorHAnsi" w:cstheme="minorHAnsi"/>
        </w:rPr>
        <w:t xml:space="preserve"> helps join the </w:t>
      </w:r>
      <w:proofErr w:type="spellStart"/>
      <w:r w:rsidR="00946FC5" w:rsidRPr="00B50A2D">
        <w:rPr>
          <w:rFonts w:asciiTheme="minorHAnsi" w:hAnsiTheme="minorHAnsi" w:cstheme="minorHAnsi"/>
        </w:rPr>
        <w:t>attrbutes</w:t>
      </w:r>
      <w:proofErr w:type="spellEnd"/>
      <w:r w:rsidR="00946FC5" w:rsidRPr="00B50A2D">
        <w:rPr>
          <w:rFonts w:asciiTheme="minorHAnsi" w:hAnsiTheme="minorHAnsi" w:cstheme="minorHAnsi"/>
        </w:rPr>
        <w:t xml:space="preserve"> back to the specific business.</w:t>
      </w:r>
    </w:p>
    <w:p w14:paraId="493CD2D0" w14:textId="77777777" w:rsidR="00905667" w:rsidRPr="00B50A2D" w:rsidRDefault="00905667" w:rsidP="00CA55C2">
      <w:pPr>
        <w:pStyle w:val="ListParagraph"/>
        <w:jc w:val="both"/>
        <w:rPr>
          <w:rFonts w:asciiTheme="minorHAnsi" w:hAnsiTheme="minorHAnsi" w:cstheme="minorHAnsi"/>
        </w:rPr>
      </w:pPr>
    </w:p>
    <w:p w14:paraId="55D34A9B" w14:textId="7EC43BF3" w:rsidR="00946FC5" w:rsidRPr="00B50A2D" w:rsidRDefault="00946FC5" w:rsidP="00CA55C2">
      <w:pPr>
        <w:pStyle w:val="ListParagraph"/>
        <w:numPr>
          <w:ilvl w:val="0"/>
          <w:numId w:val="26"/>
        </w:numPr>
        <w:jc w:val="both"/>
        <w:rPr>
          <w:rFonts w:asciiTheme="minorHAnsi" w:hAnsiTheme="minorHAnsi" w:cstheme="minorHAnsi"/>
        </w:rPr>
      </w:pPr>
      <w:r w:rsidRPr="00B50A2D">
        <w:rPr>
          <w:rFonts w:asciiTheme="minorHAnsi" w:hAnsiTheme="minorHAnsi" w:cstheme="minorHAnsi"/>
        </w:rPr>
        <w:lastRenderedPageBreak/>
        <w:t xml:space="preserve">There other tables that were a part of the data model, but that did not get utilized in the model are listed below. </w:t>
      </w:r>
    </w:p>
    <w:p w14:paraId="00E3AA6F" w14:textId="77777777" w:rsidR="00B66A6A" w:rsidRPr="00B50A2D" w:rsidRDefault="00B66A6A" w:rsidP="00CA55C2">
      <w:pPr>
        <w:pStyle w:val="ListParagraph"/>
        <w:numPr>
          <w:ilvl w:val="1"/>
          <w:numId w:val="26"/>
        </w:numPr>
        <w:jc w:val="both"/>
        <w:rPr>
          <w:rFonts w:asciiTheme="minorHAnsi" w:hAnsiTheme="minorHAnsi" w:cstheme="minorHAnsi"/>
        </w:rPr>
      </w:pPr>
      <w:r w:rsidRPr="00B50A2D">
        <w:rPr>
          <w:rFonts w:asciiTheme="minorHAnsi" w:hAnsiTheme="minorHAnsi" w:cstheme="minorHAnsi"/>
        </w:rPr>
        <w:t>Hours</w:t>
      </w:r>
    </w:p>
    <w:p w14:paraId="390E04C5" w14:textId="77777777" w:rsidR="00B66A6A" w:rsidRPr="00B50A2D" w:rsidRDefault="00B66A6A" w:rsidP="00CA55C2">
      <w:pPr>
        <w:pStyle w:val="ListParagraph"/>
        <w:numPr>
          <w:ilvl w:val="1"/>
          <w:numId w:val="26"/>
        </w:numPr>
        <w:jc w:val="both"/>
        <w:rPr>
          <w:rFonts w:asciiTheme="minorHAnsi" w:hAnsiTheme="minorHAnsi" w:cstheme="minorHAnsi"/>
        </w:rPr>
      </w:pPr>
      <w:proofErr w:type="spellStart"/>
      <w:r w:rsidRPr="00B50A2D">
        <w:rPr>
          <w:rFonts w:asciiTheme="minorHAnsi" w:hAnsiTheme="minorHAnsi" w:cstheme="minorHAnsi"/>
        </w:rPr>
        <w:t>Checkin</w:t>
      </w:r>
      <w:proofErr w:type="spellEnd"/>
    </w:p>
    <w:p w14:paraId="69D9C5FE" w14:textId="77777777" w:rsidR="00B66A6A" w:rsidRPr="00B50A2D" w:rsidRDefault="00B66A6A" w:rsidP="00CA55C2">
      <w:pPr>
        <w:pStyle w:val="ListParagraph"/>
        <w:numPr>
          <w:ilvl w:val="1"/>
          <w:numId w:val="26"/>
        </w:numPr>
        <w:jc w:val="both"/>
        <w:rPr>
          <w:rFonts w:asciiTheme="minorHAnsi" w:hAnsiTheme="minorHAnsi" w:cstheme="minorHAnsi"/>
        </w:rPr>
      </w:pPr>
      <w:r w:rsidRPr="00B50A2D">
        <w:rPr>
          <w:rFonts w:asciiTheme="minorHAnsi" w:hAnsiTheme="minorHAnsi" w:cstheme="minorHAnsi"/>
        </w:rPr>
        <w:t>Photo</w:t>
      </w:r>
    </w:p>
    <w:p w14:paraId="628D9111" w14:textId="77777777" w:rsidR="00B66A6A" w:rsidRPr="00B50A2D" w:rsidRDefault="00B66A6A" w:rsidP="00CA55C2">
      <w:pPr>
        <w:pStyle w:val="ListParagraph"/>
        <w:numPr>
          <w:ilvl w:val="1"/>
          <w:numId w:val="26"/>
        </w:numPr>
        <w:jc w:val="both"/>
        <w:rPr>
          <w:rFonts w:asciiTheme="minorHAnsi" w:hAnsiTheme="minorHAnsi" w:cstheme="minorHAnsi"/>
        </w:rPr>
      </w:pPr>
      <w:r w:rsidRPr="00B50A2D">
        <w:rPr>
          <w:rFonts w:asciiTheme="minorHAnsi" w:hAnsiTheme="minorHAnsi" w:cstheme="minorHAnsi"/>
        </w:rPr>
        <w:t>Tip</w:t>
      </w:r>
    </w:p>
    <w:p w14:paraId="6C031350" w14:textId="77777777" w:rsidR="00B66A6A" w:rsidRPr="00B50A2D" w:rsidRDefault="00B66A6A" w:rsidP="00CA55C2">
      <w:pPr>
        <w:pStyle w:val="ListParagraph"/>
        <w:numPr>
          <w:ilvl w:val="1"/>
          <w:numId w:val="26"/>
        </w:numPr>
        <w:jc w:val="both"/>
        <w:rPr>
          <w:rFonts w:asciiTheme="minorHAnsi" w:hAnsiTheme="minorHAnsi" w:cstheme="minorHAnsi"/>
        </w:rPr>
      </w:pPr>
      <w:r w:rsidRPr="00B50A2D">
        <w:rPr>
          <w:rFonts w:asciiTheme="minorHAnsi" w:hAnsiTheme="minorHAnsi" w:cstheme="minorHAnsi"/>
        </w:rPr>
        <w:t>Friend</w:t>
      </w:r>
    </w:p>
    <w:p w14:paraId="4D08D19B" w14:textId="77777777" w:rsidR="00B66A6A" w:rsidRPr="00B50A2D" w:rsidRDefault="00B66A6A" w:rsidP="00CA55C2">
      <w:pPr>
        <w:pStyle w:val="ListParagraph"/>
        <w:numPr>
          <w:ilvl w:val="1"/>
          <w:numId w:val="26"/>
        </w:numPr>
        <w:jc w:val="both"/>
        <w:rPr>
          <w:rFonts w:asciiTheme="minorHAnsi" w:hAnsiTheme="minorHAnsi" w:cstheme="minorHAnsi"/>
        </w:rPr>
      </w:pPr>
      <w:r w:rsidRPr="00B50A2D">
        <w:rPr>
          <w:rFonts w:asciiTheme="minorHAnsi" w:hAnsiTheme="minorHAnsi" w:cstheme="minorHAnsi"/>
        </w:rPr>
        <w:t>Elite Years</w:t>
      </w:r>
    </w:p>
    <w:p w14:paraId="1639876F" w14:textId="77777777" w:rsidR="00B66A6A" w:rsidRPr="00B50A2D" w:rsidRDefault="00B66A6A" w:rsidP="00CA55C2">
      <w:pPr>
        <w:pStyle w:val="ListParagraph"/>
        <w:jc w:val="both"/>
        <w:rPr>
          <w:rFonts w:asciiTheme="minorHAnsi" w:hAnsiTheme="minorHAnsi" w:cstheme="minorHAnsi"/>
        </w:rPr>
      </w:pPr>
    </w:p>
    <w:p w14:paraId="733D414D" w14:textId="4D1CA8CB" w:rsidR="002B69E7" w:rsidRPr="00B50A2D" w:rsidRDefault="002B69E7" w:rsidP="00CA55C2">
      <w:pPr>
        <w:pStyle w:val="ListParagraph"/>
        <w:numPr>
          <w:ilvl w:val="0"/>
          <w:numId w:val="26"/>
        </w:numPr>
        <w:jc w:val="both"/>
        <w:rPr>
          <w:rFonts w:asciiTheme="minorHAnsi" w:hAnsiTheme="minorHAnsi" w:cstheme="minorHAnsi"/>
        </w:rPr>
      </w:pPr>
      <w:r w:rsidRPr="00B50A2D">
        <w:rPr>
          <w:rFonts w:asciiTheme="minorHAnsi" w:hAnsiTheme="minorHAnsi" w:cstheme="minorHAnsi"/>
        </w:rPr>
        <w:t xml:space="preserve">The </w:t>
      </w:r>
      <w:proofErr w:type="spellStart"/>
      <w:r w:rsidRPr="00B50A2D">
        <w:rPr>
          <w:rFonts w:asciiTheme="minorHAnsi" w:hAnsiTheme="minorHAnsi" w:cstheme="minorHAnsi"/>
        </w:rPr>
        <w:t>dataframes</w:t>
      </w:r>
      <w:proofErr w:type="spellEnd"/>
      <w:r w:rsidRPr="00B50A2D">
        <w:rPr>
          <w:rFonts w:asciiTheme="minorHAnsi" w:hAnsiTheme="minorHAnsi" w:cstheme="minorHAnsi"/>
        </w:rPr>
        <w:t xml:space="preserve"> associated with Reviews, Business, Users and Categories is merged to get all th</w:t>
      </w:r>
      <w:r w:rsidR="00946FC5" w:rsidRPr="00B50A2D">
        <w:rPr>
          <w:rFonts w:asciiTheme="minorHAnsi" w:hAnsiTheme="minorHAnsi" w:cstheme="minorHAnsi"/>
        </w:rPr>
        <w:t xml:space="preserve">e data into one common </w:t>
      </w:r>
      <w:proofErr w:type="spellStart"/>
      <w:r w:rsidR="00946FC5" w:rsidRPr="00B50A2D">
        <w:rPr>
          <w:rFonts w:asciiTheme="minorHAnsi" w:hAnsiTheme="minorHAnsi" w:cstheme="minorHAnsi"/>
        </w:rPr>
        <w:t>dataframe</w:t>
      </w:r>
      <w:proofErr w:type="spellEnd"/>
      <w:r w:rsidR="00946FC5" w:rsidRPr="00B50A2D">
        <w:rPr>
          <w:rFonts w:asciiTheme="minorHAnsi" w:hAnsiTheme="minorHAnsi" w:cstheme="minorHAnsi"/>
        </w:rPr>
        <w:t xml:space="preserve"> for easier data processing. </w:t>
      </w:r>
    </w:p>
    <w:p w14:paraId="47FA57F4" w14:textId="782DD595" w:rsidR="000F5B07" w:rsidRPr="00B50A2D" w:rsidRDefault="00946FC5" w:rsidP="00CA55C2">
      <w:pPr>
        <w:pStyle w:val="ListParagraph"/>
        <w:numPr>
          <w:ilvl w:val="0"/>
          <w:numId w:val="26"/>
        </w:numPr>
        <w:jc w:val="both"/>
        <w:rPr>
          <w:rFonts w:asciiTheme="minorHAnsi" w:hAnsiTheme="minorHAnsi" w:cstheme="minorHAnsi"/>
        </w:rPr>
      </w:pPr>
      <w:r w:rsidRPr="00B50A2D">
        <w:rPr>
          <w:rFonts w:asciiTheme="minorHAnsi" w:hAnsiTheme="minorHAnsi" w:cstheme="minorHAnsi"/>
        </w:rPr>
        <w:t xml:space="preserve">The collaborative and content based filtering is applied to this unified </w:t>
      </w:r>
      <w:proofErr w:type="spellStart"/>
      <w:r w:rsidRPr="00B50A2D">
        <w:rPr>
          <w:rFonts w:asciiTheme="minorHAnsi" w:hAnsiTheme="minorHAnsi" w:cstheme="minorHAnsi"/>
        </w:rPr>
        <w:t>dataframe</w:t>
      </w:r>
      <w:proofErr w:type="spellEnd"/>
      <w:r w:rsidRPr="00B50A2D">
        <w:rPr>
          <w:rFonts w:asciiTheme="minorHAnsi" w:hAnsiTheme="minorHAnsi" w:cstheme="minorHAnsi"/>
        </w:rPr>
        <w:t xml:space="preserve"> to make the desired predictions for users. </w:t>
      </w:r>
    </w:p>
    <w:p w14:paraId="0C1177D7" w14:textId="1D5C1193" w:rsidR="009F0A63" w:rsidRPr="00B50A2D" w:rsidRDefault="0008370B" w:rsidP="00CA55C2">
      <w:pPr>
        <w:pStyle w:val="ListParagraph"/>
        <w:numPr>
          <w:ilvl w:val="0"/>
          <w:numId w:val="26"/>
        </w:numPr>
        <w:jc w:val="both"/>
        <w:rPr>
          <w:rFonts w:asciiTheme="minorHAnsi" w:hAnsiTheme="minorHAnsi" w:cstheme="minorHAnsi"/>
        </w:rPr>
      </w:pPr>
      <w:r w:rsidRPr="00B50A2D">
        <w:rPr>
          <w:rFonts w:asciiTheme="minorHAnsi" w:hAnsiTheme="minorHAnsi" w:cstheme="minorHAnsi"/>
        </w:rPr>
        <w:t>Root Mean Square Error</w:t>
      </w:r>
      <w:r w:rsidR="00B66A6A" w:rsidRPr="00B50A2D">
        <w:rPr>
          <w:rFonts w:asciiTheme="minorHAnsi" w:hAnsiTheme="minorHAnsi" w:cstheme="minorHAnsi"/>
        </w:rPr>
        <w:t xml:space="preserve"> &amp; Root Absolute error</w:t>
      </w:r>
      <w:r w:rsidRPr="00B50A2D">
        <w:rPr>
          <w:rFonts w:asciiTheme="minorHAnsi" w:hAnsiTheme="minorHAnsi" w:cstheme="minorHAnsi"/>
        </w:rPr>
        <w:t xml:space="preserve"> </w:t>
      </w:r>
      <w:r w:rsidR="00946FC5" w:rsidRPr="00B50A2D">
        <w:rPr>
          <w:rFonts w:asciiTheme="minorHAnsi" w:hAnsiTheme="minorHAnsi" w:cstheme="minorHAnsi"/>
        </w:rPr>
        <w:t>is</w:t>
      </w:r>
      <w:r w:rsidRPr="00B50A2D">
        <w:rPr>
          <w:rFonts w:asciiTheme="minorHAnsi" w:hAnsiTheme="minorHAnsi" w:cstheme="minorHAnsi"/>
        </w:rPr>
        <w:t xml:space="preserve"> used to validate the model by comparing the actual ratings and the predicted ratings</w:t>
      </w:r>
      <w:bookmarkEnd w:id="86"/>
      <w:bookmarkEnd w:id="87"/>
      <w:bookmarkEnd w:id="88"/>
      <w:bookmarkEnd w:id="89"/>
      <w:bookmarkEnd w:id="90"/>
      <w:bookmarkEnd w:id="91"/>
      <w:bookmarkEnd w:id="92"/>
      <w:r w:rsidR="00946FC5" w:rsidRPr="00B50A2D">
        <w:rPr>
          <w:rFonts w:asciiTheme="minorHAnsi" w:hAnsiTheme="minorHAnsi" w:cstheme="minorHAnsi"/>
        </w:rPr>
        <w:t>.</w:t>
      </w:r>
    </w:p>
    <w:p w14:paraId="3ABD5FEC" w14:textId="76665368" w:rsidR="00521555" w:rsidRPr="00B50A2D" w:rsidRDefault="00A836F4" w:rsidP="00CA55C2">
      <w:pPr>
        <w:pStyle w:val="Heading2"/>
        <w:rPr>
          <w:rFonts w:asciiTheme="minorHAnsi" w:hAnsiTheme="minorHAnsi" w:cstheme="minorHAnsi"/>
          <w:color w:val="auto"/>
        </w:rPr>
      </w:pPr>
      <w:bookmarkStart w:id="93" w:name="_Toc501314448"/>
      <w:r w:rsidRPr="00B50A2D">
        <w:rPr>
          <w:rFonts w:asciiTheme="minorHAnsi" w:hAnsiTheme="minorHAnsi" w:cstheme="minorHAnsi"/>
          <w:color w:val="auto"/>
        </w:rPr>
        <w:lastRenderedPageBreak/>
        <w:t>Data Preprocessing</w:t>
      </w:r>
      <w:bookmarkEnd w:id="93"/>
    </w:p>
    <w:p w14:paraId="369BFE62" w14:textId="311BC572" w:rsidR="00CF37B2" w:rsidRPr="00B50A2D" w:rsidRDefault="00CF37B2" w:rsidP="00CA55C2">
      <w:pPr>
        <w:rPr>
          <w:rFonts w:asciiTheme="minorHAnsi" w:hAnsiTheme="minorHAnsi" w:cstheme="minorHAnsi"/>
        </w:rPr>
      </w:pPr>
      <w:r w:rsidRPr="00B50A2D">
        <w:rPr>
          <w:rFonts w:asciiTheme="minorHAnsi" w:hAnsiTheme="minorHAnsi" w:cstheme="minorHAnsi"/>
        </w:rPr>
        <w:t xml:space="preserve">The data preprocessing step involves merging the data from the following four tables into a common </w:t>
      </w:r>
      <w:proofErr w:type="spellStart"/>
      <w:r w:rsidRPr="00B50A2D">
        <w:rPr>
          <w:rFonts w:asciiTheme="minorHAnsi" w:hAnsiTheme="minorHAnsi" w:cstheme="minorHAnsi"/>
        </w:rPr>
        <w:t>dataframe</w:t>
      </w:r>
      <w:proofErr w:type="spellEnd"/>
      <w:r w:rsidRPr="00B50A2D">
        <w:rPr>
          <w:rFonts w:asciiTheme="minorHAnsi" w:hAnsiTheme="minorHAnsi" w:cstheme="minorHAnsi"/>
        </w:rPr>
        <w:t xml:space="preserve">. The join process involves </w:t>
      </w:r>
      <w:proofErr w:type="gramStart"/>
      <w:r w:rsidRPr="00B50A2D">
        <w:rPr>
          <w:rFonts w:asciiTheme="minorHAnsi" w:hAnsiTheme="minorHAnsi" w:cstheme="minorHAnsi"/>
        </w:rPr>
        <w:t>an</w:t>
      </w:r>
      <w:proofErr w:type="gramEnd"/>
      <w:r w:rsidRPr="00B50A2D">
        <w:rPr>
          <w:rFonts w:asciiTheme="minorHAnsi" w:hAnsiTheme="minorHAnsi" w:cstheme="minorHAnsi"/>
        </w:rPr>
        <w:t xml:space="preserve"> 4 step iterative process to get the final </w:t>
      </w:r>
      <w:proofErr w:type="spellStart"/>
      <w:r w:rsidRPr="00B50A2D">
        <w:rPr>
          <w:rFonts w:asciiTheme="minorHAnsi" w:hAnsiTheme="minorHAnsi" w:cstheme="minorHAnsi"/>
        </w:rPr>
        <w:t>dataframe</w:t>
      </w:r>
      <w:proofErr w:type="spellEnd"/>
      <w:r w:rsidRPr="00B50A2D">
        <w:rPr>
          <w:rFonts w:asciiTheme="minorHAnsi" w:hAnsiTheme="minorHAnsi" w:cstheme="minorHAnsi"/>
        </w:rPr>
        <w:t xml:space="preserve"> </w:t>
      </w:r>
    </w:p>
    <w:p w14:paraId="11727731" w14:textId="5A87DBF0" w:rsidR="00CF37B2" w:rsidRPr="00B50A2D" w:rsidRDefault="00C04177" w:rsidP="00365BE9">
      <w:pPr>
        <w:pStyle w:val="ListParagraph"/>
        <w:numPr>
          <w:ilvl w:val="0"/>
          <w:numId w:val="29"/>
        </w:numPr>
        <w:rPr>
          <w:rFonts w:asciiTheme="minorHAnsi" w:hAnsiTheme="minorHAnsi" w:cstheme="minorHAnsi"/>
        </w:rPr>
      </w:pPr>
      <w:r w:rsidRPr="00B50A2D">
        <w:rPr>
          <w:rFonts w:asciiTheme="minorHAnsi" w:hAnsiTheme="minorHAnsi" w:cstheme="minorHAnsi"/>
        </w:rPr>
        <w:t xml:space="preserve">Merging the reviews and business </w:t>
      </w:r>
      <w:proofErr w:type="spellStart"/>
      <w:r w:rsidRPr="00B50A2D">
        <w:rPr>
          <w:rFonts w:asciiTheme="minorHAnsi" w:hAnsiTheme="minorHAnsi" w:cstheme="minorHAnsi"/>
        </w:rPr>
        <w:t>datafr</w:t>
      </w:r>
      <w:r w:rsidR="00EC1ACB" w:rsidRPr="00B50A2D">
        <w:rPr>
          <w:rFonts w:asciiTheme="minorHAnsi" w:hAnsiTheme="minorHAnsi" w:cstheme="minorHAnsi"/>
        </w:rPr>
        <w:t>ames</w:t>
      </w:r>
      <w:proofErr w:type="spellEnd"/>
      <w:r w:rsidR="00EC1ACB" w:rsidRPr="00B50A2D">
        <w:rPr>
          <w:rFonts w:asciiTheme="minorHAnsi" w:hAnsiTheme="minorHAnsi" w:cstheme="minorHAnsi"/>
        </w:rPr>
        <w:t xml:space="preserve"> on the common </w:t>
      </w:r>
      <w:proofErr w:type="spellStart"/>
      <w:r w:rsidR="00EC1ACB" w:rsidRPr="00B50A2D">
        <w:rPr>
          <w:rFonts w:asciiTheme="minorHAnsi" w:hAnsiTheme="minorHAnsi" w:cstheme="minorHAnsi"/>
        </w:rPr>
        <w:t>business_id</w:t>
      </w:r>
      <w:proofErr w:type="spellEnd"/>
      <w:r w:rsidR="00EC1ACB" w:rsidRPr="00B50A2D">
        <w:rPr>
          <w:rFonts w:asciiTheme="minorHAnsi" w:hAnsiTheme="minorHAnsi" w:cstheme="minorHAnsi"/>
        </w:rPr>
        <w:t xml:space="preserve">. This step allows us to extract the business details </w:t>
      </w:r>
    </w:p>
    <w:p w14:paraId="1DFF7475" w14:textId="395D81A5" w:rsidR="00822067" w:rsidRPr="00B50A2D" w:rsidRDefault="00EC1ACB" w:rsidP="00365BE9">
      <w:pPr>
        <w:pStyle w:val="ListParagraph"/>
        <w:numPr>
          <w:ilvl w:val="0"/>
          <w:numId w:val="29"/>
        </w:numPr>
        <w:rPr>
          <w:rFonts w:asciiTheme="minorHAnsi" w:hAnsiTheme="minorHAnsi" w:cstheme="minorHAnsi"/>
        </w:rPr>
      </w:pPr>
      <w:r w:rsidRPr="00B50A2D">
        <w:rPr>
          <w:rFonts w:asciiTheme="minorHAnsi" w:hAnsiTheme="minorHAnsi" w:cstheme="minorHAnsi"/>
        </w:rPr>
        <w:t xml:space="preserve">Merging the combined </w:t>
      </w:r>
      <w:proofErr w:type="spellStart"/>
      <w:r w:rsidRPr="00B50A2D">
        <w:rPr>
          <w:rFonts w:asciiTheme="minorHAnsi" w:hAnsiTheme="minorHAnsi" w:cstheme="minorHAnsi"/>
        </w:rPr>
        <w:t>dataframe</w:t>
      </w:r>
      <w:proofErr w:type="spellEnd"/>
      <w:r w:rsidRPr="00B50A2D">
        <w:rPr>
          <w:rFonts w:asciiTheme="minorHAnsi" w:hAnsiTheme="minorHAnsi" w:cstheme="minorHAnsi"/>
        </w:rPr>
        <w:t xml:space="preserve"> in step#1 with the users </w:t>
      </w:r>
      <w:proofErr w:type="spellStart"/>
      <w:r w:rsidRPr="00B50A2D">
        <w:rPr>
          <w:rFonts w:asciiTheme="minorHAnsi" w:hAnsiTheme="minorHAnsi" w:cstheme="minorHAnsi"/>
        </w:rPr>
        <w:t>dataframe</w:t>
      </w:r>
      <w:proofErr w:type="spellEnd"/>
      <w:r w:rsidRPr="00B50A2D">
        <w:rPr>
          <w:rFonts w:asciiTheme="minorHAnsi" w:hAnsiTheme="minorHAnsi" w:cstheme="minorHAnsi"/>
        </w:rPr>
        <w:t xml:space="preserve">. This step allows us to extract the user details </w:t>
      </w:r>
    </w:p>
    <w:p w14:paraId="53436FF5" w14:textId="3FB29250" w:rsidR="00EC1ACB" w:rsidRPr="00B50A2D" w:rsidRDefault="00EC1ACB" w:rsidP="00365BE9">
      <w:pPr>
        <w:pStyle w:val="ListParagraph"/>
        <w:numPr>
          <w:ilvl w:val="0"/>
          <w:numId w:val="29"/>
        </w:numPr>
        <w:rPr>
          <w:rFonts w:asciiTheme="minorHAnsi" w:hAnsiTheme="minorHAnsi" w:cstheme="minorHAnsi"/>
        </w:rPr>
      </w:pPr>
      <w:r w:rsidRPr="00B50A2D">
        <w:rPr>
          <w:rFonts w:asciiTheme="minorHAnsi" w:hAnsiTheme="minorHAnsi" w:cstheme="minorHAnsi"/>
        </w:rPr>
        <w:t xml:space="preserve">Merging the combined </w:t>
      </w:r>
      <w:proofErr w:type="spellStart"/>
      <w:r w:rsidRPr="00B50A2D">
        <w:rPr>
          <w:rFonts w:asciiTheme="minorHAnsi" w:hAnsiTheme="minorHAnsi" w:cstheme="minorHAnsi"/>
        </w:rPr>
        <w:t>dataframe</w:t>
      </w:r>
      <w:proofErr w:type="spellEnd"/>
      <w:r w:rsidRPr="00B50A2D">
        <w:rPr>
          <w:rFonts w:asciiTheme="minorHAnsi" w:hAnsiTheme="minorHAnsi" w:cstheme="minorHAnsi"/>
        </w:rPr>
        <w:t xml:space="preserve"> in step#2 with the </w:t>
      </w:r>
      <w:proofErr w:type="spellStart"/>
      <w:r w:rsidRPr="00B50A2D">
        <w:rPr>
          <w:rFonts w:asciiTheme="minorHAnsi" w:hAnsiTheme="minorHAnsi" w:cstheme="minorHAnsi"/>
        </w:rPr>
        <w:t>the</w:t>
      </w:r>
      <w:proofErr w:type="spellEnd"/>
      <w:r w:rsidRPr="00B50A2D">
        <w:rPr>
          <w:rFonts w:asciiTheme="minorHAnsi" w:hAnsiTheme="minorHAnsi" w:cstheme="minorHAnsi"/>
        </w:rPr>
        <w:t xml:space="preserve"> categories </w:t>
      </w:r>
      <w:proofErr w:type="spellStart"/>
      <w:r w:rsidRPr="00B50A2D">
        <w:rPr>
          <w:rFonts w:asciiTheme="minorHAnsi" w:hAnsiTheme="minorHAnsi" w:cstheme="minorHAnsi"/>
        </w:rPr>
        <w:t>dataframe</w:t>
      </w:r>
      <w:proofErr w:type="spellEnd"/>
      <w:r w:rsidRPr="00B50A2D">
        <w:rPr>
          <w:rFonts w:asciiTheme="minorHAnsi" w:hAnsiTheme="minorHAnsi" w:cstheme="minorHAnsi"/>
        </w:rPr>
        <w:t xml:space="preserve">. This step allows us to extract the category name and segment out the specific categories that are considered in the scope of this project. </w:t>
      </w:r>
    </w:p>
    <w:p w14:paraId="40A3D6DD" w14:textId="41D400AF" w:rsidR="00EC1ACB" w:rsidRPr="00B50A2D" w:rsidRDefault="00EC1ACB" w:rsidP="00CA55C2">
      <w:pPr>
        <w:rPr>
          <w:rFonts w:asciiTheme="minorHAnsi" w:hAnsiTheme="minorHAnsi" w:cstheme="minorHAnsi"/>
        </w:rPr>
      </w:pPr>
    </w:p>
    <w:p w14:paraId="0960D3C7" w14:textId="2822FC4C" w:rsidR="00193E0C" w:rsidRPr="00B50A2D" w:rsidRDefault="00EC1ACB" w:rsidP="00CA55C2">
      <w:pPr>
        <w:rPr>
          <w:rFonts w:asciiTheme="minorHAnsi" w:hAnsiTheme="minorHAnsi" w:cstheme="minorHAnsi"/>
        </w:rPr>
      </w:pPr>
      <w:r w:rsidRPr="00B50A2D">
        <w:rPr>
          <w:rFonts w:asciiTheme="minorHAnsi" w:hAnsiTheme="minorHAnsi" w:cstheme="minorHAnsi"/>
        </w:rPr>
        <w:t xml:space="preserve">The results of the three steps above is a combined </w:t>
      </w:r>
      <w:proofErr w:type="spellStart"/>
      <w:r w:rsidRPr="00B50A2D">
        <w:rPr>
          <w:rFonts w:asciiTheme="minorHAnsi" w:hAnsiTheme="minorHAnsi" w:cstheme="minorHAnsi"/>
        </w:rPr>
        <w:t>dataframe</w:t>
      </w:r>
      <w:proofErr w:type="spellEnd"/>
      <w:r w:rsidRPr="00B50A2D">
        <w:rPr>
          <w:rFonts w:asciiTheme="minorHAnsi" w:hAnsiTheme="minorHAnsi" w:cstheme="minorHAnsi"/>
        </w:rPr>
        <w:t xml:space="preserve"> with every row containing all details about the review, users, business and the categories</w:t>
      </w:r>
      <w:r w:rsidR="00193E0C" w:rsidRPr="00B50A2D">
        <w:rPr>
          <w:rFonts w:asciiTheme="minorHAnsi" w:hAnsiTheme="minorHAnsi" w:cstheme="minorHAnsi"/>
        </w:rPr>
        <w:t xml:space="preserve">. The goal of this capstone was to isolate the data to a specific state while building the model. This allows us to work and handle a sizeable amount of data while building out the model </w:t>
      </w:r>
    </w:p>
    <w:p w14:paraId="1293B1CE" w14:textId="77777777" w:rsidR="00CA55C2" w:rsidRPr="00B50A2D" w:rsidRDefault="00CA55C2" w:rsidP="00CA55C2">
      <w:pPr>
        <w:rPr>
          <w:rFonts w:asciiTheme="minorHAnsi" w:hAnsiTheme="minorHAnsi" w:cstheme="minorHAnsi"/>
        </w:rPr>
      </w:pPr>
    </w:p>
    <w:p w14:paraId="57CDEFFA" w14:textId="28FDC044" w:rsidR="00EC1ACB" w:rsidRPr="00B50A2D" w:rsidRDefault="00EC1ACB" w:rsidP="00CA55C2">
      <w:pPr>
        <w:rPr>
          <w:rFonts w:asciiTheme="minorHAnsi" w:hAnsiTheme="minorHAnsi" w:cstheme="minorHAnsi"/>
        </w:rPr>
      </w:pPr>
    </w:p>
    <w:p w14:paraId="29C5C6CC" w14:textId="77777777" w:rsidR="00EC1ACB" w:rsidRPr="00B50A2D" w:rsidRDefault="00EC1ACB" w:rsidP="00CA55C2">
      <w:pPr>
        <w:rPr>
          <w:rFonts w:asciiTheme="minorHAnsi" w:hAnsiTheme="minorHAnsi" w:cstheme="minorHAnsi"/>
        </w:rPr>
      </w:pPr>
    </w:p>
    <w:p w14:paraId="350BEF1A" w14:textId="77777777" w:rsidR="00EC1ACB" w:rsidRPr="00B50A2D" w:rsidRDefault="00EC1ACB" w:rsidP="00CA55C2">
      <w:pPr>
        <w:rPr>
          <w:rFonts w:asciiTheme="minorHAnsi" w:hAnsiTheme="minorHAnsi" w:cstheme="minorHAnsi"/>
        </w:rPr>
      </w:pPr>
    </w:p>
    <w:p w14:paraId="363336AC" w14:textId="029E4D22" w:rsidR="00232EBC" w:rsidRPr="00B50A2D" w:rsidRDefault="003F5372" w:rsidP="00CA55C2">
      <w:pPr>
        <w:pStyle w:val="Heading2"/>
        <w:rPr>
          <w:rFonts w:asciiTheme="minorHAnsi" w:hAnsiTheme="minorHAnsi" w:cstheme="minorHAnsi"/>
          <w:color w:val="auto"/>
        </w:rPr>
      </w:pPr>
      <w:bookmarkStart w:id="94" w:name="_Toc403385954"/>
      <w:bookmarkStart w:id="95" w:name="_Toc501314449"/>
      <w:r w:rsidRPr="00B50A2D">
        <w:rPr>
          <w:rFonts w:asciiTheme="minorHAnsi" w:hAnsiTheme="minorHAnsi" w:cstheme="minorHAnsi"/>
          <w:color w:val="auto"/>
        </w:rPr>
        <w:lastRenderedPageBreak/>
        <w:t xml:space="preserve">Model </w:t>
      </w:r>
      <w:r w:rsidR="00A836F4" w:rsidRPr="00B50A2D">
        <w:rPr>
          <w:rFonts w:asciiTheme="minorHAnsi" w:hAnsiTheme="minorHAnsi" w:cstheme="minorHAnsi"/>
          <w:color w:val="auto"/>
        </w:rPr>
        <w:t>Development</w:t>
      </w:r>
      <w:bookmarkEnd w:id="95"/>
    </w:p>
    <w:p w14:paraId="29C02B47" w14:textId="49CB245F" w:rsidR="00817D4D" w:rsidRDefault="00817D4D" w:rsidP="00817D4D">
      <w:pPr>
        <w:pStyle w:val="Body"/>
        <w:ind w:left="0"/>
      </w:pPr>
      <w:bookmarkStart w:id="96" w:name="_GoBack"/>
      <w:r w:rsidRPr="00817D4D">
        <w:t xml:space="preserve">The model development </w:t>
      </w:r>
      <w:r w:rsidR="00A116D9">
        <w:t xml:space="preserve">uses the following design pattern </w:t>
      </w:r>
    </w:p>
    <w:bookmarkEnd w:id="96"/>
    <w:p w14:paraId="113F209D" w14:textId="77777777" w:rsidR="006900E0" w:rsidRDefault="006900E0" w:rsidP="00817D4D">
      <w:pPr>
        <w:pStyle w:val="Body"/>
        <w:ind w:left="0"/>
      </w:pPr>
    </w:p>
    <w:p w14:paraId="75F02AB8" w14:textId="032DA7A9" w:rsidR="00A116D9" w:rsidRDefault="00A116D9" w:rsidP="00365BE9">
      <w:pPr>
        <w:pStyle w:val="Body"/>
        <w:numPr>
          <w:ilvl w:val="0"/>
          <w:numId w:val="32"/>
        </w:numPr>
      </w:pPr>
      <w:r>
        <w:t xml:space="preserve">Helper functions are defined to do repetitive tasks </w:t>
      </w:r>
    </w:p>
    <w:p w14:paraId="6891EAF8" w14:textId="77777777" w:rsidR="006900E0" w:rsidRDefault="00A116D9" w:rsidP="00365BE9">
      <w:pPr>
        <w:pStyle w:val="Body"/>
        <w:numPr>
          <w:ilvl w:val="0"/>
          <w:numId w:val="32"/>
        </w:numPr>
      </w:pPr>
      <w:r>
        <w:t>Main function is defined which uses the helper function along with some additional logic to predict ratings for the user</w:t>
      </w:r>
    </w:p>
    <w:p w14:paraId="0985C01C" w14:textId="4DF91B1C" w:rsidR="00A116D9" w:rsidRDefault="00A116D9" w:rsidP="006900E0">
      <w:pPr>
        <w:pStyle w:val="Body"/>
      </w:pPr>
      <w:r>
        <w:t xml:space="preserve"> </w:t>
      </w:r>
    </w:p>
    <w:p w14:paraId="0B2D0D1E" w14:textId="0B06F4C9" w:rsidR="006900E0" w:rsidRPr="006900E0" w:rsidRDefault="00A23454" w:rsidP="00A23454">
      <w:pPr>
        <w:pStyle w:val="Body"/>
        <w:ind w:left="360"/>
        <w:rPr>
          <w:b/>
        </w:rPr>
      </w:pPr>
      <w:r>
        <w:object w:dxaOrig="23251" w:dyaOrig="9221" w14:anchorId="6DA490E6">
          <v:shape id="_x0000_i1060" type="#_x0000_t75" style="width:467.05pt;height:185.3pt" o:ole="">
            <v:imagedata r:id="rId23" o:title=""/>
          </v:shape>
          <o:OLEObject Type="Embed" ProgID="Visio.Drawing.15" ShapeID="_x0000_i1060" DrawAspect="Content" ObjectID="_1575058761" r:id="rId24"/>
        </w:object>
      </w:r>
    </w:p>
    <w:p w14:paraId="11D88383" w14:textId="1001A268" w:rsidR="002E1D51" w:rsidRPr="00A116D9" w:rsidRDefault="00CA55C2" w:rsidP="00A116D9">
      <w:pPr>
        <w:pStyle w:val="Heading3"/>
      </w:pPr>
      <w:bookmarkStart w:id="97" w:name="_Toc501314450"/>
      <w:r w:rsidRPr="00A116D9">
        <w:t>Collaborative (Item -Item Filtering Model):</w:t>
      </w:r>
      <w:bookmarkEnd w:id="97"/>
      <w:r w:rsidRPr="00A116D9">
        <w:t xml:space="preserve"> </w:t>
      </w:r>
    </w:p>
    <w:p w14:paraId="48F46C09" w14:textId="08916670" w:rsidR="00B50A2D" w:rsidRPr="00B50A2D" w:rsidRDefault="00B50A2D" w:rsidP="00CA55C2">
      <w:pPr>
        <w:rPr>
          <w:rFonts w:asciiTheme="minorHAnsi" w:hAnsiTheme="minorHAnsi" w:cstheme="minorHAnsi"/>
          <w:color w:val="333333"/>
          <w:szCs w:val="22"/>
        </w:rPr>
      </w:pPr>
      <w:r w:rsidRPr="00B50A2D">
        <w:rPr>
          <w:rFonts w:asciiTheme="minorHAnsi" w:hAnsiTheme="minorHAnsi" w:cstheme="minorHAnsi"/>
          <w:color w:val="333333"/>
          <w:szCs w:val="22"/>
        </w:rPr>
        <w:t xml:space="preserve">Item based collaborative filtering is a model-based algorithm for recommender engines. In item based collaborative filtering similarities between items are calculated from rating-matrix (sparse matrix). And based upon these similarities, user’s preference for an item not rated by </w:t>
      </w:r>
      <w:r w:rsidR="00273B6B">
        <w:rPr>
          <w:rFonts w:asciiTheme="minorHAnsi" w:hAnsiTheme="minorHAnsi" w:cstheme="minorHAnsi"/>
          <w:color w:val="333333"/>
          <w:szCs w:val="22"/>
        </w:rPr>
        <w:t>the user</w:t>
      </w:r>
      <w:r w:rsidRPr="00B50A2D">
        <w:rPr>
          <w:rFonts w:asciiTheme="minorHAnsi" w:hAnsiTheme="minorHAnsi" w:cstheme="minorHAnsi"/>
          <w:color w:val="333333"/>
          <w:szCs w:val="22"/>
        </w:rPr>
        <w:t xml:space="preserve"> is calculated.</w:t>
      </w:r>
    </w:p>
    <w:p w14:paraId="793A498D" w14:textId="2F314CE9" w:rsidR="00CA55C2" w:rsidRPr="00B50A2D" w:rsidRDefault="00CA55C2" w:rsidP="00CA55C2">
      <w:pPr>
        <w:rPr>
          <w:rFonts w:asciiTheme="minorHAnsi" w:hAnsiTheme="minorHAnsi" w:cstheme="minorHAnsi"/>
          <w:color w:val="333333"/>
          <w:szCs w:val="22"/>
        </w:rPr>
      </w:pPr>
      <w:r w:rsidRPr="00B50A2D">
        <w:rPr>
          <w:rFonts w:asciiTheme="minorHAnsi" w:hAnsiTheme="minorHAnsi" w:cstheme="minorHAnsi"/>
          <w:color w:val="333333"/>
          <w:szCs w:val="22"/>
        </w:rPr>
        <w:t xml:space="preserve">E.g. </w:t>
      </w:r>
      <w:r w:rsidR="00B50A2D">
        <w:rPr>
          <w:rFonts w:asciiTheme="minorHAnsi" w:hAnsiTheme="minorHAnsi" w:cstheme="minorHAnsi"/>
          <w:color w:val="333333"/>
          <w:szCs w:val="22"/>
        </w:rPr>
        <w:t xml:space="preserve">A user </w:t>
      </w:r>
      <w:r w:rsidRPr="00B50A2D">
        <w:rPr>
          <w:rFonts w:asciiTheme="minorHAnsi" w:hAnsiTheme="minorHAnsi" w:cstheme="minorHAnsi"/>
          <w:color w:val="333333"/>
          <w:szCs w:val="22"/>
        </w:rPr>
        <w:t>dined at Restaurant A</w:t>
      </w:r>
      <w:r w:rsidR="004B5D62" w:rsidRPr="00B50A2D">
        <w:rPr>
          <w:rFonts w:asciiTheme="minorHAnsi" w:hAnsiTheme="minorHAnsi" w:cstheme="minorHAnsi"/>
          <w:color w:val="333333"/>
          <w:szCs w:val="22"/>
        </w:rPr>
        <w:t xml:space="preserve">, and also given </w:t>
      </w:r>
      <w:r w:rsidR="00B50A2D">
        <w:rPr>
          <w:rFonts w:asciiTheme="minorHAnsi" w:hAnsiTheme="minorHAnsi" w:cstheme="minorHAnsi"/>
          <w:color w:val="333333"/>
          <w:szCs w:val="22"/>
        </w:rPr>
        <w:t xml:space="preserve">it </w:t>
      </w:r>
      <w:proofErr w:type="gramStart"/>
      <w:r w:rsidR="00B50A2D">
        <w:rPr>
          <w:rFonts w:asciiTheme="minorHAnsi" w:hAnsiTheme="minorHAnsi" w:cstheme="minorHAnsi"/>
          <w:color w:val="333333"/>
          <w:szCs w:val="22"/>
        </w:rPr>
        <w:t xml:space="preserve">a </w:t>
      </w:r>
      <w:r w:rsidR="004B5D62" w:rsidRPr="00B50A2D">
        <w:rPr>
          <w:rFonts w:asciiTheme="minorHAnsi" w:hAnsiTheme="minorHAnsi" w:cstheme="minorHAnsi"/>
          <w:color w:val="333333"/>
          <w:szCs w:val="22"/>
        </w:rPr>
        <w:t xml:space="preserve"> great</w:t>
      </w:r>
      <w:proofErr w:type="gramEnd"/>
      <w:r w:rsidR="004B5D62" w:rsidRPr="00B50A2D">
        <w:rPr>
          <w:rFonts w:asciiTheme="minorHAnsi" w:hAnsiTheme="minorHAnsi" w:cstheme="minorHAnsi"/>
          <w:color w:val="333333"/>
          <w:szCs w:val="22"/>
        </w:rPr>
        <w:t xml:space="preserve"> rating. Restaurant B is very </w:t>
      </w:r>
      <w:proofErr w:type="gramStart"/>
      <w:r w:rsidR="004B5D62" w:rsidRPr="00B50A2D">
        <w:rPr>
          <w:rFonts w:asciiTheme="minorHAnsi" w:hAnsiTheme="minorHAnsi" w:cstheme="minorHAnsi"/>
          <w:color w:val="333333"/>
          <w:szCs w:val="22"/>
        </w:rPr>
        <w:t>similar to</w:t>
      </w:r>
      <w:proofErr w:type="gramEnd"/>
      <w:r w:rsidR="004B5D62" w:rsidRPr="00B50A2D">
        <w:rPr>
          <w:rFonts w:asciiTheme="minorHAnsi" w:hAnsiTheme="minorHAnsi" w:cstheme="minorHAnsi"/>
          <w:color w:val="333333"/>
          <w:szCs w:val="22"/>
        </w:rPr>
        <w:t xml:space="preserve"> Restaurant A based on rating given by other users, but </w:t>
      </w:r>
      <w:r w:rsidR="00B50A2D">
        <w:rPr>
          <w:rFonts w:asciiTheme="minorHAnsi" w:hAnsiTheme="minorHAnsi" w:cstheme="minorHAnsi"/>
          <w:color w:val="333333"/>
          <w:szCs w:val="22"/>
        </w:rPr>
        <w:t>the user has</w:t>
      </w:r>
      <w:r w:rsidR="004B5D62" w:rsidRPr="00B50A2D">
        <w:rPr>
          <w:rFonts w:asciiTheme="minorHAnsi" w:hAnsiTheme="minorHAnsi" w:cstheme="minorHAnsi"/>
          <w:color w:val="333333"/>
          <w:szCs w:val="22"/>
        </w:rPr>
        <w:t xml:space="preserve"> never been to Restaurant B. Based on the fact that </w:t>
      </w:r>
      <w:r w:rsidR="00B50A2D">
        <w:rPr>
          <w:rFonts w:asciiTheme="minorHAnsi" w:hAnsiTheme="minorHAnsi" w:cstheme="minorHAnsi"/>
          <w:color w:val="333333"/>
          <w:szCs w:val="22"/>
        </w:rPr>
        <w:t>the user</w:t>
      </w:r>
      <w:r w:rsidR="004B5D62" w:rsidRPr="00B50A2D">
        <w:rPr>
          <w:rFonts w:asciiTheme="minorHAnsi" w:hAnsiTheme="minorHAnsi" w:cstheme="minorHAnsi"/>
          <w:color w:val="333333"/>
          <w:szCs w:val="22"/>
        </w:rPr>
        <w:t xml:space="preserve"> h</w:t>
      </w:r>
      <w:r w:rsidR="00B50A2D">
        <w:rPr>
          <w:rFonts w:asciiTheme="minorHAnsi" w:hAnsiTheme="minorHAnsi" w:cstheme="minorHAnsi"/>
          <w:color w:val="333333"/>
          <w:szCs w:val="22"/>
        </w:rPr>
        <w:t>as</w:t>
      </w:r>
      <w:r w:rsidR="004B5D62" w:rsidRPr="00B50A2D">
        <w:rPr>
          <w:rFonts w:asciiTheme="minorHAnsi" w:hAnsiTheme="minorHAnsi" w:cstheme="minorHAnsi"/>
          <w:color w:val="333333"/>
          <w:szCs w:val="22"/>
        </w:rPr>
        <w:t xml:space="preserve"> never been to restaurant B, but ha</w:t>
      </w:r>
      <w:r w:rsidR="00B50A2D">
        <w:rPr>
          <w:rFonts w:asciiTheme="minorHAnsi" w:hAnsiTheme="minorHAnsi" w:cstheme="minorHAnsi"/>
          <w:color w:val="333333"/>
          <w:szCs w:val="22"/>
        </w:rPr>
        <w:t>s</w:t>
      </w:r>
      <w:r w:rsidR="004B5D62" w:rsidRPr="00B50A2D">
        <w:rPr>
          <w:rFonts w:asciiTheme="minorHAnsi" w:hAnsiTheme="minorHAnsi" w:cstheme="minorHAnsi"/>
          <w:color w:val="333333"/>
          <w:szCs w:val="22"/>
        </w:rPr>
        <w:t xml:space="preserve"> visited a similar restaurant in Restaurant A, the recommender system would recommend Restaurant B to me. </w:t>
      </w:r>
    </w:p>
    <w:p w14:paraId="57E9677B" w14:textId="78DC4276" w:rsidR="00475BD7" w:rsidRDefault="00475BD7" w:rsidP="00B50A2D">
      <w:pPr>
        <w:rPr>
          <w:rFonts w:asciiTheme="minorHAnsi" w:hAnsiTheme="minorHAnsi" w:cstheme="minorHAnsi"/>
          <w:b/>
        </w:rPr>
      </w:pPr>
      <w:r>
        <w:rPr>
          <w:rFonts w:asciiTheme="minorHAnsi" w:hAnsiTheme="minorHAnsi" w:cstheme="minorHAnsi"/>
          <w:b/>
        </w:rPr>
        <w:t xml:space="preserve">Item-Item </w:t>
      </w:r>
      <w:proofErr w:type="gramStart"/>
      <w:r>
        <w:rPr>
          <w:rFonts w:asciiTheme="minorHAnsi" w:hAnsiTheme="minorHAnsi" w:cstheme="minorHAnsi"/>
          <w:b/>
        </w:rPr>
        <w:t>fil</w:t>
      </w:r>
      <w:r w:rsidR="00E075A7">
        <w:rPr>
          <w:rFonts w:asciiTheme="minorHAnsi" w:hAnsiTheme="minorHAnsi" w:cstheme="minorHAnsi"/>
          <w:b/>
        </w:rPr>
        <w:t>ter</w:t>
      </w:r>
      <w:r>
        <w:rPr>
          <w:rFonts w:asciiTheme="minorHAnsi" w:hAnsiTheme="minorHAnsi" w:cstheme="minorHAnsi"/>
          <w:b/>
        </w:rPr>
        <w:t>ing</w:t>
      </w:r>
      <w:proofErr w:type="gramEnd"/>
      <w:r>
        <w:rPr>
          <w:rFonts w:asciiTheme="minorHAnsi" w:hAnsiTheme="minorHAnsi" w:cstheme="minorHAnsi"/>
          <w:b/>
        </w:rPr>
        <w:t xml:space="preserve"> Model: </w:t>
      </w:r>
    </w:p>
    <w:p w14:paraId="0B6F4542" w14:textId="657D61F9" w:rsidR="00475BD7" w:rsidRPr="00475BD7" w:rsidRDefault="00475BD7" w:rsidP="00475BD7">
      <w:pPr>
        <w:rPr>
          <w:rFonts w:asciiTheme="minorHAnsi" w:hAnsiTheme="minorHAnsi" w:cstheme="minorHAnsi"/>
        </w:rPr>
      </w:pPr>
      <w:r>
        <w:rPr>
          <w:rFonts w:asciiTheme="minorHAnsi" w:hAnsiTheme="minorHAnsi" w:cstheme="minorHAnsi"/>
        </w:rPr>
        <w:t xml:space="preserve">The implementation of the Item-Item filtering model involves </w:t>
      </w:r>
    </w:p>
    <w:p w14:paraId="7BD59288" w14:textId="2D9D6D1A" w:rsidR="00475BD7" w:rsidRPr="00475BD7" w:rsidRDefault="00475BD7" w:rsidP="00365BE9">
      <w:pPr>
        <w:pStyle w:val="ListParagraph"/>
        <w:numPr>
          <w:ilvl w:val="0"/>
          <w:numId w:val="30"/>
        </w:numPr>
        <w:rPr>
          <w:rFonts w:asciiTheme="minorHAnsi" w:hAnsiTheme="minorHAnsi" w:cstheme="minorHAnsi"/>
        </w:rPr>
      </w:pPr>
      <w:r w:rsidRPr="00475BD7">
        <w:rPr>
          <w:rFonts w:asciiTheme="minorHAnsi" w:hAnsiTheme="minorHAnsi" w:cstheme="minorHAnsi"/>
        </w:rPr>
        <w:t xml:space="preserve">Creation of a sparse matrix with the users as rows, and columns as restaurants with the values of the matrix being the ratings as users </w:t>
      </w:r>
    </w:p>
    <w:p w14:paraId="4FE2D3D1" w14:textId="77777777" w:rsidR="00475BD7" w:rsidRDefault="00475BD7" w:rsidP="00365BE9">
      <w:pPr>
        <w:pStyle w:val="ListParagraph"/>
        <w:numPr>
          <w:ilvl w:val="1"/>
          <w:numId w:val="30"/>
        </w:numPr>
        <w:rPr>
          <w:rFonts w:asciiTheme="minorHAnsi" w:hAnsiTheme="minorHAnsi" w:cstheme="minorHAnsi"/>
        </w:rPr>
      </w:pPr>
      <w:r w:rsidRPr="00475BD7">
        <w:rPr>
          <w:rFonts w:asciiTheme="minorHAnsi" w:hAnsiTheme="minorHAnsi" w:cstheme="minorHAnsi"/>
        </w:rPr>
        <w:t>The</w:t>
      </w:r>
      <w:r>
        <w:rPr>
          <w:rFonts w:asciiTheme="minorHAnsi" w:hAnsiTheme="minorHAnsi" w:cstheme="minorHAnsi"/>
        </w:rPr>
        <w:t xml:space="preserve"> sparse matrix is then normalized to handle hard raters and normal raters </w:t>
      </w:r>
    </w:p>
    <w:p w14:paraId="0E0A6414" w14:textId="1F066F3D" w:rsidR="00475BD7" w:rsidRDefault="00475BD7" w:rsidP="00365BE9">
      <w:pPr>
        <w:pStyle w:val="ListParagraph"/>
        <w:numPr>
          <w:ilvl w:val="0"/>
          <w:numId w:val="30"/>
        </w:numPr>
        <w:rPr>
          <w:rFonts w:asciiTheme="minorHAnsi" w:hAnsiTheme="minorHAnsi" w:cstheme="minorHAnsi"/>
        </w:rPr>
      </w:pPr>
      <w:r>
        <w:rPr>
          <w:rFonts w:asciiTheme="minorHAnsi" w:hAnsiTheme="minorHAnsi" w:cstheme="minorHAnsi"/>
        </w:rPr>
        <w:t>Definition of multiple Helper functions to</w:t>
      </w:r>
    </w:p>
    <w:p w14:paraId="5314A231" w14:textId="63F845A7" w:rsidR="00475BD7" w:rsidRDefault="00475BD7" w:rsidP="00365BE9">
      <w:pPr>
        <w:pStyle w:val="ListParagraph"/>
        <w:numPr>
          <w:ilvl w:val="1"/>
          <w:numId w:val="30"/>
        </w:numPr>
        <w:rPr>
          <w:rFonts w:asciiTheme="minorHAnsi" w:hAnsiTheme="minorHAnsi" w:cstheme="minorHAnsi"/>
        </w:rPr>
      </w:pPr>
      <w:r>
        <w:rPr>
          <w:rFonts w:asciiTheme="minorHAnsi" w:hAnsiTheme="minorHAnsi" w:cstheme="minorHAnsi"/>
        </w:rPr>
        <w:t>Return the list of restaurants rated by a specific user, by taking the user id as an argument</w:t>
      </w:r>
    </w:p>
    <w:p w14:paraId="570B1BC0" w14:textId="58231700" w:rsidR="00475BD7" w:rsidRDefault="00475BD7" w:rsidP="00365BE9">
      <w:pPr>
        <w:pStyle w:val="ListParagraph"/>
        <w:numPr>
          <w:ilvl w:val="1"/>
          <w:numId w:val="30"/>
        </w:numPr>
        <w:rPr>
          <w:rFonts w:asciiTheme="minorHAnsi" w:hAnsiTheme="minorHAnsi" w:cstheme="minorHAnsi"/>
        </w:rPr>
      </w:pPr>
      <w:r>
        <w:rPr>
          <w:rFonts w:asciiTheme="minorHAnsi" w:hAnsiTheme="minorHAnsi" w:cstheme="minorHAnsi"/>
        </w:rPr>
        <w:t>Return the list of restaurants yet to be rated by a specific user, by taking the user id as an argument</w:t>
      </w:r>
    </w:p>
    <w:p w14:paraId="1B70B0C4" w14:textId="045EB544" w:rsidR="00475BD7" w:rsidRDefault="00475BD7" w:rsidP="00365BE9">
      <w:pPr>
        <w:pStyle w:val="ListParagraph"/>
        <w:numPr>
          <w:ilvl w:val="1"/>
          <w:numId w:val="30"/>
        </w:numPr>
        <w:rPr>
          <w:rFonts w:asciiTheme="minorHAnsi" w:hAnsiTheme="minorHAnsi" w:cstheme="minorHAnsi"/>
        </w:rPr>
      </w:pPr>
      <w:r>
        <w:rPr>
          <w:rFonts w:asciiTheme="minorHAnsi" w:hAnsiTheme="minorHAnsi" w:cstheme="minorHAnsi"/>
        </w:rPr>
        <w:t xml:space="preserve">Return the cosine similarity of two vectors </w:t>
      </w:r>
    </w:p>
    <w:p w14:paraId="405C96B8" w14:textId="1911214E" w:rsidR="00CC5EDE" w:rsidRDefault="00CC5EDE" w:rsidP="00365BE9">
      <w:pPr>
        <w:pStyle w:val="ListParagraph"/>
        <w:numPr>
          <w:ilvl w:val="1"/>
          <w:numId w:val="30"/>
        </w:numPr>
        <w:rPr>
          <w:rFonts w:asciiTheme="minorHAnsi" w:hAnsiTheme="minorHAnsi" w:cstheme="minorHAnsi"/>
        </w:rPr>
      </w:pPr>
      <w:r>
        <w:rPr>
          <w:rFonts w:asciiTheme="minorHAnsi" w:hAnsiTheme="minorHAnsi" w:cstheme="minorHAnsi"/>
        </w:rPr>
        <w:t>Return the co-occurrence matrix (</w:t>
      </w:r>
      <w:proofErr w:type="spellStart"/>
      <w:r>
        <w:rPr>
          <w:rFonts w:asciiTheme="minorHAnsi" w:hAnsiTheme="minorHAnsi" w:cstheme="minorHAnsi"/>
        </w:rPr>
        <w:t>dataframe</w:t>
      </w:r>
      <w:proofErr w:type="spellEnd"/>
      <w:r>
        <w:rPr>
          <w:rFonts w:asciiTheme="minorHAnsi" w:hAnsiTheme="minorHAnsi" w:cstheme="minorHAnsi"/>
        </w:rPr>
        <w:t xml:space="preserve">) between </w:t>
      </w:r>
      <w:proofErr w:type="gramStart"/>
      <w:r>
        <w:rPr>
          <w:rFonts w:asciiTheme="minorHAnsi" w:hAnsiTheme="minorHAnsi" w:cstheme="minorHAnsi"/>
        </w:rPr>
        <w:t>restaurants  rated</w:t>
      </w:r>
      <w:proofErr w:type="gramEnd"/>
      <w:r>
        <w:rPr>
          <w:rFonts w:asciiTheme="minorHAnsi" w:hAnsiTheme="minorHAnsi" w:cstheme="minorHAnsi"/>
        </w:rPr>
        <w:t xml:space="preserve"> by the user (in rows) and all other restaurants (in columns)</w:t>
      </w:r>
    </w:p>
    <w:p w14:paraId="047C054B" w14:textId="3B9755A4" w:rsidR="00475BD7" w:rsidRDefault="00475BD7" w:rsidP="00365BE9">
      <w:pPr>
        <w:pStyle w:val="ListParagraph"/>
        <w:numPr>
          <w:ilvl w:val="0"/>
          <w:numId w:val="30"/>
        </w:numPr>
        <w:rPr>
          <w:rFonts w:asciiTheme="minorHAnsi" w:hAnsiTheme="minorHAnsi" w:cstheme="minorHAnsi"/>
        </w:rPr>
      </w:pPr>
      <w:r>
        <w:rPr>
          <w:rFonts w:asciiTheme="minorHAnsi" w:hAnsiTheme="minorHAnsi" w:cstheme="minorHAnsi"/>
        </w:rPr>
        <w:lastRenderedPageBreak/>
        <w:t xml:space="preserve">Definition of the main function that executes the helper function in addition to some more additional logic to provide the top 5 restaurant recommendations. The function not only provides the restaurant recommendations but also provides the ratings that the user would have given to the restaurants that the user is yet to visit. </w:t>
      </w:r>
    </w:p>
    <w:p w14:paraId="37BD3A1D" w14:textId="77777777" w:rsidR="00E075A7" w:rsidRDefault="00E075A7" w:rsidP="00E075A7">
      <w:pPr>
        <w:pStyle w:val="ListParagraph"/>
        <w:rPr>
          <w:rFonts w:asciiTheme="minorHAnsi" w:hAnsiTheme="minorHAnsi" w:cstheme="minorHAnsi"/>
        </w:rPr>
      </w:pPr>
    </w:p>
    <w:p w14:paraId="526C79EE" w14:textId="54A1D946" w:rsidR="00475BD7" w:rsidRPr="00DE36D6" w:rsidRDefault="00475BD7" w:rsidP="00475BD7">
      <w:pPr>
        <w:rPr>
          <w:rFonts w:asciiTheme="minorHAnsi" w:hAnsiTheme="minorHAnsi" w:cstheme="minorHAnsi"/>
          <w:b/>
        </w:rPr>
      </w:pPr>
      <w:r w:rsidRPr="00475BD7">
        <w:rPr>
          <w:rFonts w:asciiTheme="minorHAnsi" w:hAnsiTheme="minorHAnsi" w:cstheme="minorHAnsi"/>
        </w:rPr>
        <w:t xml:space="preserve"> </w:t>
      </w:r>
      <w:r w:rsidR="00DE36D6" w:rsidRPr="00DE36D6">
        <w:rPr>
          <w:rFonts w:asciiTheme="minorHAnsi" w:hAnsiTheme="minorHAnsi" w:cstheme="minorHAnsi"/>
          <w:b/>
        </w:rPr>
        <w:t xml:space="preserve">Code Objects: </w:t>
      </w:r>
    </w:p>
    <w:tbl>
      <w:tblPr>
        <w:tblStyle w:val="TableGrid"/>
        <w:tblW w:w="0" w:type="auto"/>
        <w:tblLook w:val="04A0" w:firstRow="1" w:lastRow="0" w:firstColumn="1" w:lastColumn="0" w:noHBand="0" w:noVBand="1"/>
      </w:tblPr>
      <w:tblGrid>
        <w:gridCol w:w="4675"/>
        <w:gridCol w:w="4675"/>
      </w:tblGrid>
      <w:tr w:rsidR="00DE36D6" w14:paraId="74F046D2" w14:textId="77777777" w:rsidTr="00E075A7">
        <w:tc>
          <w:tcPr>
            <w:tcW w:w="4675" w:type="dxa"/>
            <w:shd w:val="clear" w:color="auto" w:fill="17365D" w:themeFill="text2" w:themeFillShade="BF"/>
          </w:tcPr>
          <w:p w14:paraId="7427704D" w14:textId="21F3BA27" w:rsidR="00DE36D6" w:rsidRDefault="00DE36D6" w:rsidP="00E075A7">
            <w:pPr>
              <w:jc w:val="center"/>
              <w:rPr>
                <w:rFonts w:asciiTheme="minorHAnsi" w:hAnsiTheme="minorHAnsi" w:cstheme="minorHAnsi"/>
              </w:rPr>
            </w:pPr>
            <w:r>
              <w:rPr>
                <w:rFonts w:asciiTheme="minorHAnsi" w:hAnsiTheme="minorHAnsi" w:cstheme="minorHAnsi"/>
              </w:rPr>
              <w:t>Helper Function</w:t>
            </w:r>
            <w:r w:rsidR="00E075A7">
              <w:rPr>
                <w:rFonts w:asciiTheme="minorHAnsi" w:hAnsiTheme="minorHAnsi" w:cstheme="minorHAnsi"/>
              </w:rPr>
              <w:t xml:space="preserve"> Names</w:t>
            </w:r>
          </w:p>
        </w:tc>
        <w:tc>
          <w:tcPr>
            <w:tcW w:w="4675" w:type="dxa"/>
            <w:shd w:val="clear" w:color="auto" w:fill="17365D" w:themeFill="text2" w:themeFillShade="BF"/>
          </w:tcPr>
          <w:p w14:paraId="280C24E6" w14:textId="3CD05C84" w:rsidR="00DE36D6" w:rsidRDefault="00DE36D6" w:rsidP="00E075A7">
            <w:pPr>
              <w:jc w:val="center"/>
              <w:rPr>
                <w:rFonts w:asciiTheme="minorHAnsi" w:hAnsiTheme="minorHAnsi" w:cstheme="minorHAnsi"/>
              </w:rPr>
            </w:pPr>
            <w:r>
              <w:rPr>
                <w:rFonts w:asciiTheme="minorHAnsi" w:hAnsiTheme="minorHAnsi" w:cstheme="minorHAnsi"/>
              </w:rPr>
              <w:t>Main Function</w:t>
            </w:r>
            <w:r w:rsidR="00E075A7">
              <w:rPr>
                <w:rFonts w:asciiTheme="minorHAnsi" w:hAnsiTheme="minorHAnsi" w:cstheme="minorHAnsi"/>
              </w:rPr>
              <w:t xml:space="preserve"> Names</w:t>
            </w:r>
          </w:p>
        </w:tc>
      </w:tr>
      <w:tr w:rsidR="00DE36D6" w14:paraId="7ABB0B95" w14:textId="77777777" w:rsidTr="00DE36D6">
        <w:tc>
          <w:tcPr>
            <w:tcW w:w="4675" w:type="dxa"/>
          </w:tcPr>
          <w:p w14:paraId="71126410" w14:textId="2E179DE1" w:rsidR="00DE36D6" w:rsidRDefault="00E075A7" w:rsidP="00365BE9">
            <w:pPr>
              <w:pStyle w:val="ListParagraph"/>
              <w:numPr>
                <w:ilvl w:val="0"/>
                <w:numId w:val="31"/>
              </w:numPr>
              <w:rPr>
                <w:rFonts w:asciiTheme="minorHAnsi" w:hAnsiTheme="minorHAnsi" w:cstheme="minorHAnsi"/>
              </w:rPr>
            </w:pPr>
            <w:proofErr w:type="spellStart"/>
            <w:r>
              <w:rPr>
                <w:rFonts w:asciiTheme="minorHAnsi" w:hAnsiTheme="minorHAnsi" w:cstheme="minorHAnsi"/>
              </w:rPr>
              <w:t>u</w:t>
            </w:r>
            <w:r w:rsidR="00DE36D6">
              <w:rPr>
                <w:rFonts w:asciiTheme="minorHAnsi" w:hAnsiTheme="minorHAnsi" w:cstheme="minorHAnsi"/>
              </w:rPr>
              <w:t>ser_rated_list</w:t>
            </w:r>
            <w:proofErr w:type="spellEnd"/>
            <w:r w:rsidR="00DE36D6">
              <w:rPr>
                <w:rFonts w:asciiTheme="minorHAnsi" w:hAnsiTheme="minorHAnsi" w:cstheme="minorHAnsi"/>
              </w:rPr>
              <w:t xml:space="preserve"> </w:t>
            </w:r>
          </w:p>
          <w:p w14:paraId="36370AA8" w14:textId="576925ED" w:rsidR="00DE36D6" w:rsidRDefault="00E075A7" w:rsidP="00365BE9">
            <w:pPr>
              <w:pStyle w:val="ListParagraph"/>
              <w:numPr>
                <w:ilvl w:val="0"/>
                <w:numId w:val="31"/>
              </w:numPr>
              <w:rPr>
                <w:rFonts w:asciiTheme="minorHAnsi" w:hAnsiTheme="minorHAnsi" w:cstheme="minorHAnsi"/>
              </w:rPr>
            </w:pPr>
            <w:proofErr w:type="spellStart"/>
            <w:r>
              <w:rPr>
                <w:rFonts w:asciiTheme="minorHAnsi" w:hAnsiTheme="minorHAnsi" w:cstheme="minorHAnsi"/>
              </w:rPr>
              <w:t>u</w:t>
            </w:r>
            <w:r w:rsidR="00DE36D6">
              <w:rPr>
                <w:rFonts w:asciiTheme="minorHAnsi" w:hAnsiTheme="minorHAnsi" w:cstheme="minorHAnsi"/>
              </w:rPr>
              <w:t>ser_not_rate_list</w:t>
            </w:r>
            <w:proofErr w:type="spellEnd"/>
          </w:p>
          <w:p w14:paraId="10913B25" w14:textId="4A4DD7EA" w:rsidR="00DE36D6" w:rsidRDefault="00E075A7" w:rsidP="00365BE9">
            <w:pPr>
              <w:pStyle w:val="ListParagraph"/>
              <w:numPr>
                <w:ilvl w:val="0"/>
                <w:numId w:val="31"/>
              </w:numPr>
              <w:rPr>
                <w:rFonts w:asciiTheme="minorHAnsi" w:hAnsiTheme="minorHAnsi" w:cstheme="minorHAnsi"/>
              </w:rPr>
            </w:pPr>
            <w:proofErr w:type="spellStart"/>
            <w:r>
              <w:rPr>
                <w:rFonts w:asciiTheme="minorHAnsi" w:hAnsiTheme="minorHAnsi" w:cstheme="minorHAnsi"/>
              </w:rPr>
              <w:t>c</w:t>
            </w:r>
            <w:r w:rsidR="00DE36D6">
              <w:rPr>
                <w:rFonts w:asciiTheme="minorHAnsi" w:hAnsiTheme="minorHAnsi" w:cstheme="minorHAnsi"/>
              </w:rPr>
              <w:t>osim</w:t>
            </w:r>
            <w:proofErr w:type="spellEnd"/>
          </w:p>
          <w:p w14:paraId="17D4FDD1" w14:textId="77777777" w:rsidR="00E075A7" w:rsidRPr="00E075A7" w:rsidRDefault="00E075A7" w:rsidP="00365BE9">
            <w:pPr>
              <w:pStyle w:val="ListParagraph"/>
              <w:numPr>
                <w:ilvl w:val="0"/>
                <w:numId w:val="31"/>
              </w:numPr>
              <w:rPr>
                <w:rFonts w:asciiTheme="minorHAnsi" w:hAnsiTheme="minorHAnsi" w:cstheme="minorHAnsi"/>
              </w:rPr>
            </w:pPr>
            <w:proofErr w:type="spellStart"/>
            <w:r w:rsidRPr="00E075A7">
              <w:rPr>
                <w:rFonts w:asciiTheme="minorHAnsi" w:hAnsiTheme="minorHAnsi" w:cstheme="minorHAnsi"/>
              </w:rPr>
              <w:t>cooccurence_matrix_creator</w:t>
            </w:r>
            <w:proofErr w:type="spellEnd"/>
          </w:p>
          <w:p w14:paraId="40D9DA21" w14:textId="7BF1BE48" w:rsidR="00E075A7" w:rsidRPr="00DE36D6" w:rsidRDefault="00E075A7" w:rsidP="00E075A7">
            <w:pPr>
              <w:pStyle w:val="ListParagraph"/>
              <w:rPr>
                <w:rFonts w:asciiTheme="minorHAnsi" w:hAnsiTheme="minorHAnsi" w:cstheme="minorHAnsi"/>
              </w:rPr>
            </w:pPr>
          </w:p>
        </w:tc>
        <w:tc>
          <w:tcPr>
            <w:tcW w:w="4675" w:type="dxa"/>
          </w:tcPr>
          <w:p w14:paraId="48ED8028" w14:textId="77777777" w:rsidR="00E075A7" w:rsidRPr="00E075A7" w:rsidRDefault="00E075A7" w:rsidP="00365BE9">
            <w:pPr>
              <w:pStyle w:val="ListParagraph"/>
              <w:numPr>
                <w:ilvl w:val="0"/>
                <w:numId w:val="31"/>
              </w:numPr>
              <w:rPr>
                <w:rFonts w:asciiTheme="minorHAnsi" w:hAnsiTheme="minorHAnsi" w:cstheme="minorHAnsi"/>
              </w:rPr>
            </w:pPr>
            <w:proofErr w:type="spellStart"/>
            <w:r w:rsidRPr="00E075A7">
              <w:rPr>
                <w:rFonts w:asciiTheme="minorHAnsi" w:hAnsiTheme="minorHAnsi" w:cstheme="minorHAnsi"/>
              </w:rPr>
              <w:t>rating_predictor_colab_ii_all</w:t>
            </w:r>
            <w:proofErr w:type="spellEnd"/>
          </w:p>
          <w:p w14:paraId="0091F6F0" w14:textId="77777777" w:rsidR="00DE36D6" w:rsidRPr="00E075A7" w:rsidRDefault="00DE36D6" w:rsidP="00E075A7">
            <w:pPr>
              <w:ind w:left="360"/>
              <w:rPr>
                <w:rFonts w:asciiTheme="minorHAnsi" w:hAnsiTheme="minorHAnsi" w:cstheme="minorHAnsi"/>
              </w:rPr>
            </w:pPr>
          </w:p>
        </w:tc>
      </w:tr>
    </w:tbl>
    <w:p w14:paraId="63B5BC53" w14:textId="77777777" w:rsidR="00475BD7" w:rsidRPr="00DE36D6" w:rsidRDefault="00475BD7" w:rsidP="00DE36D6">
      <w:pPr>
        <w:rPr>
          <w:rFonts w:asciiTheme="minorHAnsi" w:hAnsiTheme="minorHAnsi" w:cstheme="minorHAnsi"/>
        </w:rPr>
      </w:pPr>
    </w:p>
    <w:p w14:paraId="101E9BCF" w14:textId="39DE4260" w:rsidR="00273B6B" w:rsidRPr="00B50A2D" w:rsidRDefault="00273B6B" w:rsidP="00A116D9">
      <w:pPr>
        <w:pStyle w:val="Heading3"/>
      </w:pPr>
      <w:bookmarkStart w:id="98" w:name="_Toc501314451"/>
      <w:r w:rsidRPr="00B50A2D">
        <w:t>Collaborative (</w:t>
      </w:r>
      <w:r>
        <w:t xml:space="preserve">User – User </w:t>
      </w:r>
      <w:r w:rsidRPr="00B50A2D">
        <w:t>Filtering Model):</w:t>
      </w:r>
      <w:bookmarkEnd w:id="98"/>
      <w:r w:rsidRPr="00B50A2D">
        <w:t xml:space="preserve"> </w:t>
      </w:r>
    </w:p>
    <w:p w14:paraId="014C0CB3" w14:textId="44D94F84" w:rsidR="00273B6B" w:rsidRPr="00B50A2D" w:rsidRDefault="00273B6B" w:rsidP="00273B6B">
      <w:pPr>
        <w:rPr>
          <w:rFonts w:asciiTheme="minorHAnsi" w:hAnsiTheme="minorHAnsi" w:cstheme="minorHAnsi"/>
          <w:color w:val="333333"/>
          <w:szCs w:val="22"/>
        </w:rPr>
      </w:pPr>
      <w:r>
        <w:rPr>
          <w:rFonts w:asciiTheme="minorHAnsi" w:hAnsiTheme="minorHAnsi" w:cstheme="minorHAnsi"/>
          <w:color w:val="333333"/>
          <w:szCs w:val="22"/>
        </w:rPr>
        <w:t>User</w:t>
      </w:r>
      <w:r w:rsidRPr="00B50A2D">
        <w:rPr>
          <w:rFonts w:asciiTheme="minorHAnsi" w:hAnsiTheme="minorHAnsi" w:cstheme="minorHAnsi"/>
          <w:color w:val="333333"/>
          <w:szCs w:val="22"/>
        </w:rPr>
        <w:t xml:space="preserve"> based collaborative filtering is a model-based algorithm for recommender engines. In </w:t>
      </w:r>
      <w:r>
        <w:rPr>
          <w:rFonts w:asciiTheme="minorHAnsi" w:hAnsiTheme="minorHAnsi" w:cstheme="minorHAnsi"/>
          <w:color w:val="333333"/>
          <w:szCs w:val="22"/>
        </w:rPr>
        <w:t>user</w:t>
      </w:r>
      <w:r w:rsidRPr="00B50A2D">
        <w:rPr>
          <w:rFonts w:asciiTheme="minorHAnsi" w:hAnsiTheme="minorHAnsi" w:cstheme="minorHAnsi"/>
          <w:color w:val="333333"/>
          <w:szCs w:val="22"/>
        </w:rPr>
        <w:t xml:space="preserve"> based collaborative filtering similarities between </w:t>
      </w:r>
      <w:r>
        <w:rPr>
          <w:rFonts w:asciiTheme="minorHAnsi" w:hAnsiTheme="minorHAnsi" w:cstheme="minorHAnsi"/>
          <w:color w:val="333333"/>
          <w:szCs w:val="22"/>
        </w:rPr>
        <w:t>users</w:t>
      </w:r>
      <w:r w:rsidRPr="00B50A2D">
        <w:rPr>
          <w:rFonts w:asciiTheme="minorHAnsi" w:hAnsiTheme="minorHAnsi" w:cstheme="minorHAnsi"/>
          <w:color w:val="333333"/>
          <w:szCs w:val="22"/>
        </w:rPr>
        <w:t xml:space="preserve"> are calculated from rating-matrix (sparse matrix). And based upon these similarities, user’s preference for an item not rated by </w:t>
      </w:r>
      <w:r>
        <w:rPr>
          <w:rFonts w:asciiTheme="minorHAnsi" w:hAnsiTheme="minorHAnsi" w:cstheme="minorHAnsi"/>
          <w:color w:val="333333"/>
          <w:szCs w:val="22"/>
        </w:rPr>
        <w:t>the user</w:t>
      </w:r>
      <w:r w:rsidRPr="00B50A2D">
        <w:rPr>
          <w:rFonts w:asciiTheme="minorHAnsi" w:hAnsiTheme="minorHAnsi" w:cstheme="minorHAnsi"/>
          <w:color w:val="333333"/>
          <w:szCs w:val="22"/>
        </w:rPr>
        <w:t xml:space="preserve"> is calculated.</w:t>
      </w:r>
    </w:p>
    <w:p w14:paraId="5D8FE0DA" w14:textId="4BE7E76D" w:rsidR="00273B6B" w:rsidRPr="00B50A2D" w:rsidRDefault="00273B6B" w:rsidP="00273B6B">
      <w:pPr>
        <w:rPr>
          <w:rFonts w:asciiTheme="minorHAnsi" w:hAnsiTheme="minorHAnsi" w:cstheme="minorHAnsi"/>
          <w:color w:val="333333"/>
          <w:szCs w:val="22"/>
        </w:rPr>
      </w:pPr>
      <w:r w:rsidRPr="00B50A2D">
        <w:rPr>
          <w:rFonts w:asciiTheme="minorHAnsi" w:hAnsiTheme="minorHAnsi" w:cstheme="minorHAnsi"/>
          <w:color w:val="333333"/>
          <w:szCs w:val="22"/>
        </w:rPr>
        <w:t xml:space="preserve">E.g. </w:t>
      </w:r>
      <w:r>
        <w:rPr>
          <w:rFonts w:asciiTheme="minorHAnsi" w:hAnsiTheme="minorHAnsi" w:cstheme="minorHAnsi"/>
          <w:color w:val="333333"/>
          <w:szCs w:val="22"/>
        </w:rPr>
        <w:t xml:space="preserve">A user A </w:t>
      </w:r>
      <w:r w:rsidRPr="00B50A2D">
        <w:rPr>
          <w:rFonts w:asciiTheme="minorHAnsi" w:hAnsiTheme="minorHAnsi" w:cstheme="minorHAnsi"/>
          <w:color w:val="333333"/>
          <w:szCs w:val="22"/>
        </w:rPr>
        <w:t xml:space="preserve">dined at Restaurant A, and also given </w:t>
      </w:r>
      <w:r>
        <w:rPr>
          <w:rFonts w:asciiTheme="minorHAnsi" w:hAnsiTheme="minorHAnsi" w:cstheme="minorHAnsi"/>
          <w:color w:val="333333"/>
          <w:szCs w:val="22"/>
        </w:rPr>
        <w:t xml:space="preserve">it </w:t>
      </w:r>
      <w:proofErr w:type="gramStart"/>
      <w:r>
        <w:rPr>
          <w:rFonts w:asciiTheme="minorHAnsi" w:hAnsiTheme="minorHAnsi" w:cstheme="minorHAnsi"/>
          <w:color w:val="333333"/>
          <w:szCs w:val="22"/>
        </w:rPr>
        <w:t xml:space="preserve">a </w:t>
      </w:r>
      <w:r w:rsidRPr="00B50A2D">
        <w:rPr>
          <w:rFonts w:asciiTheme="minorHAnsi" w:hAnsiTheme="minorHAnsi" w:cstheme="minorHAnsi"/>
          <w:color w:val="333333"/>
          <w:szCs w:val="22"/>
        </w:rPr>
        <w:t xml:space="preserve"> great</w:t>
      </w:r>
      <w:proofErr w:type="gramEnd"/>
      <w:r w:rsidRPr="00B50A2D">
        <w:rPr>
          <w:rFonts w:asciiTheme="minorHAnsi" w:hAnsiTheme="minorHAnsi" w:cstheme="minorHAnsi"/>
          <w:color w:val="333333"/>
          <w:szCs w:val="22"/>
        </w:rPr>
        <w:t xml:space="preserve"> rating.</w:t>
      </w:r>
      <w:r>
        <w:rPr>
          <w:rFonts w:asciiTheme="minorHAnsi" w:hAnsiTheme="minorHAnsi" w:cstheme="minorHAnsi"/>
          <w:color w:val="333333"/>
          <w:szCs w:val="22"/>
        </w:rPr>
        <w:t xml:space="preserve"> Another user B dined at Restaurant B. Now based on the rating behavior user A is very </w:t>
      </w:r>
      <w:proofErr w:type="gramStart"/>
      <w:r>
        <w:rPr>
          <w:rFonts w:asciiTheme="minorHAnsi" w:hAnsiTheme="minorHAnsi" w:cstheme="minorHAnsi"/>
          <w:color w:val="333333"/>
          <w:szCs w:val="22"/>
        </w:rPr>
        <w:t>similar to</w:t>
      </w:r>
      <w:proofErr w:type="gramEnd"/>
      <w:r>
        <w:rPr>
          <w:rFonts w:asciiTheme="minorHAnsi" w:hAnsiTheme="minorHAnsi" w:cstheme="minorHAnsi"/>
          <w:color w:val="333333"/>
          <w:szCs w:val="22"/>
        </w:rPr>
        <w:t xml:space="preserve"> user B. Since user A has not been to Restaurant B, the user-user </w:t>
      </w:r>
      <w:proofErr w:type="spellStart"/>
      <w:r>
        <w:rPr>
          <w:rFonts w:asciiTheme="minorHAnsi" w:hAnsiTheme="minorHAnsi" w:cstheme="minorHAnsi"/>
          <w:color w:val="333333"/>
          <w:szCs w:val="22"/>
        </w:rPr>
        <w:t>filteting</w:t>
      </w:r>
      <w:proofErr w:type="spellEnd"/>
      <w:r>
        <w:rPr>
          <w:rFonts w:asciiTheme="minorHAnsi" w:hAnsiTheme="minorHAnsi" w:cstheme="minorHAnsi"/>
          <w:color w:val="333333"/>
          <w:szCs w:val="22"/>
        </w:rPr>
        <w:t xml:space="preserve"> model would recommend Restaurant B to user A. </w:t>
      </w:r>
    </w:p>
    <w:p w14:paraId="73B20361" w14:textId="0916D1F2" w:rsidR="00273B6B" w:rsidRDefault="00273B6B" w:rsidP="00273B6B">
      <w:pPr>
        <w:rPr>
          <w:rFonts w:asciiTheme="minorHAnsi" w:hAnsiTheme="minorHAnsi" w:cstheme="minorHAnsi"/>
          <w:b/>
        </w:rPr>
      </w:pPr>
      <w:r>
        <w:rPr>
          <w:rFonts w:asciiTheme="minorHAnsi" w:hAnsiTheme="minorHAnsi" w:cstheme="minorHAnsi"/>
          <w:b/>
        </w:rPr>
        <w:t xml:space="preserve">User-User </w:t>
      </w:r>
      <w:proofErr w:type="gramStart"/>
      <w:r>
        <w:rPr>
          <w:rFonts w:asciiTheme="minorHAnsi" w:hAnsiTheme="minorHAnsi" w:cstheme="minorHAnsi"/>
          <w:b/>
        </w:rPr>
        <w:t>filtering</w:t>
      </w:r>
      <w:proofErr w:type="gramEnd"/>
      <w:r>
        <w:rPr>
          <w:rFonts w:asciiTheme="minorHAnsi" w:hAnsiTheme="minorHAnsi" w:cstheme="minorHAnsi"/>
          <w:b/>
        </w:rPr>
        <w:t xml:space="preserve"> Model</w:t>
      </w:r>
      <w:r w:rsidR="006900E0">
        <w:rPr>
          <w:rFonts w:asciiTheme="minorHAnsi" w:hAnsiTheme="minorHAnsi" w:cstheme="minorHAnsi"/>
          <w:b/>
        </w:rPr>
        <w:t xml:space="preserve"> Implementation</w:t>
      </w:r>
      <w:r>
        <w:rPr>
          <w:rFonts w:asciiTheme="minorHAnsi" w:hAnsiTheme="minorHAnsi" w:cstheme="minorHAnsi"/>
          <w:b/>
        </w:rPr>
        <w:t xml:space="preserve">: </w:t>
      </w:r>
    </w:p>
    <w:p w14:paraId="0F389308" w14:textId="4DA46C5F" w:rsidR="00273B6B" w:rsidRPr="00475BD7" w:rsidRDefault="00273B6B" w:rsidP="00273B6B">
      <w:pPr>
        <w:rPr>
          <w:rFonts w:asciiTheme="minorHAnsi" w:hAnsiTheme="minorHAnsi" w:cstheme="minorHAnsi"/>
        </w:rPr>
      </w:pPr>
      <w:r>
        <w:rPr>
          <w:rFonts w:asciiTheme="minorHAnsi" w:hAnsiTheme="minorHAnsi" w:cstheme="minorHAnsi"/>
        </w:rPr>
        <w:t>The</w:t>
      </w:r>
      <w:r w:rsidR="006900E0">
        <w:rPr>
          <w:rFonts w:asciiTheme="minorHAnsi" w:hAnsiTheme="minorHAnsi" w:cstheme="minorHAnsi"/>
        </w:rPr>
        <w:t xml:space="preserve"> implementation of the User-User</w:t>
      </w:r>
      <w:r>
        <w:rPr>
          <w:rFonts w:asciiTheme="minorHAnsi" w:hAnsiTheme="minorHAnsi" w:cstheme="minorHAnsi"/>
        </w:rPr>
        <w:t xml:space="preserve"> filtering model involves </w:t>
      </w:r>
    </w:p>
    <w:p w14:paraId="65D0E82A" w14:textId="7AB80B8B" w:rsidR="00273B6B" w:rsidRDefault="00817D4D" w:rsidP="00365BE9">
      <w:pPr>
        <w:pStyle w:val="ListParagraph"/>
        <w:numPr>
          <w:ilvl w:val="0"/>
          <w:numId w:val="30"/>
        </w:numPr>
        <w:rPr>
          <w:rFonts w:asciiTheme="minorHAnsi" w:hAnsiTheme="minorHAnsi" w:cstheme="minorHAnsi"/>
        </w:rPr>
      </w:pPr>
      <w:r>
        <w:rPr>
          <w:rFonts w:asciiTheme="minorHAnsi" w:hAnsiTheme="minorHAnsi" w:cstheme="minorHAnsi"/>
        </w:rPr>
        <w:t xml:space="preserve">The sparse matrix that was utilized for the item-item filtering model can be utilized for this model. As before one the steps to standardize the hard raters from the soft raters we </w:t>
      </w:r>
      <w:proofErr w:type="gramStart"/>
      <w:r>
        <w:rPr>
          <w:rFonts w:asciiTheme="minorHAnsi" w:hAnsiTheme="minorHAnsi" w:cstheme="minorHAnsi"/>
        </w:rPr>
        <w:t>have to</w:t>
      </w:r>
      <w:proofErr w:type="gramEnd"/>
      <w:r>
        <w:rPr>
          <w:rFonts w:asciiTheme="minorHAnsi" w:hAnsiTheme="minorHAnsi" w:cstheme="minorHAnsi"/>
        </w:rPr>
        <w:t xml:space="preserve"> standardize the rating matrix. </w:t>
      </w:r>
      <w:r>
        <w:rPr>
          <w:rFonts w:asciiTheme="minorHAnsi" w:hAnsiTheme="minorHAnsi" w:cstheme="minorHAnsi"/>
        </w:rPr>
        <w:tab/>
      </w:r>
      <w:r>
        <w:rPr>
          <w:rFonts w:asciiTheme="minorHAnsi" w:hAnsiTheme="minorHAnsi" w:cstheme="minorHAnsi"/>
        </w:rPr>
        <w:tab/>
      </w:r>
    </w:p>
    <w:p w14:paraId="1A679184" w14:textId="77777777" w:rsidR="00273B6B" w:rsidRDefault="00273B6B" w:rsidP="00365BE9">
      <w:pPr>
        <w:pStyle w:val="ListParagraph"/>
        <w:numPr>
          <w:ilvl w:val="0"/>
          <w:numId w:val="30"/>
        </w:numPr>
        <w:rPr>
          <w:rFonts w:asciiTheme="minorHAnsi" w:hAnsiTheme="minorHAnsi" w:cstheme="minorHAnsi"/>
        </w:rPr>
      </w:pPr>
      <w:r>
        <w:rPr>
          <w:rFonts w:asciiTheme="minorHAnsi" w:hAnsiTheme="minorHAnsi" w:cstheme="minorHAnsi"/>
        </w:rPr>
        <w:t>Definition of multiple Helper functions to</w:t>
      </w:r>
    </w:p>
    <w:p w14:paraId="01E927A3" w14:textId="31ADE68F" w:rsidR="00273B6B" w:rsidRDefault="006900E0" w:rsidP="00365BE9">
      <w:pPr>
        <w:pStyle w:val="ListParagraph"/>
        <w:numPr>
          <w:ilvl w:val="1"/>
          <w:numId w:val="30"/>
        </w:numPr>
        <w:rPr>
          <w:rFonts w:asciiTheme="minorHAnsi" w:hAnsiTheme="minorHAnsi" w:cstheme="minorHAnsi"/>
        </w:rPr>
      </w:pPr>
      <w:r>
        <w:rPr>
          <w:rFonts w:asciiTheme="minorHAnsi" w:hAnsiTheme="minorHAnsi" w:cstheme="minorHAnsi"/>
        </w:rPr>
        <w:t>Return the co-occurrence matrix (</w:t>
      </w:r>
      <w:proofErr w:type="spellStart"/>
      <w:r>
        <w:rPr>
          <w:rFonts w:asciiTheme="minorHAnsi" w:hAnsiTheme="minorHAnsi" w:cstheme="minorHAnsi"/>
        </w:rPr>
        <w:t>dataframe</w:t>
      </w:r>
      <w:proofErr w:type="spellEnd"/>
      <w:r>
        <w:rPr>
          <w:rFonts w:asciiTheme="minorHAnsi" w:hAnsiTheme="minorHAnsi" w:cstheme="minorHAnsi"/>
        </w:rPr>
        <w:t xml:space="preserve">) of user similarities </w:t>
      </w:r>
    </w:p>
    <w:p w14:paraId="7772D5B6" w14:textId="74396B54" w:rsidR="006900E0" w:rsidRDefault="006900E0" w:rsidP="00365BE9">
      <w:pPr>
        <w:pStyle w:val="ListParagraph"/>
        <w:numPr>
          <w:ilvl w:val="1"/>
          <w:numId w:val="30"/>
        </w:numPr>
        <w:rPr>
          <w:rFonts w:asciiTheme="minorHAnsi" w:hAnsiTheme="minorHAnsi" w:cstheme="minorHAnsi"/>
        </w:rPr>
      </w:pPr>
      <w:r>
        <w:rPr>
          <w:rFonts w:asciiTheme="minorHAnsi" w:hAnsiTheme="minorHAnsi" w:cstheme="minorHAnsi"/>
        </w:rPr>
        <w:t>The helper functions defined as a part of the item-item filtering model also gets utilized in this model</w:t>
      </w:r>
    </w:p>
    <w:p w14:paraId="68A24C70" w14:textId="77777777" w:rsidR="00273B6B" w:rsidRDefault="00273B6B" w:rsidP="00365BE9">
      <w:pPr>
        <w:pStyle w:val="ListParagraph"/>
        <w:numPr>
          <w:ilvl w:val="0"/>
          <w:numId w:val="30"/>
        </w:numPr>
        <w:rPr>
          <w:rFonts w:asciiTheme="minorHAnsi" w:hAnsiTheme="minorHAnsi" w:cstheme="minorHAnsi"/>
        </w:rPr>
      </w:pPr>
      <w:r>
        <w:rPr>
          <w:rFonts w:asciiTheme="minorHAnsi" w:hAnsiTheme="minorHAnsi" w:cstheme="minorHAnsi"/>
        </w:rPr>
        <w:t xml:space="preserve">Definition of the main function that executes the helper function in addition to some more additional logic to provide the top 5 restaurant recommendations. The function not only provides the restaurant recommendations but also provides the ratings that the user would have given to the restaurants that the user is yet to visit. </w:t>
      </w:r>
    </w:p>
    <w:p w14:paraId="355B55AF" w14:textId="77777777" w:rsidR="00273B6B" w:rsidRDefault="00273B6B" w:rsidP="00273B6B">
      <w:pPr>
        <w:pStyle w:val="ListParagraph"/>
        <w:rPr>
          <w:rFonts w:asciiTheme="minorHAnsi" w:hAnsiTheme="minorHAnsi" w:cstheme="minorHAnsi"/>
        </w:rPr>
      </w:pPr>
    </w:p>
    <w:p w14:paraId="0BF2E1C2" w14:textId="77777777" w:rsidR="00273B6B" w:rsidRPr="00DE36D6" w:rsidRDefault="00273B6B" w:rsidP="00273B6B">
      <w:pPr>
        <w:rPr>
          <w:rFonts w:asciiTheme="minorHAnsi" w:hAnsiTheme="minorHAnsi" w:cstheme="minorHAnsi"/>
          <w:b/>
        </w:rPr>
      </w:pPr>
      <w:r w:rsidRPr="00475BD7">
        <w:rPr>
          <w:rFonts w:asciiTheme="minorHAnsi" w:hAnsiTheme="minorHAnsi" w:cstheme="minorHAnsi"/>
        </w:rPr>
        <w:t xml:space="preserve"> </w:t>
      </w:r>
      <w:r w:rsidRPr="00DE36D6">
        <w:rPr>
          <w:rFonts w:asciiTheme="minorHAnsi" w:hAnsiTheme="minorHAnsi" w:cstheme="minorHAnsi"/>
          <w:b/>
        </w:rPr>
        <w:t xml:space="preserve">Code Objects: </w:t>
      </w:r>
    </w:p>
    <w:tbl>
      <w:tblPr>
        <w:tblStyle w:val="TableGrid"/>
        <w:tblW w:w="0" w:type="auto"/>
        <w:tblLook w:val="04A0" w:firstRow="1" w:lastRow="0" w:firstColumn="1" w:lastColumn="0" w:noHBand="0" w:noVBand="1"/>
      </w:tblPr>
      <w:tblGrid>
        <w:gridCol w:w="4675"/>
        <w:gridCol w:w="4675"/>
      </w:tblGrid>
      <w:tr w:rsidR="00273B6B" w14:paraId="1702CF2F" w14:textId="77777777" w:rsidTr="006900E0">
        <w:tc>
          <w:tcPr>
            <w:tcW w:w="4675" w:type="dxa"/>
            <w:shd w:val="clear" w:color="auto" w:fill="17365D" w:themeFill="text2" w:themeFillShade="BF"/>
          </w:tcPr>
          <w:p w14:paraId="7FCB9861" w14:textId="77777777" w:rsidR="00273B6B" w:rsidRDefault="00273B6B" w:rsidP="006900E0">
            <w:pPr>
              <w:jc w:val="center"/>
              <w:rPr>
                <w:rFonts w:asciiTheme="minorHAnsi" w:hAnsiTheme="minorHAnsi" w:cstheme="minorHAnsi"/>
              </w:rPr>
            </w:pPr>
            <w:r>
              <w:rPr>
                <w:rFonts w:asciiTheme="minorHAnsi" w:hAnsiTheme="minorHAnsi" w:cstheme="minorHAnsi"/>
              </w:rPr>
              <w:t>Helper Function Names</w:t>
            </w:r>
          </w:p>
        </w:tc>
        <w:tc>
          <w:tcPr>
            <w:tcW w:w="4675" w:type="dxa"/>
            <w:shd w:val="clear" w:color="auto" w:fill="17365D" w:themeFill="text2" w:themeFillShade="BF"/>
          </w:tcPr>
          <w:p w14:paraId="40A1B753" w14:textId="77777777" w:rsidR="00273B6B" w:rsidRDefault="00273B6B" w:rsidP="006900E0">
            <w:pPr>
              <w:jc w:val="center"/>
              <w:rPr>
                <w:rFonts w:asciiTheme="minorHAnsi" w:hAnsiTheme="minorHAnsi" w:cstheme="minorHAnsi"/>
              </w:rPr>
            </w:pPr>
            <w:r>
              <w:rPr>
                <w:rFonts w:asciiTheme="minorHAnsi" w:hAnsiTheme="minorHAnsi" w:cstheme="minorHAnsi"/>
              </w:rPr>
              <w:t>Main Function Names</w:t>
            </w:r>
          </w:p>
        </w:tc>
      </w:tr>
      <w:tr w:rsidR="00273B6B" w14:paraId="5E39C6C3" w14:textId="77777777" w:rsidTr="006900E0">
        <w:tc>
          <w:tcPr>
            <w:tcW w:w="4675" w:type="dxa"/>
          </w:tcPr>
          <w:p w14:paraId="61D3045B" w14:textId="77777777" w:rsidR="00273B6B" w:rsidRDefault="00273B6B" w:rsidP="00365BE9">
            <w:pPr>
              <w:pStyle w:val="ListParagraph"/>
              <w:numPr>
                <w:ilvl w:val="0"/>
                <w:numId w:val="31"/>
              </w:numPr>
              <w:rPr>
                <w:rFonts w:asciiTheme="minorHAnsi" w:hAnsiTheme="minorHAnsi" w:cstheme="minorHAnsi"/>
              </w:rPr>
            </w:pPr>
            <w:proofErr w:type="spellStart"/>
            <w:r>
              <w:rPr>
                <w:rFonts w:asciiTheme="minorHAnsi" w:hAnsiTheme="minorHAnsi" w:cstheme="minorHAnsi"/>
              </w:rPr>
              <w:t>user_rated_list</w:t>
            </w:r>
            <w:proofErr w:type="spellEnd"/>
            <w:r>
              <w:rPr>
                <w:rFonts w:asciiTheme="minorHAnsi" w:hAnsiTheme="minorHAnsi" w:cstheme="minorHAnsi"/>
              </w:rPr>
              <w:t xml:space="preserve"> </w:t>
            </w:r>
          </w:p>
          <w:p w14:paraId="775AFF6E" w14:textId="77777777" w:rsidR="00273B6B" w:rsidRDefault="00273B6B" w:rsidP="00365BE9">
            <w:pPr>
              <w:pStyle w:val="ListParagraph"/>
              <w:numPr>
                <w:ilvl w:val="0"/>
                <w:numId w:val="31"/>
              </w:numPr>
              <w:rPr>
                <w:rFonts w:asciiTheme="minorHAnsi" w:hAnsiTheme="minorHAnsi" w:cstheme="minorHAnsi"/>
              </w:rPr>
            </w:pPr>
            <w:proofErr w:type="spellStart"/>
            <w:r>
              <w:rPr>
                <w:rFonts w:asciiTheme="minorHAnsi" w:hAnsiTheme="minorHAnsi" w:cstheme="minorHAnsi"/>
              </w:rPr>
              <w:t>user_not_rate_list</w:t>
            </w:r>
            <w:proofErr w:type="spellEnd"/>
          </w:p>
          <w:p w14:paraId="0B121970" w14:textId="2ED9D7E6" w:rsidR="00B300C5" w:rsidRDefault="00273B6B" w:rsidP="00365BE9">
            <w:pPr>
              <w:pStyle w:val="ListParagraph"/>
              <w:numPr>
                <w:ilvl w:val="0"/>
                <w:numId w:val="31"/>
              </w:numPr>
              <w:rPr>
                <w:rFonts w:ascii="Courier New" w:hAnsi="Courier New"/>
                <w:color w:val="333333"/>
                <w:sz w:val="21"/>
                <w:szCs w:val="21"/>
              </w:rPr>
            </w:pPr>
            <w:proofErr w:type="spellStart"/>
            <w:r>
              <w:rPr>
                <w:rFonts w:asciiTheme="minorHAnsi" w:hAnsiTheme="minorHAnsi" w:cstheme="minorHAnsi"/>
              </w:rPr>
              <w:t>cosim</w:t>
            </w:r>
            <w:proofErr w:type="spellEnd"/>
          </w:p>
          <w:p w14:paraId="2C6FC9D7" w14:textId="77777777" w:rsidR="00B300C5" w:rsidRPr="00B300C5" w:rsidRDefault="00B300C5" w:rsidP="00365BE9">
            <w:pPr>
              <w:pStyle w:val="ListParagraph"/>
              <w:numPr>
                <w:ilvl w:val="0"/>
                <w:numId w:val="31"/>
              </w:numPr>
              <w:rPr>
                <w:rFonts w:asciiTheme="minorHAnsi" w:hAnsiTheme="minorHAnsi" w:cstheme="minorHAnsi"/>
              </w:rPr>
            </w:pPr>
            <w:proofErr w:type="spellStart"/>
            <w:r w:rsidRPr="00B300C5">
              <w:rPr>
                <w:rFonts w:asciiTheme="minorHAnsi" w:hAnsiTheme="minorHAnsi" w:cstheme="minorHAnsi"/>
              </w:rPr>
              <w:lastRenderedPageBreak/>
              <w:t>user_cooccurence_matrix_creator</w:t>
            </w:r>
            <w:proofErr w:type="spellEnd"/>
          </w:p>
          <w:p w14:paraId="579F0ACE" w14:textId="77777777" w:rsidR="00B300C5" w:rsidRPr="00B300C5" w:rsidRDefault="00B300C5" w:rsidP="00365BE9">
            <w:pPr>
              <w:pStyle w:val="ListParagraph"/>
              <w:numPr>
                <w:ilvl w:val="0"/>
                <w:numId w:val="31"/>
              </w:numPr>
              <w:rPr>
                <w:rFonts w:asciiTheme="minorHAnsi" w:hAnsiTheme="minorHAnsi" w:cstheme="minorHAnsi"/>
              </w:rPr>
            </w:pPr>
            <w:proofErr w:type="spellStart"/>
            <w:r w:rsidRPr="00B300C5">
              <w:rPr>
                <w:rFonts w:asciiTheme="minorHAnsi" w:hAnsiTheme="minorHAnsi" w:cstheme="minorHAnsi"/>
              </w:rPr>
              <w:t>dataframe_tranposer</w:t>
            </w:r>
            <w:proofErr w:type="spellEnd"/>
          </w:p>
          <w:p w14:paraId="0B6E688A" w14:textId="77777777" w:rsidR="00B300C5" w:rsidRPr="00B300C5" w:rsidRDefault="00B300C5" w:rsidP="00365BE9">
            <w:pPr>
              <w:pStyle w:val="ListParagraph"/>
              <w:numPr>
                <w:ilvl w:val="0"/>
                <w:numId w:val="31"/>
              </w:numPr>
              <w:rPr>
                <w:rFonts w:asciiTheme="minorHAnsi" w:hAnsiTheme="minorHAnsi" w:cstheme="minorHAnsi"/>
              </w:rPr>
            </w:pPr>
            <w:proofErr w:type="spellStart"/>
            <w:r w:rsidRPr="00B300C5">
              <w:rPr>
                <w:rFonts w:asciiTheme="minorHAnsi" w:hAnsiTheme="minorHAnsi" w:cstheme="minorHAnsi"/>
              </w:rPr>
              <w:t>drop_self_user</w:t>
            </w:r>
            <w:proofErr w:type="spellEnd"/>
          </w:p>
          <w:p w14:paraId="7B0BBE3F" w14:textId="25AD3899" w:rsidR="00273B6B" w:rsidRPr="00E075A7" w:rsidRDefault="00B300C5" w:rsidP="00365BE9">
            <w:pPr>
              <w:pStyle w:val="ListParagraph"/>
              <w:numPr>
                <w:ilvl w:val="0"/>
                <w:numId w:val="31"/>
              </w:numPr>
              <w:rPr>
                <w:rFonts w:asciiTheme="minorHAnsi" w:hAnsiTheme="minorHAnsi" w:cstheme="minorHAnsi"/>
              </w:rPr>
            </w:pPr>
            <w:proofErr w:type="spellStart"/>
            <w:r w:rsidRPr="00B300C5">
              <w:rPr>
                <w:rFonts w:asciiTheme="minorHAnsi" w:hAnsiTheme="minorHAnsi" w:cstheme="minorHAnsi"/>
              </w:rPr>
              <w:t>joint_matrix_creator</w:t>
            </w:r>
            <w:proofErr w:type="spellEnd"/>
          </w:p>
          <w:p w14:paraId="0C8E6782" w14:textId="77777777" w:rsidR="00273B6B" w:rsidRPr="00DE36D6" w:rsidRDefault="00273B6B" w:rsidP="006900E0">
            <w:pPr>
              <w:pStyle w:val="ListParagraph"/>
              <w:rPr>
                <w:rFonts w:asciiTheme="minorHAnsi" w:hAnsiTheme="minorHAnsi" w:cstheme="minorHAnsi"/>
              </w:rPr>
            </w:pPr>
          </w:p>
        </w:tc>
        <w:tc>
          <w:tcPr>
            <w:tcW w:w="4675" w:type="dxa"/>
          </w:tcPr>
          <w:p w14:paraId="1391DF8C" w14:textId="3AC9947A" w:rsidR="00273B6B" w:rsidRPr="00B300C5" w:rsidRDefault="00B300C5" w:rsidP="00365BE9">
            <w:pPr>
              <w:pStyle w:val="ListParagraph"/>
              <w:numPr>
                <w:ilvl w:val="0"/>
                <w:numId w:val="31"/>
              </w:numPr>
              <w:rPr>
                <w:rFonts w:asciiTheme="minorHAnsi" w:hAnsiTheme="minorHAnsi" w:cstheme="minorHAnsi"/>
              </w:rPr>
            </w:pPr>
            <w:proofErr w:type="spellStart"/>
            <w:r w:rsidRPr="00B300C5">
              <w:rPr>
                <w:rFonts w:asciiTheme="minorHAnsi" w:hAnsiTheme="minorHAnsi" w:cstheme="minorHAnsi"/>
              </w:rPr>
              <w:lastRenderedPageBreak/>
              <w:t>rating_predictor_colab_uu_all</w:t>
            </w:r>
            <w:proofErr w:type="spellEnd"/>
          </w:p>
        </w:tc>
      </w:tr>
    </w:tbl>
    <w:p w14:paraId="52F59ADF" w14:textId="2F8AF67C" w:rsidR="004B5D62" w:rsidRPr="00B50A2D" w:rsidRDefault="004B5D62" w:rsidP="00CA55C2">
      <w:pPr>
        <w:rPr>
          <w:rFonts w:asciiTheme="minorHAnsi" w:hAnsiTheme="minorHAnsi" w:cstheme="minorHAnsi"/>
        </w:rPr>
      </w:pPr>
    </w:p>
    <w:p w14:paraId="7A6C0AF4" w14:textId="4F75D982" w:rsidR="00280494" w:rsidRDefault="00A7288E" w:rsidP="00A7288E">
      <w:pPr>
        <w:pStyle w:val="Heading3"/>
      </w:pPr>
      <w:bookmarkStart w:id="99" w:name="_Toc501314452"/>
      <w:r>
        <w:t>Content Based Filtering Model</w:t>
      </w:r>
      <w:bookmarkEnd w:id="99"/>
      <w:r>
        <w:t xml:space="preserve"> </w:t>
      </w:r>
    </w:p>
    <w:p w14:paraId="772626FE" w14:textId="7A1661DF" w:rsidR="001526B0" w:rsidRPr="007A4E0E" w:rsidRDefault="001526B0" w:rsidP="001526B0">
      <w:pPr>
        <w:rPr>
          <w:rFonts w:asciiTheme="minorHAnsi" w:hAnsiTheme="minorHAnsi"/>
        </w:rPr>
      </w:pPr>
      <w:r w:rsidRPr="007A4E0E">
        <w:rPr>
          <w:rFonts w:asciiTheme="minorHAnsi" w:hAnsiTheme="minorHAnsi"/>
        </w:rPr>
        <w:t xml:space="preserve">Content based filtering model is a recommender model where recommendations are based on the attributes of the restaurant the user likes and the user profile. At a high level, key words or attributes are used to describe the restaurant and a user profile is created based on the attributes. Based on the </w:t>
      </w:r>
      <w:proofErr w:type="gramStart"/>
      <w:r w:rsidRPr="007A4E0E">
        <w:rPr>
          <w:rFonts w:asciiTheme="minorHAnsi" w:hAnsiTheme="minorHAnsi"/>
        </w:rPr>
        <w:t>users</w:t>
      </w:r>
      <w:proofErr w:type="gramEnd"/>
      <w:r w:rsidRPr="007A4E0E">
        <w:rPr>
          <w:rFonts w:asciiTheme="minorHAnsi" w:hAnsiTheme="minorHAnsi"/>
        </w:rPr>
        <w:t xml:space="preserve"> profile, restaurants that closely match the user profile are recommended to the user</w:t>
      </w:r>
      <w:r w:rsidR="007A4E0E" w:rsidRPr="007A4E0E">
        <w:rPr>
          <w:rFonts w:asciiTheme="minorHAnsi" w:hAnsiTheme="minorHAnsi"/>
        </w:rPr>
        <w:t xml:space="preserve">. </w:t>
      </w:r>
      <w:r w:rsidR="007A4E0E" w:rsidRPr="007A4E0E">
        <w:rPr>
          <w:rFonts w:asciiTheme="minorHAnsi" w:hAnsiTheme="minorHAnsi" w:cs="Segoe UI"/>
          <w:color w:val="24292E"/>
          <w:shd w:val="clear" w:color="auto" w:fill="FFFFFF"/>
        </w:rPr>
        <w:t>To abstract the features of the items in the system, an item presentation algorithm is applied. A widely used algorithm is the </w:t>
      </w:r>
      <w:r w:rsidR="007A4E0E" w:rsidRPr="007A4E0E">
        <w:rPr>
          <w:rStyle w:val="Strong"/>
          <w:rFonts w:asciiTheme="minorHAnsi" w:hAnsiTheme="minorHAnsi" w:cs="Segoe UI"/>
          <w:color w:val="24292E"/>
          <w:shd w:val="clear" w:color="auto" w:fill="FFFFFF"/>
        </w:rPr>
        <w:t>TF-IDF</w:t>
      </w:r>
      <w:r w:rsidR="007A4E0E" w:rsidRPr="007A4E0E">
        <w:rPr>
          <w:rFonts w:asciiTheme="minorHAnsi" w:hAnsiTheme="minorHAnsi"/>
        </w:rPr>
        <w:t xml:space="preserve">. In this </w:t>
      </w:r>
      <w:proofErr w:type="gramStart"/>
      <w:r w:rsidR="007A4E0E" w:rsidRPr="007A4E0E">
        <w:rPr>
          <w:rFonts w:asciiTheme="minorHAnsi" w:hAnsiTheme="minorHAnsi"/>
        </w:rPr>
        <w:t>project</w:t>
      </w:r>
      <w:proofErr w:type="gramEnd"/>
      <w:r w:rsidR="007A4E0E" w:rsidRPr="007A4E0E">
        <w:rPr>
          <w:rFonts w:asciiTheme="minorHAnsi" w:hAnsiTheme="minorHAnsi"/>
        </w:rPr>
        <w:t xml:space="preserve"> we did not have to go ahead and abstract the features using TF-IDF methodology as the features were readily available to the user </w:t>
      </w:r>
    </w:p>
    <w:p w14:paraId="54A46624" w14:textId="05DE6D16" w:rsidR="007A4E0E" w:rsidRPr="007A4E0E" w:rsidRDefault="007A4E0E" w:rsidP="007A4E0E">
      <w:pPr>
        <w:rPr>
          <w:rFonts w:asciiTheme="minorHAnsi" w:hAnsiTheme="minorHAnsi" w:cstheme="minorHAnsi"/>
          <w:b/>
        </w:rPr>
      </w:pPr>
      <w:r w:rsidRPr="007A4E0E">
        <w:rPr>
          <w:rFonts w:asciiTheme="minorHAnsi" w:hAnsiTheme="minorHAnsi" w:cstheme="minorHAnsi"/>
          <w:b/>
        </w:rPr>
        <w:t xml:space="preserve">Content Based Model Implementation: </w:t>
      </w:r>
    </w:p>
    <w:p w14:paraId="41EF499F" w14:textId="251D4D11" w:rsidR="007A4E0E" w:rsidRPr="007A4E0E" w:rsidRDefault="007A4E0E" w:rsidP="007A4E0E">
      <w:pPr>
        <w:rPr>
          <w:rFonts w:asciiTheme="minorHAnsi" w:hAnsiTheme="minorHAnsi" w:cstheme="minorHAnsi"/>
        </w:rPr>
      </w:pPr>
      <w:r w:rsidRPr="007A4E0E">
        <w:rPr>
          <w:rFonts w:asciiTheme="minorHAnsi" w:hAnsiTheme="minorHAnsi" w:cstheme="minorHAnsi"/>
        </w:rPr>
        <w:t xml:space="preserve">The implementation of the Content based filtering model involves </w:t>
      </w:r>
    </w:p>
    <w:p w14:paraId="13E82ABC" w14:textId="385F27F2" w:rsidR="007A4E0E" w:rsidRPr="007A4E0E" w:rsidRDefault="00143116" w:rsidP="00365BE9">
      <w:pPr>
        <w:pStyle w:val="ListParagraph"/>
        <w:numPr>
          <w:ilvl w:val="0"/>
          <w:numId w:val="30"/>
        </w:numPr>
        <w:rPr>
          <w:rFonts w:asciiTheme="minorHAnsi" w:hAnsiTheme="minorHAnsi" w:cstheme="minorHAnsi"/>
        </w:rPr>
      </w:pPr>
      <w:r>
        <w:rPr>
          <w:rFonts w:asciiTheme="minorHAnsi" w:hAnsiTheme="minorHAnsi" w:cstheme="minorHAnsi"/>
        </w:rPr>
        <w:t xml:space="preserve">An intermediate </w:t>
      </w:r>
      <w:proofErr w:type="spellStart"/>
      <w:r>
        <w:rPr>
          <w:rFonts w:asciiTheme="minorHAnsi" w:hAnsiTheme="minorHAnsi" w:cstheme="minorHAnsi"/>
        </w:rPr>
        <w:t>dataframe</w:t>
      </w:r>
      <w:proofErr w:type="spellEnd"/>
      <w:r>
        <w:rPr>
          <w:rFonts w:asciiTheme="minorHAnsi" w:hAnsiTheme="minorHAnsi" w:cstheme="minorHAnsi"/>
        </w:rPr>
        <w:t xml:space="preserve"> to store a matrix of restaurant attributes and </w:t>
      </w:r>
      <w:r w:rsidR="00451DF1">
        <w:rPr>
          <w:rFonts w:asciiTheme="minorHAnsi" w:hAnsiTheme="minorHAnsi" w:cstheme="minorHAnsi"/>
        </w:rPr>
        <w:t xml:space="preserve">the user ratings. This matrix is used to create the user profile, which in turn is used to make recommendations. </w:t>
      </w:r>
      <w:r w:rsidR="007A4E0E" w:rsidRPr="007A4E0E">
        <w:rPr>
          <w:rFonts w:asciiTheme="minorHAnsi" w:hAnsiTheme="minorHAnsi" w:cstheme="minorHAnsi"/>
        </w:rPr>
        <w:t xml:space="preserve"> </w:t>
      </w:r>
    </w:p>
    <w:p w14:paraId="4CBC3D32" w14:textId="77777777" w:rsidR="007A4E0E" w:rsidRPr="007A4E0E" w:rsidRDefault="007A4E0E" w:rsidP="00365BE9">
      <w:pPr>
        <w:pStyle w:val="ListParagraph"/>
        <w:numPr>
          <w:ilvl w:val="0"/>
          <w:numId w:val="30"/>
        </w:numPr>
        <w:rPr>
          <w:rFonts w:asciiTheme="minorHAnsi" w:hAnsiTheme="minorHAnsi" w:cstheme="minorHAnsi"/>
        </w:rPr>
      </w:pPr>
      <w:r w:rsidRPr="007A4E0E">
        <w:rPr>
          <w:rFonts w:asciiTheme="minorHAnsi" w:hAnsiTheme="minorHAnsi" w:cstheme="minorHAnsi"/>
        </w:rPr>
        <w:t>Definition of multiple Helper functions to</w:t>
      </w:r>
    </w:p>
    <w:p w14:paraId="6C848B44" w14:textId="77777777" w:rsidR="007A4E0E" w:rsidRPr="007A4E0E" w:rsidRDefault="007A4E0E" w:rsidP="00365BE9">
      <w:pPr>
        <w:pStyle w:val="ListParagraph"/>
        <w:numPr>
          <w:ilvl w:val="1"/>
          <w:numId w:val="30"/>
        </w:numPr>
        <w:rPr>
          <w:rFonts w:asciiTheme="minorHAnsi" w:hAnsiTheme="minorHAnsi" w:cstheme="minorHAnsi"/>
        </w:rPr>
      </w:pPr>
      <w:r w:rsidRPr="007A4E0E">
        <w:rPr>
          <w:rFonts w:asciiTheme="minorHAnsi" w:hAnsiTheme="minorHAnsi" w:cstheme="minorHAnsi"/>
        </w:rPr>
        <w:t>Return the co-occurrence matrix (</w:t>
      </w:r>
      <w:proofErr w:type="spellStart"/>
      <w:r w:rsidRPr="007A4E0E">
        <w:rPr>
          <w:rFonts w:asciiTheme="minorHAnsi" w:hAnsiTheme="minorHAnsi" w:cstheme="minorHAnsi"/>
        </w:rPr>
        <w:t>dataframe</w:t>
      </w:r>
      <w:proofErr w:type="spellEnd"/>
      <w:r w:rsidRPr="007A4E0E">
        <w:rPr>
          <w:rFonts w:asciiTheme="minorHAnsi" w:hAnsiTheme="minorHAnsi" w:cstheme="minorHAnsi"/>
        </w:rPr>
        <w:t xml:space="preserve">) of user similarities </w:t>
      </w:r>
    </w:p>
    <w:p w14:paraId="33DFA352" w14:textId="6CB00573" w:rsidR="007A4E0E" w:rsidRPr="007A4E0E" w:rsidRDefault="00451DF1" w:rsidP="00365BE9">
      <w:pPr>
        <w:pStyle w:val="ListParagraph"/>
        <w:numPr>
          <w:ilvl w:val="1"/>
          <w:numId w:val="30"/>
        </w:numPr>
        <w:rPr>
          <w:rFonts w:asciiTheme="minorHAnsi" w:hAnsiTheme="minorHAnsi" w:cstheme="minorHAnsi"/>
        </w:rPr>
      </w:pPr>
      <w:r>
        <w:rPr>
          <w:rFonts w:asciiTheme="minorHAnsi" w:hAnsiTheme="minorHAnsi" w:cstheme="minorHAnsi"/>
        </w:rPr>
        <w:t>A separate helper function is used to create the co-occurrence matrix to calculate the restaurant similarity</w:t>
      </w:r>
    </w:p>
    <w:p w14:paraId="25893EC2" w14:textId="77777777" w:rsidR="007A4E0E" w:rsidRPr="007A4E0E" w:rsidRDefault="007A4E0E" w:rsidP="00365BE9">
      <w:pPr>
        <w:pStyle w:val="ListParagraph"/>
        <w:numPr>
          <w:ilvl w:val="0"/>
          <w:numId w:val="30"/>
        </w:numPr>
        <w:rPr>
          <w:rFonts w:asciiTheme="minorHAnsi" w:hAnsiTheme="minorHAnsi" w:cstheme="minorHAnsi"/>
        </w:rPr>
      </w:pPr>
      <w:r w:rsidRPr="007A4E0E">
        <w:rPr>
          <w:rFonts w:asciiTheme="minorHAnsi" w:hAnsiTheme="minorHAnsi" w:cstheme="minorHAnsi"/>
        </w:rPr>
        <w:t xml:space="preserve">Definition of the main function that executes the helper function in addition to some more additional logic to provide the top 5 restaurant recommendations. The function not only provides the restaurant recommendations but also provides the ratings that the user would have given to the restaurants that the user is yet to visit. </w:t>
      </w:r>
    </w:p>
    <w:p w14:paraId="1D395446" w14:textId="77777777" w:rsidR="007A4E0E" w:rsidRDefault="007A4E0E" w:rsidP="007A4E0E">
      <w:pPr>
        <w:pStyle w:val="ListParagraph"/>
        <w:rPr>
          <w:rFonts w:asciiTheme="minorHAnsi" w:hAnsiTheme="minorHAnsi" w:cstheme="minorHAnsi"/>
        </w:rPr>
      </w:pPr>
    </w:p>
    <w:p w14:paraId="3B62B2F5" w14:textId="77777777" w:rsidR="007A4E0E" w:rsidRPr="00DE36D6" w:rsidRDefault="007A4E0E" w:rsidP="007A4E0E">
      <w:pPr>
        <w:rPr>
          <w:rFonts w:asciiTheme="minorHAnsi" w:hAnsiTheme="minorHAnsi" w:cstheme="minorHAnsi"/>
          <w:b/>
        </w:rPr>
      </w:pPr>
      <w:r w:rsidRPr="00475BD7">
        <w:rPr>
          <w:rFonts w:asciiTheme="minorHAnsi" w:hAnsiTheme="minorHAnsi" w:cstheme="minorHAnsi"/>
        </w:rPr>
        <w:t xml:space="preserve"> </w:t>
      </w:r>
      <w:r w:rsidRPr="00DE36D6">
        <w:rPr>
          <w:rFonts w:asciiTheme="minorHAnsi" w:hAnsiTheme="minorHAnsi" w:cstheme="minorHAnsi"/>
          <w:b/>
        </w:rPr>
        <w:t xml:space="preserve">Code Objects: </w:t>
      </w:r>
    </w:p>
    <w:tbl>
      <w:tblPr>
        <w:tblStyle w:val="TableGrid"/>
        <w:tblW w:w="0" w:type="auto"/>
        <w:tblLook w:val="04A0" w:firstRow="1" w:lastRow="0" w:firstColumn="1" w:lastColumn="0" w:noHBand="0" w:noVBand="1"/>
      </w:tblPr>
      <w:tblGrid>
        <w:gridCol w:w="4963"/>
        <w:gridCol w:w="4387"/>
      </w:tblGrid>
      <w:tr w:rsidR="007A4E0E" w14:paraId="41E7DEDC" w14:textId="77777777" w:rsidTr="007A4E0E">
        <w:tc>
          <w:tcPr>
            <w:tcW w:w="4675" w:type="dxa"/>
            <w:shd w:val="clear" w:color="auto" w:fill="17365D" w:themeFill="text2" w:themeFillShade="BF"/>
          </w:tcPr>
          <w:p w14:paraId="54783D51" w14:textId="77777777" w:rsidR="007A4E0E" w:rsidRDefault="007A4E0E" w:rsidP="007A4E0E">
            <w:pPr>
              <w:jc w:val="center"/>
              <w:rPr>
                <w:rFonts w:asciiTheme="minorHAnsi" w:hAnsiTheme="minorHAnsi" w:cstheme="minorHAnsi"/>
              </w:rPr>
            </w:pPr>
            <w:r>
              <w:rPr>
                <w:rFonts w:asciiTheme="minorHAnsi" w:hAnsiTheme="minorHAnsi" w:cstheme="minorHAnsi"/>
              </w:rPr>
              <w:t>Helper Function Names</w:t>
            </w:r>
          </w:p>
        </w:tc>
        <w:tc>
          <w:tcPr>
            <w:tcW w:w="4675" w:type="dxa"/>
            <w:shd w:val="clear" w:color="auto" w:fill="17365D" w:themeFill="text2" w:themeFillShade="BF"/>
          </w:tcPr>
          <w:p w14:paraId="23D51DE0" w14:textId="77777777" w:rsidR="007A4E0E" w:rsidRDefault="007A4E0E" w:rsidP="007A4E0E">
            <w:pPr>
              <w:jc w:val="center"/>
              <w:rPr>
                <w:rFonts w:asciiTheme="minorHAnsi" w:hAnsiTheme="minorHAnsi" w:cstheme="minorHAnsi"/>
              </w:rPr>
            </w:pPr>
            <w:r>
              <w:rPr>
                <w:rFonts w:asciiTheme="minorHAnsi" w:hAnsiTheme="minorHAnsi" w:cstheme="minorHAnsi"/>
              </w:rPr>
              <w:t>Main Function Names</w:t>
            </w:r>
          </w:p>
        </w:tc>
      </w:tr>
      <w:tr w:rsidR="007A4E0E" w14:paraId="3F1493A5" w14:textId="77777777" w:rsidTr="007A4E0E">
        <w:tc>
          <w:tcPr>
            <w:tcW w:w="4675" w:type="dxa"/>
          </w:tcPr>
          <w:p w14:paraId="775D7882" w14:textId="77777777" w:rsidR="007A4E0E" w:rsidRDefault="007A4E0E" w:rsidP="00365BE9">
            <w:pPr>
              <w:pStyle w:val="ListParagraph"/>
              <w:numPr>
                <w:ilvl w:val="0"/>
                <w:numId w:val="31"/>
              </w:numPr>
              <w:rPr>
                <w:rFonts w:asciiTheme="minorHAnsi" w:hAnsiTheme="minorHAnsi" w:cstheme="minorHAnsi"/>
              </w:rPr>
            </w:pPr>
            <w:proofErr w:type="spellStart"/>
            <w:r>
              <w:rPr>
                <w:rFonts w:asciiTheme="minorHAnsi" w:hAnsiTheme="minorHAnsi" w:cstheme="minorHAnsi"/>
              </w:rPr>
              <w:t>user_rated_list</w:t>
            </w:r>
            <w:proofErr w:type="spellEnd"/>
            <w:r>
              <w:rPr>
                <w:rFonts w:asciiTheme="minorHAnsi" w:hAnsiTheme="minorHAnsi" w:cstheme="minorHAnsi"/>
              </w:rPr>
              <w:t xml:space="preserve"> </w:t>
            </w:r>
          </w:p>
          <w:p w14:paraId="57E50438" w14:textId="77777777" w:rsidR="007A4E0E" w:rsidRDefault="007A4E0E" w:rsidP="00365BE9">
            <w:pPr>
              <w:pStyle w:val="ListParagraph"/>
              <w:numPr>
                <w:ilvl w:val="0"/>
                <w:numId w:val="31"/>
              </w:numPr>
              <w:rPr>
                <w:rFonts w:asciiTheme="minorHAnsi" w:hAnsiTheme="minorHAnsi" w:cstheme="minorHAnsi"/>
              </w:rPr>
            </w:pPr>
            <w:proofErr w:type="spellStart"/>
            <w:r>
              <w:rPr>
                <w:rFonts w:asciiTheme="minorHAnsi" w:hAnsiTheme="minorHAnsi" w:cstheme="minorHAnsi"/>
              </w:rPr>
              <w:t>user_not_rate_list</w:t>
            </w:r>
            <w:proofErr w:type="spellEnd"/>
          </w:p>
          <w:p w14:paraId="07ACEEA3" w14:textId="54F1B112" w:rsidR="007A4E0E" w:rsidRPr="00DE36D6" w:rsidRDefault="00451DF1" w:rsidP="00365BE9">
            <w:pPr>
              <w:pStyle w:val="ListParagraph"/>
              <w:numPr>
                <w:ilvl w:val="0"/>
                <w:numId w:val="31"/>
              </w:numPr>
              <w:rPr>
                <w:rFonts w:asciiTheme="minorHAnsi" w:hAnsiTheme="minorHAnsi" w:cstheme="minorHAnsi"/>
              </w:rPr>
            </w:pPr>
            <w:proofErr w:type="spellStart"/>
            <w:r w:rsidRPr="00451DF1">
              <w:rPr>
                <w:rFonts w:asciiTheme="minorHAnsi" w:hAnsiTheme="minorHAnsi" w:cstheme="minorHAnsi"/>
              </w:rPr>
              <w:t>content_based_cooccurence_matrix_creator</w:t>
            </w:r>
            <w:proofErr w:type="spellEnd"/>
          </w:p>
        </w:tc>
        <w:tc>
          <w:tcPr>
            <w:tcW w:w="4675" w:type="dxa"/>
          </w:tcPr>
          <w:p w14:paraId="104B980B" w14:textId="611F1023" w:rsidR="007A4E0E" w:rsidRPr="00B300C5" w:rsidRDefault="00451DF1" w:rsidP="00365BE9">
            <w:pPr>
              <w:pStyle w:val="ListParagraph"/>
              <w:numPr>
                <w:ilvl w:val="0"/>
                <w:numId w:val="31"/>
              </w:numPr>
              <w:rPr>
                <w:rFonts w:asciiTheme="minorHAnsi" w:hAnsiTheme="minorHAnsi" w:cstheme="minorHAnsi"/>
              </w:rPr>
            </w:pPr>
            <w:proofErr w:type="spellStart"/>
            <w:r w:rsidRPr="00451DF1">
              <w:rPr>
                <w:rFonts w:asciiTheme="minorHAnsi" w:hAnsiTheme="minorHAnsi" w:cstheme="minorHAnsi"/>
              </w:rPr>
              <w:t>content_based_rating_predictor</w:t>
            </w:r>
            <w:proofErr w:type="spellEnd"/>
          </w:p>
        </w:tc>
      </w:tr>
    </w:tbl>
    <w:p w14:paraId="1370FCE2" w14:textId="77777777" w:rsidR="007A4E0E" w:rsidRPr="00B50A2D" w:rsidRDefault="007A4E0E" w:rsidP="007A4E0E">
      <w:pPr>
        <w:rPr>
          <w:rFonts w:asciiTheme="minorHAnsi" w:hAnsiTheme="minorHAnsi" w:cstheme="minorHAnsi"/>
        </w:rPr>
      </w:pPr>
    </w:p>
    <w:p w14:paraId="135B1677" w14:textId="77777777" w:rsidR="007A4E0E" w:rsidRDefault="007A4E0E" w:rsidP="001526B0"/>
    <w:p w14:paraId="7E17F3A1" w14:textId="77777777" w:rsidR="001526B0" w:rsidRPr="001526B0" w:rsidRDefault="001526B0" w:rsidP="001526B0"/>
    <w:p w14:paraId="17DE1BEA" w14:textId="77777777" w:rsidR="00F139F4" w:rsidRPr="00F139F4" w:rsidRDefault="00F139F4" w:rsidP="00F139F4"/>
    <w:p w14:paraId="732A06C6" w14:textId="4FBF8471" w:rsidR="001A1A90" w:rsidRPr="00B50A2D" w:rsidRDefault="00D13A29" w:rsidP="00CA55C2">
      <w:pPr>
        <w:pStyle w:val="Heading2"/>
        <w:rPr>
          <w:rFonts w:asciiTheme="minorHAnsi" w:hAnsiTheme="minorHAnsi" w:cstheme="minorHAnsi"/>
          <w:color w:val="auto"/>
        </w:rPr>
      </w:pPr>
      <w:bookmarkStart w:id="100" w:name="_Toc501314453"/>
      <w:r>
        <w:rPr>
          <w:rFonts w:asciiTheme="minorHAnsi" w:hAnsiTheme="minorHAnsi" w:cstheme="minorHAnsi"/>
          <w:color w:val="auto"/>
        </w:rPr>
        <w:lastRenderedPageBreak/>
        <w:t>Model Evaluation</w:t>
      </w:r>
      <w:bookmarkEnd w:id="100"/>
    </w:p>
    <w:p w14:paraId="3CAA349C" w14:textId="61CFABF7" w:rsidR="00554107" w:rsidRDefault="00990995" w:rsidP="00554107">
      <w:pPr>
        <w:rPr>
          <w:rFonts w:asciiTheme="minorHAnsi" w:hAnsiTheme="minorHAnsi" w:cstheme="minorHAnsi"/>
        </w:rPr>
      </w:pPr>
      <w:r>
        <w:rPr>
          <w:rFonts w:asciiTheme="minorHAnsi" w:hAnsiTheme="minorHAnsi" w:cstheme="minorHAnsi"/>
        </w:rPr>
        <w:t xml:space="preserve">The accuracy metric used for evaluating each of the recommender models was a combination of </w:t>
      </w:r>
    </w:p>
    <w:p w14:paraId="7D43FBE0" w14:textId="7F7A5D13" w:rsidR="00AC1CF6" w:rsidRDefault="00990995" w:rsidP="00365BE9">
      <w:pPr>
        <w:pStyle w:val="ListParagraph"/>
        <w:numPr>
          <w:ilvl w:val="0"/>
          <w:numId w:val="33"/>
        </w:numPr>
        <w:rPr>
          <w:rFonts w:asciiTheme="minorHAnsi" w:hAnsiTheme="minorHAnsi" w:cstheme="minorHAnsi"/>
        </w:rPr>
      </w:pPr>
      <w:r>
        <w:rPr>
          <w:rFonts w:asciiTheme="minorHAnsi" w:hAnsiTheme="minorHAnsi" w:cstheme="minorHAnsi"/>
        </w:rPr>
        <w:t xml:space="preserve">Root Mean Square Error (RMSE) </w:t>
      </w:r>
    </w:p>
    <w:p w14:paraId="67C212A2" w14:textId="73F3784F" w:rsidR="00613873" w:rsidRDefault="00990995" w:rsidP="00365BE9">
      <w:pPr>
        <w:pStyle w:val="ListParagraph"/>
        <w:numPr>
          <w:ilvl w:val="0"/>
          <w:numId w:val="33"/>
        </w:numPr>
        <w:rPr>
          <w:rFonts w:asciiTheme="minorHAnsi" w:hAnsiTheme="minorHAnsi" w:cstheme="minorHAnsi"/>
        </w:rPr>
      </w:pPr>
      <w:r>
        <w:rPr>
          <w:rFonts w:asciiTheme="minorHAnsi" w:hAnsiTheme="minorHAnsi" w:cstheme="minorHAnsi"/>
        </w:rPr>
        <w:t xml:space="preserve">Mean Absolute Error </w:t>
      </w:r>
      <w:r w:rsidR="00030768">
        <w:rPr>
          <w:rFonts w:asciiTheme="minorHAnsi" w:hAnsiTheme="minorHAnsi" w:cstheme="minorHAnsi"/>
        </w:rPr>
        <w:t>(MAE)</w:t>
      </w:r>
    </w:p>
    <w:p w14:paraId="79448E38" w14:textId="4F232EBE" w:rsidR="00441726" w:rsidRDefault="00613873" w:rsidP="00613873">
      <w:pPr>
        <w:rPr>
          <w:rFonts w:asciiTheme="minorHAnsi" w:hAnsiTheme="minorHAnsi" w:cstheme="minorHAnsi"/>
        </w:rPr>
      </w:pPr>
      <w:r>
        <w:rPr>
          <w:rFonts w:asciiTheme="minorHAnsi" w:hAnsiTheme="minorHAnsi" w:cstheme="minorHAnsi"/>
        </w:rPr>
        <w:t xml:space="preserve">Each of the evaluation metric was carried out on the </w:t>
      </w:r>
      <w:r w:rsidR="00441726">
        <w:rPr>
          <w:rFonts w:asciiTheme="minorHAnsi" w:hAnsiTheme="minorHAnsi" w:cstheme="minorHAnsi"/>
        </w:rPr>
        <w:t xml:space="preserve">actual ratings and the predicted ratings. The average RMSE was in the range between 0.6 and 0.9. To interpret </w:t>
      </w:r>
      <w:proofErr w:type="gramStart"/>
      <w:r w:rsidR="00441726">
        <w:rPr>
          <w:rFonts w:asciiTheme="minorHAnsi" w:hAnsiTheme="minorHAnsi" w:cstheme="minorHAnsi"/>
        </w:rPr>
        <w:t>this</w:t>
      </w:r>
      <w:proofErr w:type="gramEnd"/>
      <w:r w:rsidR="00441726">
        <w:rPr>
          <w:rFonts w:asciiTheme="minorHAnsi" w:hAnsiTheme="minorHAnsi" w:cstheme="minorHAnsi"/>
        </w:rPr>
        <w:t xml:space="preserve"> it means that on an average our models was predicting within 0.7 points from the actual prediction.</w:t>
      </w:r>
      <w:r w:rsidR="00030768">
        <w:rPr>
          <w:rFonts w:asciiTheme="minorHAnsi" w:hAnsiTheme="minorHAnsi" w:cstheme="minorHAnsi"/>
        </w:rPr>
        <w:t xml:space="preserve"> RMSE, is also very sensitive to outlier, hence a better metric to use was the Mean absolute error (MAE). The MAE absolute error is less sensitive to outliers and is a better metric in scenarios where the outliers is not a Huge concern </w:t>
      </w:r>
    </w:p>
    <w:tbl>
      <w:tblPr>
        <w:tblStyle w:val="TableGrid"/>
        <w:tblW w:w="0" w:type="auto"/>
        <w:tblLook w:val="04A0" w:firstRow="1" w:lastRow="0" w:firstColumn="1" w:lastColumn="0" w:noHBand="0" w:noVBand="1"/>
      </w:tblPr>
      <w:tblGrid>
        <w:gridCol w:w="4675"/>
        <w:gridCol w:w="4675"/>
      </w:tblGrid>
      <w:tr w:rsidR="00030768" w14:paraId="75E2F840" w14:textId="77777777" w:rsidTr="00030768">
        <w:tc>
          <w:tcPr>
            <w:tcW w:w="4675" w:type="dxa"/>
            <w:shd w:val="clear" w:color="auto" w:fill="17365D" w:themeFill="text2" w:themeFillShade="BF"/>
          </w:tcPr>
          <w:p w14:paraId="396FB543" w14:textId="146C949E" w:rsidR="00030768" w:rsidRDefault="00030768" w:rsidP="001F696E">
            <w:pPr>
              <w:jc w:val="center"/>
              <w:rPr>
                <w:rFonts w:asciiTheme="minorHAnsi" w:hAnsiTheme="minorHAnsi" w:cstheme="minorHAnsi"/>
              </w:rPr>
            </w:pPr>
            <w:r>
              <w:rPr>
                <w:rFonts w:asciiTheme="minorHAnsi" w:hAnsiTheme="minorHAnsi" w:cstheme="minorHAnsi"/>
              </w:rPr>
              <w:t>Model</w:t>
            </w:r>
          </w:p>
        </w:tc>
        <w:tc>
          <w:tcPr>
            <w:tcW w:w="4675" w:type="dxa"/>
            <w:shd w:val="clear" w:color="auto" w:fill="17365D" w:themeFill="text2" w:themeFillShade="BF"/>
          </w:tcPr>
          <w:p w14:paraId="0D89ADF3" w14:textId="039C6E15" w:rsidR="00030768" w:rsidRDefault="00030768" w:rsidP="001F696E">
            <w:pPr>
              <w:jc w:val="center"/>
              <w:rPr>
                <w:rFonts w:asciiTheme="minorHAnsi" w:hAnsiTheme="minorHAnsi" w:cstheme="minorHAnsi"/>
              </w:rPr>
            </w:pPr>
            <w:r>
              <w:rPr>
                <w:rFonts w:asciiTheme="minorHAnsi" w:hAnsiTheme="minorHAnsi" w:cstheme="minorHAnsi"/>
              </w:rPr>
              <w:t>Evaluator Functions</w:t>
            </w:r>
          </w:p>
        </w:tc>
      </w:tr>
      <w:tr w:rsidR="00030768" w14:paraId="2371D92B" w14:textId="77777777" w:rsidTr="00030768">
        <w:tc>
          <w:tcPr>
            <w:tcW w:w="4675" w:type="dxa"/>
          </w:tcPr>
          <w:p w14:paraId="1F5A9933" w14:textId="717B1E0A" w:rsidR="00030768" w:rsidRDefault="001F696E" w:rsidP="00613873">
            <w:pPr>
              <w:rPr>
                <w:rFonts w:asciiTheme="minorHAnsi" w:hAnsiTheme="minorHAnsi" w:cstheme="minorHAnsi"/>
              </w:rPr>
            </w:pPr>
            <w:r>
              <w:rPr>
                <w:rFonts w:asciiTheme="minorHAnsi" w:hAnsiTheme="minorHAnsi" w:cstheme="minorHAnsi"/>
              </w:rPr>
              <w:t>Collaborative filtering model</w:t>
            </w:r>
          </w:p>
        </w:tc>
        <w:tc>
          <w:tcPr>
            <w:tcW w:w="4675" w:type="dxa"/>
          </w:tcPr>
          <w:p w14:paraId="71B40D5F" w14:textId="26643227" w:rsidR="00030768" w:rsidRDefault="001F696E" w:rsidP="00613873">
            <w:pPr>
              <w:rPr>
                <w:rFonts w:asciiTheme="minorHAnsi" w:hAnsiTheme="minorHAnsi" w:cstheme="minorHAnsi"/>
              </w:rPr>
            </w:pPr>
            <w:proofErr w:type="spellStart"/>
            <w:r w:rsidRPr="001F696E">
              <w:rPr>
                <w:rFonts w:asciiTheme="minorHAnsi" w:hAnsiTheme="minorHAnsi" w:cstheme="minorHAnsi"/>
              </w:rPr>
              <w:t>colab_ii_model_evaluator</w:t>
            </w:r>
            <w:proofErr w:type="spellEnd"/>
          </w:p>
        </w:tc>
      </w:tr>
      <w:tr w:rsidR="001F696E" w14:paraId="28059967" w14:textId="77777777" w:rsidTr="00030768">
        <w:tc>
          <w:tcPr>
            <w:tcW w:w="4675" w:type="dxa"/>
          </w:tcPr>
          <w:p w14:paraId="2680852C" w14:textId="4514C66F" w:rsidR="001F696E" w:rsidRDefault="001F696E" w:rsidP="00613873">
            <w:pPr>
              <w:rPr>
                <w:rFonts w:asciiTheme="minorHAnsi" w:hAnsiTheme="minorHAnsi" w:cstheme="minorHAnsi"/>
              </w:rPr>
            </w:pPr>
            <w:r>
              <w:rPr>
                <w:rFonts w:asciiTheme="minorHAnsi" w:hAnsiTheme="minorHAnsi" w:cstheme="minorHAnsi"/>
              </w:rPr>
              <w:t>Content based filtering model</w:t>
            </w:r>
          </w:p>
        </w:tc>
        <w:tc>
          <w:tcPr>
            <w:tcW w:w="4675" w:type="dxa"/>
          </w:tcPr>
          <w:p w14:paraId="2B81A78D" w14:textId="4C374AE8" w:rsidR="001F696E" w:rsidRDefault="001F696E" w:rsidP="00613873">
            <w:pPr>
              <w:rPr>
                <w:rFonts w:asciiTheme="minorHAnsi" w:hAnsiTheme="minorHAnsi" w:cstheme="minorHAnsi"/>
              </w:rPr>
            </w:pPr>
            <w:proofErr w:type="spellStart"/>
            <w:r w:rsidRPr="001F696E">
              <w:rPr>
                <w:rFonts w:asciiTheme="minorHAnsi" w:hAnsiTheme="minorHAnsi" w:cstheme="minorHAnsi"/>
              </w:rPr>
              <w:t>content_based_evaluator</w:t>
            </w:r>
            <w:proofErr w:type="spellEnd"/>
          </w:p>
        </w:tc>
      </w:tr>
    </w:tbl>
    <w:p w14:paraId="67D980B4" w14:textId="3A14CACF" w:rsidR="00030768" w:rsidRDefault="00030768" w:rsidP="00613873">
      <w:pPr>
        <w:rPr>
          <w:rFonts w:asciiTheme="minorHAnsi" w:hAnsiTheme="minorHAnsi" w:cstheme="minorHAnsi"/>
        </w:rPr>
      </w:pPr>
    </w:p>
    <w:p w14:paraId="31A100ED" w14:textId="77777777" w:rsidR="00441726" w:rsidRPr="00613873" w:rsidRDefault="00441726" w:rsidP="00613873">
      <w:pPr>
        <w:rPr>
          <w:rFonts w:asciiTheme="minorHAnsi" w:hAnsiTheme="minorHAnsi" w:cstheme="minorHAnsi"/>
        </w:rPr>
      </w:pPr>
    </w:p>
    <w:p w14:paraId="56E2EF36" w14:textId="77777777" w:rsidR="00990995" w:rsidRPr="00990995" w:rsidRDefault="00990995" w:rsidP="00990995">
      <w:pPr>
        <w:rPr>
          <w:rFonts w:asciiTheme="minorHAnsi" w:hAnsiTheme="minorHAnsi" w:cstheme="minorHAnsi"/>
        </w:rPr>
      </w:pPr>
    </w:p>
    <w:p w14:paraId="1202F4B5" w14:textId="5536EDD5" w:rsidR="00D13A29" w:rsidRDefault="00D13A29" w:rsidP="00D13A29">
      <w:pPr>
        <w:pStyle w:val="Heading2"/>
        <w:rPr>
          <w:rFonts w:asciiTheme="minorHAnsi" w:hAnsiTheme="minorHAnsi" w:cstheme="minorHAnsi"/>
          <w:color w:val="auto"/>
        </w:rPr>
      </w:pPr>
      <w:bookmarkStart w:id="101" w:name="_Toc501314454"/>
      <w:r w:rsidRPr="00B50A2D">
        <w:rPr>
          <w:rFonts w:asciiTheme="minorHAnsi" w:hAnsiTheme="minorHAnsi" w:cstheme="minorHAnsi"/>
          <w:color w:val="auto"/>
        </w:rPr>
        <w:lastRenderedPageBreak/>
        <w:t>Next Steps</w:t>
      </w:r>
      <w:bookmarkEnd w:id="101"/>
    </w:p>
    <w:p w14:paraId="374EE1E4" w14:textId="32330234" w:rsidR="00010518" w:rsidRDefault="00010518" w:rsidP="00365BE9">
      <w:pPr>
        <w:pStyle w:val="ListParagraph"/>
        <w:numPr>
          <w:ilvl w:val="0"/>
          <w:numId w:val="34"/>
        </w:numPr>
      </w:pPr>
      <w:r>
        <w:t xml:space="preserve">Fine tune the content based model by parsing out the actual reviews from users (using TF-IDF) and re-evaluating the model </w:t>
      </w:r>
    </w:p>
    <w:p w14:paraId="69E85523" w14:textId="44441CFE" w:rsidR="00010518" w:rsidRDefault="00010518" w:rsidP="00365BE9">
      <w:pPr>
        <w:pStyle w:val="ListParagraph"/>
        <w:numPr>
          <w:ilvl w:val="0"/>
          <w:numId w:val="34"/>
        </w:numPr>
      </w:pPr>
      <w:r>
        <w:t xml:space="preserve">Build out a </w:t>
      </w:r>
      <w:r w:rsidR="001C4805">
        <w:t xml:space="preserve">web </w:t>
      </w:r>
      <w:proofErr w:type="spellStart"/>
      <w:r w:rsidR="001C4805">
        <w:t>ui</w:t>
      </w:r>
      <w:proofErr w:type="spellEnd"/>
      <w:r w:rsidR="001C4805">
        <w:t xml:space="preserve"> using flask to deploy the model for the users to be able to interact with using a UI</w:t>
      </w:r>
    </w:p>
    <w:p w14:paraId="04191598" w14:textId="77777777" w:rsidR="001C4805" w:rsidRPr="00010518" w:rsidRDefault="001C4805" w:rsidP="001C4805"/>
    <w:p w14:paraId="1EB0C17C" w14:textId="7E79BDD5" w:rsidR="00AC6215" w:rsidRPr="00B50A2D" w:rsidRDefault="00777A91" w:rsidP="00CA55C2">
      <w:pPr>
        <w:pStyle w:val="Heading2"/>
        <w:rPr>
          <w:rFonts w:asciiTheme="minorHAnsi" w:hAnsiTheme="minorHAnsi" w:cstheme="minorHAnsi"/>
          <w:color w:val="auto"/>
        </w:rPr>
      </w:pPr>
      <w:bookmarkStart w:id="102" w:name="_Toc490026795"/>
      <w:bookmarkStart w:id="103" w:name="FEAReferenceModel"/>
      <w:bookmarkStart w:id="104" w:name="_Toc395081362"/>
      <w:bookmarkStart w:id="105" w:name="_Toc395092000"/>
      <w:bookmarkStart w:id="106" w:name="_Toc395093009"/>
      <w:bookmarkStart w:id="107" w:name="_Toc395095146"/>
      <w:bookmarkStart w:id="108" w:name="_Toc395107345"/>
      <w:bookmarkStart w:id="109" w:name="_Toc395163185"/>
      <w:bookmarkStart w:id="110" w:name="_Toc395165903"/>
      <w:bookmarkStart w:id="111" w:name="_Toc395166938"/>
      <w:bookmarkStart w:id="112" w:name="_Toc395168739"/>
      <w:bookmarkStart w:id="113" w:name="_Toc395170179"/>
      <w:bookmarkStart w:id="114" w:name="_Toc395769966"/>
      <w:bookmarkStart w:id="115" w:name="_Toc395773787"/>
      <w:bookmarkStart w:id="116" w:name="_Toc395775526"/>
      <w:bookmarkStart w:id="117" w:name="_Toc395779302"/>
      <w:bookmarkStart w:id="118" w:name="_Toc395780408"/>
      <w:bookmarkStart w:id="119" w:name="_Toc395792887"/>
      <w:bookmarkStart w:id="120" w:name="_Toc403385974"/>
      <w:bookmarkStart w:id="121" w:name="RecordOfChanges"/>
      <w:bookmarkStart w:id="122" w:name="_Toc501314455"/>
      <w:bookmarkEnd w:id="34"/>
      <w:bookmarkEnd w:id="35"/>
      <w:bookmarkEnd w:id="36"/>
      <w:bookmarkEnd w:id="37"/>
      <w:bookmarkEnd w:id="38"/>
      <w:bookmarkEnd w:id="94"/>
      <w:proofErr w:type="spellStart"/>
      <w:r>
        <w:rPr>
          <w:rFonts w:asciiTheme="minorHAnsi" w:hAnsiTheme="minorHAnsi" w:cstheme="minorHAnsi"/>
          <w:color w:val="auto"/>
        </w:rPr>
        <w:lastRenderedPageBreak/>
        <w:t>Github</w:t>
      </w:r>
      <w:bookmarkEnd w:id="122"/>
      <w:proofErr w:type="spellEnd"/>
      <w:r>
        <w:rPr>
          <w:rFonts w:asciiTheme="minorHAnsi" w:hAnsiTheme="minorHAnsi" w:cstheme="minorHAnsi"/>
          <w:color w:val="auto"/>
        </w:rPr>
        <w:t xml:space="preserve"> </w:t>
      </w:r>
    </w:p>
    <w:p w14:paraId="0AE5C89A" w14:textId="6F5C7063" w:rsidR="00777A91" w:rsidRDefault="00777A91" w:rsidP="00CA55C2">
      <w:pPr>
        <w:pStyle w:val="ListParagraph"/>
        <w:ind w:left="360"/>
        <w:rPr>
          <w:rFonts w:asciiTheme="minorHAnsi" w:hAnsiTheme="minorHAnsi" w:cstheme="minorHAnsi"/>
        </w:rPr>
      </w:pPr>
      <w:hyperlink r:id="rId25" w:history="1">
        <w:r w:rsidRPr="00250A46">
          <w:rPr>
            <w:rStyle w:val="Hyperlink"/>
            <w:rFonts w:asciiTheme="minorHAnsi" w:hAnsiTheme="minorHAnsi" w:cstheme="minorHAnsi"/>
            <w:sz w:val="22"/>
          </w:rPr>
          <w:t>https://github.com/Ajinth/Recommender-System</w:t>
        </w:r>
      </w:hyperlink>
    </w:p>
    <w:p w14:paraId="416D9636" w14:textId="37E94416" w:rsidR="001459D9" w:rsidRPr="00B50A2D" w:rsidRDefault="001459D9" w:rsidP="00CA55C2">
      <w:pPr>
        <w:pStyle w:val="ListParagraph"/>
        <w:ind w:left="360"/>
        <w:rPr>
          <w:rFonts w:asciiTheme="minorHAnsi" w:hAnsiTheme="minorHAnsi" w:cstheme="minorHAnsi"/>
        </w:rPr>
      </w:pPr>
      <w:r w:rsidRPr="00B50A2D">
        <w:rPr>
          <w:rFonts w:asciiTheme="minorHAnsi" w:hAnsiTheme="minorHAnsi" w:cstheme="minorHAnsi"/>
        </w:rPr>
        <w:br w:type="page"/>
      </w:r>
    </w:p>
    <w:p w14:paraId="538585BD" w14:textId="77777777" w:rsidR="005444E7" w:rsidRPr="00B50A2D" w:rsidRDefault="005444E7" w:rsidP="00E670F9">
      <w:pPr>
        <w:pStyle w:val="Heading1"/>
      </w:pPr>
      <w:bookmarkStart w:id="123" w:name="_Toc396111627"/>
      <w:bookmarkStart w:id="124" w:name="_Toc443996751"/>
      <w:bookmarkStart w:id="125" w:name="_Toc444160454"/>
      <w:bookmarkStart w:id="126" w:name="_Toc461099389"/>
      <w:bookmarkStart w:id="127" w:name="_Toc461173017"/>
      <w:bookmarkStart w:id="128" w:name="_Toc461630016"/>
      <w:bookmarkStart w:id="129" w:name="_Toc468451136"/>
      <w:bookmarkStart w:id="130" w:name="_Toc468451713"/>
      <w:bookmarkStart w:id="131" w:name="_Ref468453945"/>
      <w:bookmarkStart w:id="132" w:name="_Ref468453977"/>
      <w:bookmarkStart w:id="133" w:name="_Ref468453984"/>
      <w:bookmarkStart w:id="134" w:name="_Toc479548211"/>
      <w:bookmarkStart w:id="135" w:name="_Toc479818613"/>
      <w:bookmarkStart w:id="136" w:name="_Toc479841886"/>
      <w:bookmarkStart w:id="137" w:name="_Toc479843013"/>
      <w:bookmarkStart w:id="138" w:name="_Toc479867628"/>
      <w:bookmarkStart w:id="139" w:name="_Toc501314456"/>
      <w:r w:rsidRPr="00B50A2D">
        <w:lastRenderedPageBreak/>
        <w:t>Appendix A: Record of Changes</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4468879D" w14:textId="7FA93D3C" w:rsidR="005444E7" w:rsidRPr="00B50A2D" w:rsidRDefault="005444E7" w:rsidP="00CA55C2">
      <w:pPr>
        <w:pStyle w:val="Caption"/>
        <w:jc w:val="center"/>
        <w:rPr>
          <w:rFonts w:asciiTheme="minorHAnsi" w:hAnsiTheme="minorHAnsi" w:cstheme="minorHAnsi"/>
          <w:b w:val="0"/>
          <w:sz w:val="22"/>
          <w:szCs w:val="22"/>
        </w:rPr>
      </w:pPr>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12"/>
        <w:gridCol w:w="1279"/>
        <w:gridCol w:w="1735"/>
        <w:gridCol w:w="3967"/>
      </w:tblGrid>
      <w:tr w:rsidR="00E15F6B" w:rsidRPr="00B50A2D" w14:paraId="69324CD1" w14:textId="77777777" w:rsidTr="00CA55C2">
        <w:trPr>
          <w:cantSplit/>
          <w:tblHeader/>
        </w:trPr>
        <w:tc>
          <w:tcPr>
            <w:tcW w:w="0" w:type="auto"/>
            <w:shd w:val="clear" w:color="auto" w:fill="95B3D7" w:themeFill="accent1" w:themeFillTint="99"/>
            <w:vAlign w:val="center"/>
          </w:tcPr>
          <w:p w14:paraId="792777B6" w14:textId="77777777" w:rsidR="005444E7" w:rsidRPr="00B50A2D" w:rsidRDefault="005444E7" w:rsidP="00263FBD">
            <w:pPr>
              <w:pStyle w:val="TableText10HeaderCenter"/>
              <w:spacing w:before="120"/>
              <w:rPr>
                <w:rFonts w:asciiTheme="minorHAnsi" w:hAnsiTheme="minorHAnsi" w:cstheme="minorHAnsi"/>
                <w:color w:val="auto"/>
                <w:sz w:val="22"/>
                <w:szCs w:val="22"/>
              </w:rPr>
            </w:pPr>
            <w:r w:rsidRPr="00B50A2D">
              <w:rPr>
                <w:rFonts w:asciiTheme="minorHAnsi" w:hAnsiTheme="minorHAnsi" w:cstheme="minorHAnsi"/>
                <w:color w:val="auto"/>
                <w:sz w:val="22"/>
                <w:szCs w:val="22"/>
              </w:rPr>
              <w:t>Version Number</w:t>
            </w:r>
          </w:p>
        </w:tc>
        <w:tc>
          <w:tcPr>
            <w:tcW w:w="0" w:type="auto"/>
            <w:shd w:val="clear" w:color="auto" w:fill="95B3D7" w:themeFill="accent1" w:themeFillTint="99"/>
            <w:vAlign w:val="center"/>
          </w:tcPr>
          <w:p w14:paraId="7A286D9C" w14:textId="77777777" w:rsidR="005444E7" w:rsidRPr="00B50A2D" w:rsidRDefault="005444E7" w:rsidP="00263FBD">
            <w:pPr>
              <w:pStyle w:val="TableText10HeaderCenter"/>
              <w:spacing w:before="120"/>
              <w:rPr>
                <w:rFonts w:asciiTheme="minorHAnsi" w:hAnsiTheme="minorHAnsi" w:cstheme="minorHAnsi"/>
                <w:color w:val="auto"/>
                <w:sz w:val="22"/>
                <w:szCs w:val="22"/>
              </w:rPr>
            </w:pPr>
            <w:r w:rsidRPr="00B50A2D">
              <w:rPr>
                <w:rFonts w:asciiTheme="minorHAnsi" w:hAnsiTheme="minorHAnsi" w:cstheme="minorHAnsi"/>
                <w:color w:val="auto"/>
                <w:sz w:val="22"/>
                <w:szCs w:val="22"/>
              </w:rPr>
              <w:t>Date</w:t>
            </w:r>
          </w:p>
        </w:tc>
        <w:tc>
          <w:tcPr>
            <w:tcW w:w="0" w:type="auto"/>
            <w:shd w:val="clear" w:color="auto" w:fill="95B3D7" w:themeFill="accent1" w:themeFillTint="99"/>
            <w:vAlign w:val="center"/>
          </w:tcPr>
          <w:p w14:paraId="7C01FA78" w14:textId="77777777" w:rsidR="005444E7" w:rsidRPr="00B50A2D" w:rsidRDefault="005444E7" w:rsidP="00263FBD">
            <w:pPr>
              <w:pStyle w:val="TableText10HeaderCenter"/>
              <w:spacing w:before="120"/>
              <w:rPr>
                <w:rFonts w:asciiTheme="minorHAnsi" w:hAnsiTheme="minorHAnsi" w:cstheme="minorHAnsi"/>
                <w:color w:val="auto"/>
                <w:sz w:val="22"/>
                <w:szCs w:val="22"/>
              </w:rPr>
            </w:pPr>
            <w:r w:rsidRPr="00B50A2D">
              <w:rPr>
                <w:rFonts w:asciiTheme="minorHAnsi" w:hAnsiTheme="minorHAnsi" w:cstheme="minorHAnsi"/>
                <w:color w:val="auto"/>
                <w:sz w:val="22"/>
                <w:szCs w:val="22"/>
              </w:rPr>
              <w:t>Author/Owner</w:t>
            </w:r>
          </w:p>
        </w:tc>
        <w:tc>
          <w:tcPr>
            <w:tcW w:w="3967" w:type="dxa"/>
            <w:shd w:val="clear" w:color="auto" w:fill="95B3D7" w:themeFill="accent1" w:themeFillTint="99"/>
            <w:vAlign w:val="center"/>
          </w:tcPr>
          <w:p w14:paraId="72F2D716" w14:textId="77777777" w:rsidR="005444E7" w:rsidRPr="00B50A2D" w:rsidRDefault="005444E7" w:rsidP="00263FBD">
            <w:pPr>
              <w:pStyle w:val="TableText10HeaderCenter"/>
              <w:spacing w:before="120"/>
              <w:rPr>
                <w:rFonts w:asciiTheme="minorHAnsi" w:hAnsiTheme="minorHAnsi" w:cstheme="minorHAnsi"/>
                <w:color w:val="auto"/>
                <w:sz w:val="22"/>
                <w:szCs w:val="22"/>
              </w:rPr>
            </w:pPr>
            <w:r w:rsidRPr="00B50A2D">
              <w:rPr>
                <w:rFonts w:asciiTheme="minorHAnsi" w:hAnsiTheme="minorHAnsi" w:cstheme="minorHAnsi"/>
                <w:color w:val="auto"/>
                <w:sz w:val="22"/>
                <w:szCs w:val="22"/>
              </w:rPr>
              <w:t>Description of Change</w:t>
            </w:r>
          </w:p>
        </w:tc>
      </w:tr>
      <w:tr w:rsidR="00E15F6B" w:rsidRPr="00B50A2D" w14:paraId="14D1EE78" w14:textId="77777777" w:rsidTr="00CA55C2">
        <w:trPr>
          <w:cantSplit/>
        </w:trPr>
        <w:tc>
          <w:tcPr>
            <w:tcW w:w="0" w:type="auto"/>
          </w:tcPr>
          <w:p w14:paraId="49B9E86F" w14:textId="77777777" w:rsidR="005444E7" w:rsidRPr="00B50A2D" w:rsidRDefault="005444E7" w:rsidP="00263FBD">
            <w:pPr>
              <w:pStyle w:val="InstructionalTextTableText10"/>
              <w:jc w:val="both"/>
              <w:rPr>
                <w:rFonts w:asciiTheme="minorHAnsi" w:hAnsiTheme="minorHAnsi" w:cstheme="minorHAnsi"/>
                <w:color w:val="auto"/>
                <w:sz w:val="22"/>
                <w:szCs w:val="22"/>
              </w:rPr>
            </w:pPr>
            <w:r w:rsidRPr="00B50A2D">
              <w:rPr>
                <w:rFonts w:asciiTheme="minorHAnsi" w:hAnsiTheme="minorHAnsi" w:cstheme="minorHAnsi"/>
                <w:color w:val="auto"/>
                <w:sz w:val="22"/>
                <w:szCs w:val="22"/>
              </w:rPr>
              <w:t>1.0</w:t>
            </w:r>
          </w:p>
        </w:tc>
        <w:tc>
          <w:tcPr>
            <w:tcW w:w="0" w:type="auto"/>
          </w:tcPr>
          <w:p w14:paraId="7C16C37C" w14:textId="41912311" w:rsidR="005444E7" w:rsidRPr="00B50A2D" w:rsidRDefault="00F52429" w:rsidP="00263FBD">
            <w:pPr>
              <w:pStyle w:val="InstructionalTextTableText10"/>
              <w:jc w:val="both"/>
              <w:rPr>
                <w:rFonts w:asciiTheme="minorHAnsi" w:hAnsiTheme="minorHAnsi" w:cstheme="minorHAnsi"/>
                <w:color w:val="auto"/>
                <w:sz w:val="22"/>
                <w:szCs w:val="22"/>
              </w:rPr>
            </w:pPr>
            <w:r>
              <w:rPr>
                <w:rFonts w:asciiTheme="minorHAnsi" w:hAnsiTheme="minorHAnsi" w:cstheme="minorHAnsi"/>
                <w:color w:val="auto"/>
                <w:sz w:val="22"/>
                <w:szCs w:val="22"/>
              </w:rPr>
              <w:t>12/17</w:t>
            </w:r>
            <w:r w:rsidR="005444E7" w:rsidRPr="00B50A2D">
              <w:rPr>
                <w:rFonts w:asciiTheme="minorHAnsi" w:hAnsiTheme="minorHAnsi" w:cstheme="minorHAnsi"/>
                <w:color w:val="auto"/>
                <w:sz w:val="22"/>
                <w:szCs w:val="22"/>
              </w:rPr>
              <w:t>/2017</w:t>
            </w:r>
          </w:p>
        </w:tc>
        <w:tc>
          <w:tcPr>
            <w:tcW w:w="0" w:type="auto"/>
          </w:tcPr>
          <w:p w14:paraId="10567219" w14:textId="201F2D1D" w:rsidR="005444E7" w:rsidRPr="00B50A2D" w:rsidRDefault="003F5372" w:rsidP="00263FBD">
            <w:pPr>
              <w:pStyle w:val="InstructionalTextTableText10"/>
              <w:jc w:val="both"/>
              <w:rPr>
                <w:rFonts w:asciiTheme="minorHAnsi" w:hAnsiTheme="minorHAnsi" w:cstheme="minorHAnsi"/>
                <w:color w:val="auto"/>
                <w:sz w:val="22"/>
                <w:szCs w:val="22"/>
              </w:rPr>
            </w:pPr>
            <w:r w:rsidRPr="00B50A2D">
              <w:rPr>
                <w:rFonts w:asciiTheme="minorHAnsi" w:hAnsiTheme="minorHAnsi" w:cstheme="minorHAnsi"/>
                <w:color w:val="auto"/>
                <w:sz w:val="22"/>
                <w:szCs w:val="22"/>
              </w:rPr>
              <w:t>Ajinth Christuda</w:t>
            </w:r>
            <w:r w:rsidR="00D13A29">
              <w:rPr>
                <w:rFonts w:asciiTheme="minorHAnsi" w:hAnsiTheme="minorHAnsi" w:cstheme="minorHAnsi"/>
                <w:color w:val="auto"/>
                <w:sz w:val="22"/>
                <w:szCs w:val="22"/>
              </w:rPr>
              <w:t>s</w:t>
            </w:r>
          </w:p>
        </w:tc>
        <w:tc>
          <w:tcPr>
            <w:tcW w:w="3967" w:type="dxa"/>
          </w:tcPr>
          <w:p w14:paraId="5F63DAE8" w14:textId="77777777" w:rsidR="005444E7" w:rsidRPr="00B50A2D" w:rsidRDefault="005444E7" w:rsidP="001D4E3C">
            <w:pPr>
              <w:pStyle w:val="InstructionalTextTableText10"/>
              <w:keepNext/>
              <w:jc w:val="both"/>
              <w:rPr>
                <w:rFonts w:asciiTheme="minorHAnsi" w:hAnsiTheme="minorHAnsi" w:cstheme="minorHAnsi"/>
                <w:color w:val="auto"/>
                <w:sz w:val="22"/>
                <w:szCs w:val="22"/>
              </w:rPr>
            </w:pPr>
            <w:proofErr w:type="spellStart"/>
            <w:r w:rsidRPr="00B50A2D">
              <w:rPr>
                <w:rFonts w:asciiTheme="minorHAnsi" w:hAnsiTheme="minorHAnsi" w:cstheme="minorHAnsi"/>
                <w:color w:val="auto"/>
                <w:sz w:val="22"/>
                <w:szCs w:val="22"/>
              </w:rPr>
              <w:t>Intial</w:t>
            </w:r>
            <w:proofErr w:type="spellEnd"/>
            <w:r w:rsidRPr="00B50A2D">
              <w:rPr>
                <w:rFonts w:asciiTheme="minorHAnsi" w:hAnsiTheme="minorHAnsi" w:cstheme="minorHAnsi"/>
                <w:color w:val="auto"/>
                <w:sz w:val="22"/>
                <w:szCs w:val="22"/>
              </w:rPr>
              <w:t xml:space="preserve"> Documentation</w:t>
            </w:r>
          </w:p>
        </w:tc>
      </w:tr>
    </w:tbl>
    <w:p w14:paraId="380488E6" w14:textId="0BD631B5" w:rsidR="00EE268B" w:rsidRPr="00AB737C" w:rsidRDefault="00EE268B" w:rsidP="00CA55C2">
      <w:pPr>
        <w:spacing w:before="0" w:after="0"/>
        <w:rPr>
          <w:rFonts w:asciiTheme="minorHAnsi" w:hAnsiTheme="minorHAnsi" w:cstheme="minorHAnsi"/>
        </w:rPr>
      </w:pPr>
      <w:bookmarkStart w:id="140" w:name="_Toc479818614"/>
      <w:bookmarkStart w:id="141" w:name="_Toc479841887"/>
      <w:bookmarkStart w:id="142" w:name="_Toc479843014"/>
      <w:bookmarkStart w:id="143" w:name="_Toc479867629"/>
      <w:r w:rsidRPr="00B50A2D">
        <w:rPr>
          <w:rFonts w:asciiTheme="minorHAnsi" w:hAnsiTheme="minorHAnsi" w:cstheme="minorHAnsi"/>
        </w:rPr>
        <w:br w:type="page"/>
      </w:r>
    </w:p>
    <w:p w14:paraId="12F2A857" w14:textId="437D0D9A" w:rsidR="00A83914" w:rsidRDefault="004B5D62" w:rsidP="00E670F9">
      <w:pPr>
        <w:pStyle w:val="Heading1"/>
        <w:numPr>
          <w:ilvl w:val="0"/>
          <w:numId w:val="0"/>
        </w:numPr>
        <w:ind w:left="360" w:hanging="360"/>
      </w:pPr>
      <w:bookmarkStart w:id="144" w:name="_Toc501314457"/>
      <w:bookmarkEnd w:id="140"/>
      <w:bookmarkEnd w:id="141"/>
      <w:bookmarkEnd w:id="142"/>
      <w:bookmarkEnd w:id="143"/>
      <w:r w:rsidRPr="00B50A2D">
        <w:lastRenderedPageBreak/>
        <w:t>References</w:t>
      </w:r>
      <w:bookmarkEnd w:id="144"/>
    </w:p>
    <w:p w14:paraId="2F7FAC1B" w14:textId="16CF19BE" w:rsidR="00E670F9" w:rsidRPr="00E670F9" w:rsidRDefault="00E670F9" w:rsidP="00E670F9">
      <w:pPr>
        <w:rPr>
          <w:rFonts w:asciiTheme="minorHAnsi" w:hAnsiTheme="minorHAnsi" w:cstheme="minorHAnsi"/>
        </w:rPr>
      </w:pPr>
      <w:r w:rsidRPr="00E670F9">
        <w:rPr>
          <w:rFonts w:asciiTheme="minorHAnsi" w:hAnsiTheme="minorHAnsi" w:cstheme="minorHAnsi"/>
          <w:b/>
        </w:rPr>
        <w:t xml:space="preserve">Books: </w:t>
      </w:r>
    </w:p>
    <w:p w14:paraId="221B57C1" w14:textId="52951DB4" w:rsidR="00E670F9" w:rsidRDefault="00E670F9" w:rsidP="00365BE9">
      <w:pPr>
        <w:pStyle w:val="ListParagraph"/>
        <w:numPr>
          <w:ilvl w:val="0"/>
          <w:numId w:val="35"/>
        </w:numPr>
        <w:rPr>
          <w:rFonts w:asciiTheme="minorHAnsi" w:hAnsiTheme="minorHAnsi" w:cstheme="minorHAnsi"/>
        </w:rPr>
      </w:pPr>
      <w:r w:rsidRPr="00E670F9">
        <w:rPr>
          <w:rFonts w:asciiTheme="minorHAnsi" w:hAnsiTheme="minorHAnsi" w:cstheme="minorHAnsi"/>
        </w:rPr>
        <w:t xml:space="preserve">Recommender Systems by </w:t>
      </w:r>
      <w:proofErr w:type="spellStart"/>
      <w:r w:rsidRPr="00E670F9">
        <w:rPr>
          <w:rFonts w:asciiTheme="minorHAnsi" w:hAnsiTheme="minorHAnsi" w:cstheme="minorHAnsi"/>
        </w:rPr>
        <w:t>Charu</w:t>
      </w:r>
      <w:proofErr w:type="spellEnd"/>
      <w:r w:rsidRPr="00E670F9">
        <w:rPr>
          <w:rFonts w:asciiTheme="minorHAnsi" w:hAnsiTheme="minorHAnsi" w:cstheme="minorHAnsi"/>
        </w:rPr>
        <w:t xml:space="preserve"> C Agarwal </w:t>
      </w:r>
    </w:p>
    <w:p w14:paraId="3DA166B8" w14:textId="7D1E91D4" w:rsidR="00E670F9" w:rsidRPr="00E670F9" w:rsidRDefault="00E670F9" w:rsidP="00365BE9">
      <w:pPr>
        <w:pStyle w:val="ListParagraph"/>
        <w:numPr>
          <w:ilvl w:val="0"/>
          <w:numId w:val="35"/>
        </w:numPr>
        <w:rPr>
          <w:rFonts w:asciiTheme="minorHAnsi" w:hAnsiTheme="minorHAnsi" w:cstheme="minorHAnsi"/>
        </w:rPr>
      </w:pPr>
      <w:r>
        <w:rPr>
          <w:rFonts w:asciiTheme="minorHAnsi" w:hAnsiTheme="minorHAnsi" w:cstheme="minorHAnsi"/>
        </w:rPr>
        <w:t>Machine Learning in Action by Peter Harrington</w:t>
      </w:r>
    </w:p>
    <w:p w14:paraId="30D4746C" w14:textId="7564339D" w:rsidR="00E670F9" w:rsidRPr="00E670F9" w:rsidRDefault="00E670F9" w:rsidP="00CA55C2">
      <w:pPr>
        <w:rPr>
          <w:rFonts w:asciiTheme="minorHAnsi" w:hAnsiTheme="minorHAnsi" w:cstheme="minorHAnsi"/>
          <w:b/>
        </w:rPr>
      </w:pPr>
      <w:r w:rsidRPr="00E670F9">
        <w:rPr>
          <w:rFonts w:asciiTheme="minorHAnsi" w:hAnsiTheme="minorHAnsi" w:cstheme="minorHAnsi"/>
          <w:b/>
        </w:rPr>
        <w:t xml:space="preserve">Blogs and Websites: </w:t>
      </w:r>
    </w:p>
    <w:p w14:paraId="430AFEF9" w14:textId="60D57021" w:rsidR="004B5D62" w:rsidRPr="00E670F9" w:rsidRDefault="004B5D62" w:rsidP="00365BE9">
      <w:pPr>
        <w:pStyle w:val="ListParagraph"/>
        <w:numPr>
          <w:ilvl w:val="0"/>
          <w:numId w:val="36"/>
        </w:numPr>
        <w:rPr>
          <w:rFonts w:asciiTheme="minorHAnsi" w:hAnsiTheme="minorHAnsi" w:cstheme="minorHAnsi"/>
        </w:rPr>
      </w:pPr>
      <w:hyperlink r:id="rId26" w:history="1">
        <w:r w:rsidRPr="00E670F9">
          <w:rPr>
            <w:rStyle w:val="Hyperlink"/>
            <w:rFonts w:asciiTheme="minorHAnsi" w:hAnsiTheme="minorHAnsi" w:cstheme="minorHAnsi"/>
            <w:sz w:val="22"/>
          </w:rPr>
          <w:t>https://cran.r-project.org/web/packages/recommenderlab/vignettes/recommenderlab.pdf</w:t>
        </w:r>
      </w:hyperlink>
    </w:p>
    <w:p w14:paraId="16F561ED" w14:textId="34994434" w:rsidR="00B50A2D" w:rsidRPr="00E670F9" w:rsidRDefault="00B50A2D" w:rsidP="00365BE9">
      <w:pPr>
        <w:pStyle w:val="ListParagraph"/>
        <w:numPr>
          <w:ilvl w:val="0"/>
          <w:numId w:val="36"/>
        </w:numPr>
        <w:rPr>
          <w:rFonts w:asciiTheme="minorHAnsi" w:hAnsiTheme="minorHAnsi" w:cstheme="minorHAnsi"/>
        </w:rPr>
      </w:pPr>
      <w:hyperlink r:id="rId27" w:history="1">
        <w:r w:rsidRPr="00E670F9">
          <w:rPr>
            <w:rStyle w:val="Hyperlink"/>
            <w:rFonts w:asciiTheme="minorHAnsi" w:hAnsiTheme="minorHAnsi" w:cstheme="minorHAnsi"/>
            <w:sz w:val="22"/>
          </w:rPr>
          <w:t>https://ashokharnal.wordpress.com/2014/12/18/worked-out-example-item-based-collaborative-filtering-for-recommenmder-engine/</w:t>
        </w:r>
      </w:hyperlink>
    </w:p>
    <w:p w14:paraId="76DA5415" w14:textId="2D845181" w:rsidR="00F139F4" w:rsidRPr="00E670F9" w:rsidRDefault="00F139F4" w:rsidP="00365BE9">
      <w:pPr>
        <w:pStyle w:val="ListParagraph"/>
        <w:numPr>
          <w:ilvl w:val="0"/>
          <w:numId w:val="36"/>
        </w:numPr>
        <w:rPr>
          <w:rFonts w:asciiTheme="minorHAnsi" w:hAnsiTheme="minorHAnsi" w:cstheme="minorHAnsi"/>
        </w:rPr>
      </w:pPr>
      <w:hyperlink r:id="rId28" w:history="1">
        <w:r w:rsidRPr="00E670F9">
          <w:rPr>
            <w:rStyle w:val="Hyperlink"/>
            <w:rFonts w:asciiTheme="minorHAnsi" w:hAnsiTheme="minorHAnsi" w:cstheme="minorHAnsi"/>
            <w:sz w:val="22"/>
          </w:rPr>
          <w:t>https://github.com/kdais/RecommenderEngine/wiki/Content-based-filtering</w:t>
        </w:r>
      </w:hyperlink>
    </w:p>
    <w:p w14:paraId="48379A6E" w14:textId="680414F5" w:rsidR="00E670F9" w:rsidRPr="00E670F9" w:rsidRDefault="00E670F9" w:rsidP="00365BE9">
      <w:pPr>
        <w:pStyle w:val="ListParagraph"/>
        <w:numPr>
          <w:ilvl w:val="0"/>
          <w:numId w:val="36"/>
        </w:numPr>
        <w:rPr>
          <w:rFonts w:asciiTheme="minorHAnsi" w:hAnsiTheme="minorHAnsi" w:cstheme="minorHAnsi"/>
        </w:rPr>
      </w:pPr>
      <w:hyperlink r:id="rId29" w:history="1">
        <w:r w:rsidRPr="00E670F9">
          <w:rPr>
            <w:rStyle w:val="Hyperlink"/>
            <w:rFonts w:asciiTheme="minorHAnsi" w:hAnsiTheme="minorHAnsi" w:cstheme="minorHAnsi"/>
            <w:sz w:val="22"/>
          </w:rPr>
          <w:t>https://github.com/Ajinth/RecommenderSystems_PyData_2016</w:t>
        </w:r>
      </w:hyperlink>
    </w:p>
    <w:p w14:paraId="77966765" w14:textId="0FE00837" w:rsidR="00E670F9" w:rsidRPr="00E670F9" w:rsidRDefault="00E670F9" w:rsidP="00365BE9">
      <w:pPr>
        <w:pStyle w:val="ListParagraph"/>
        <w:numPr>
          <w:ilvl w:val="0"/>
          <w:numId w:val="36"/>
        </w:numPr>
        <w:rPr>
          <w:rFonts w:asciiTheme="minorHAnsi" w:hAnsiTheme="minorHAnsi" w:cstheme="minorHAnsi"/>
        </w:rPr>
      </w:pPr>
      <w:hyperlink r:id="rId30" w:history="1">
        <w:r w:rsidRPr="00E670F9">
          <w:rPr>
            <w:rStyle w:val="Hyperlink"/>
            <w:rFonts w:asciiTheme="minorHAnsi" w:hAnsiTheme="minorHAnsi" w:cstheme="minorHAnsi"/>
            <w:sz w:val="22"/>
          </w:rPr>
          <w:t>https://cambridgespark.com/content/tutorials/implementing-your-own-recommender-systems-in-Python/index.html</w:t>
        </w:r>
      </w:hyperlink>
    </w:p>
    <w:p w14:paraId="33833909" w14:textId="70D62A0E" w:rsidR="00E670F9" w:rsidRPr="00E670F9" w:rsidRDefault="00E670F9" w:rsidP="00365BE9">
      <w:pPr>
        <w:pStyle w:val="ListParagraph"/>
        <w:numPr>
          <w:ilvl w:val="0"/>
          <w:numId w:val="36"/>
        </w:numPr>
        <w:rPr>
          <w:rFonts w:asciiTheme="minorHAnsi" w:hAnsiTheme="minorHAnsi" w:cstheme="minorHAnsi"/>
        </w:rPr>
      </w:pPr>
      <w:hyperlink r:id="rId31" w:history="1">
        <w:r w:rsidRPr="00E670F9">
          <w:rPr>
            <w:rStyle w:val="Hyperlink"/>
            <w:rFonts w:asciiTheme="minorHAnsi" w:hAnsiTheme="minorHAnsi" w:cstheme="minorHAnsi"/>
            <w:sz w:val="22"/>
          </w:rPr>
          <w:t>https://blog.dominodatalab.com/recommender-systems-collaborative-filtering/</w:t>
        </w:r>
      </w:hyperlink>
    </w:p>
    <w:p w14:paraId="1D8FACFC" w14:textId="1A5C85BB" w:rsidR="00E670F9" w:rsidRPr="00E670F9" w:rsidRDefault="00E670F9" w:rsidP="00365BE9">
      <w:pPr>
        <w:pStyle w:val="ListParagraph"/>
        <w:numPr>
          <w:ilvl w:val="0"/>
          <w:numId w:val="36"/>
        </w:numPr>
        <w:rPr>
          <w:rFonts w:asciiTheme="minorHAnsi" w:hAnsiTheme="minorHAnsi" w:cstheme="minorHAnsi"/>
        </w:rPr>
      </w:pPr>
      <w:hyperlink r:id="rId32" w:history="1">
        <w:r w:rsidRPr="00E670F9">
          <w:rPr>
            <w:rStyle w:val="Hyperlink"/>
            <w:rFonts w:asciiTheme="minorHAnsi" w:hAnsiTheme="minorHAnsi" w:cstheme="minorHAnsi"/>
            <w:sz w:val="22"/>
          </w:rPr>
          <w:t>https://medium.com/@m_n_malaeb/the-easy-guide-for-building-python-collaborative-filtering-recommendation-system-in-2017-d2736d2e92a8</w:t>
        </w:r>
      </w:hyperlink>
    </w:p>
    <w:p w14:paraId="34A5F899" w14:textId="222F1F53" w:rsidR="00E670F9" w:rsidRPr="00E670F9" w:rsidRDefault="00E670F9" w:rsidP="00365BE9">
      <w:pPr>
        <w:pStyle w:val="ListParagraph"/>
        <w:numPr>
          <w:ilvl w:val="0"/>
          <w:numId w:val="36"/>
        </w:numPr>
        <w:rPr>
          <w:rFonts w:asciiTheme="minorHAnsi" w:hAnsiTheme="minorHAnsi" w:cstheme="minorHAnsi"/>
        </w:rPr>
      </w:pPr>
      <w:hyperlink r:id="rId33" w:history="1">
        <w:r w:rsidRPr="00E670F9">
          <w:rPr>
            <w:rStyle w:val="Hyperlink"/>
            <w:rFonts w:asciiTheme="minorHAnsi" w:hAnsiTheme="minorHAnsi" w:cstheme="minorHAnsi"/>
            <w:sz w:val="22"/>
          </w:rPr>
          <w:t>https://beckernick.github.io/matrix-factorization-recommender/</w:t>
        </w:r>
      </w:hyperlink>
    </w:p>
    <w:p w14:paraId="1BC3460A" w14:textId="78914D9D" w:rsidR="00E670F9" w:rsidRPr="00E670F9" w:rsidRDefault="00E670F9" w:rsidP="00365BE9">
      <w:pPr>
        <w:pStyle w:val="ListParagraph"/>
        <w:numPr>
          <w:ilvl w:val="0"/>
          <w:numId w:val="36"/>
        </w:numPr>
        <w:rPr>
          <w:rFonts w:asciiTheme="minorHAnsi" w:hAnsiTheme="minorHAnsi" w:cstheme="minorHAnsi"/>
        </w:rPr>
      </w:pPr>
      <w:hyperlink r:id="rId34" w:history="1">
        <w:r w:rsidRPr="00E670F9">
          <w:rPr>
            <w:rStyle w:val="Hyperlink"/>
            <w:rFonts w:asciiTheme="minorHAnsi" w:hAnsiTheme="minorHAnsi" w:cstheme="minorHAnsi"/>
            <w:sz w:val="22"/>
          </w:rPr>
          <w:t>https://www.youtube.com/watch?v=-8BrRnFzq_Y</w:t>
        </w:r>
      </w:hyperlink>
    </w:p>
    <w:p w14:paraId="532CD10A" w14:textId="7BD9D550" w:rsidR="00E670F9" w:rsidRPr="00E670F9" w:rsidRDefault="00E670F9" w:rsidP="00365BE9">
      <w:pPr>
        <w:pStyle w:val="ListParagraph"/>
        <w:numPr>
          <w:ilvl w:val="0"/>
          <w:numId w:val="36"/>
        </w:numPr>
        <w:rPr>
          <w:rFonts w:asciiTheme="minorHAnsi" w:hAnsiTheme="minorHAnsi" w:cstheme="minorHAnsi"/>
        </w:rPr>
      </w:pPr>
      <w:hyperlink r:id="rId35" w:history="1">
        <w:r w:rsidRPr="00E670F9">
          <w:rPr>
            <w:rStyle w:val="Hyperlink"/>
            <w:rFonts w:asciiTheme="minorHAnsi" w:hAnsiTheme="minorHAnsi" w:cstheme="minorHAnsi"/>
            <w:sz w:val="22"/>
          </w:rPr>
          <w:t>https://www.youtube.com/watch?v=KeqVL-0vSQg&amp;list=PLseNcwx1RJ4WdgtrMTXndw4B4nlf4-pgS</w:t>
        </w:r>
      </w:hyperlink>
    </w:p>
    <w:p w14:paraId="5A025379" w14:textId="506D2CC6" w:rsidR="00E670F9" w:rsidRPr="00E670F9" w:rsidRDefault="00E670F9" w:rsidP="00365BE9">
      <w:pPr>
        <w:pStyle w:val="ListParagraph"/>
        <w:numPr>
          <w:ilvl w:val="0"/>
          <w:numId w:val="36"/>
        </w:numPr>
        <w:rPr>
          <w:rFonts w:asciiTheme="minorHAnsi" w:hAnsiTheme="minorHAnsi" w:cstheme="minorHAnsi"/>
        </w:rPr>
      </w:pPr>
      <w:hyperlink r:id="rId36" w:history="1">
        <w:r w:rsidRPr="00E670F9">
          <w:rPr>
            <w:rStyle w:val="Hyperlink"/>
            <w:rFonts w:asciiTheme="minorHAnsi" w:hAnsiTheme="minorHAnsi" w:cstheme="minorHAnsi"/>
            <w:sz w:val="22"/>
          </w:rPr>
          <w:t>http://aimotion.blogspot.com/2009/11/collaborative-filtering-implementation_13.html</w:t>
        </w:r>
      </w:hyperlink>
    </w:p>
    <w:p w14:paraId="3AEACCB7" w14:textId="521976EA" w:rsidR="00E670F9" w:rsidRPr="00E670F9" w:rsidRDefault="00E670F9" w:rsidP="00365BE9">
      <w:pPr>
        <w:pStyle w:val="ListParagraph"/>
        <w:numPr>
          <w:ilvl w:val="0"/>
          <w:numId w:val="36"/>
        </w:numPr>
        <w:rPr>
          <w:rFonts w:asciiTheme="minorHAnsi" w:hAnsiTheme="minorHAnsi" w:cstheme="minorHAnsi"/>
        </w:rPr>
      </w:pPr>
      <w:hyperlink r:id="rId37" w:history="1">
        <w:r w:rsidRPr="00E670F9">
          <w:rPr>
            <w:rStyle w:val="Hyperlink"/>
            <w:rFonts w:asciiTheme="minorHAnsi" w:hAnsiTheme="minorHAnsi" w:cstheme="minorHAnsi"/>
            <w:sz w:val="22"/>
          </w:rPr>
          <w:t>https://www.themarketingtechnologist.co/a-recommendation-system-for-blogs-content-based-similarity-part-2/</w:t>
        </w:r>
      </w:hyperlink>
    </w:p>
    <w:p w14:paraId="3447BFEF" w14:textId="0813235F" w:rsidR="00E670F9" w:rsidRDefault="00E670F9" w:rsidP="00CA55C2">
      <w:pPr>
        <w:rPr>
          <w:rFonts w:asciiTheme="minorHAnsi" w:hAnsiTheme="minorHAnsi" w:cstheme="minorHAnsi"/>
        </w:rPr>
      </w:pPr>
    </w:p>
    <w:p w14:paraId="61409634" w14:textId="77777777" w:rsidR="00E670F9" w:rsidRDefault="00E670F9" w:rsidP="00CA55C2">
      <w:pPr>
        <w:rPr>
          <w:rFonts w:asciiTheme="minorHAnsi" w:hAnsiTheme="minorHAnsi" w:cstheme="minorHAnsi"/>
        </w:rPr>
      </w:pPr>
    </w:p>
    <w:p w14:paraId="22C23768" w14:textId="77777777" w:rsidR="00F139F4" w:rsidRPr="00B50A2D" w:rsidRDefault="00F139F4" w:rsidP="00CA55C2">
      <w:pPr>
        <w:rPr>
          <w:rFonts w:asciiTheme="minorHAnsi" w:hAnsiTheme="minorHAnsi" w:cstheme="minorHAnsi"/>
        </w:rPr>
      </w:pPr>
    </w:p>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14:paraId="14BB0FA8" w14:textId="46139C42" w:rsidR="00F565E0" w:rsidRPr="00B50A2D" w:rsidRDefault="00F565E0" w:rsidP="00CA55C2">
      <w:pPr>
        <w:rPr>
          <w:rFonts w:asciiTheme="minorHAnsi" w:hAnsiTheme="minorHAnsi" w:cstheme="minorHAnsi"/>
          <w:sz w:val="20"/>
        </w:rPr>
      </w:pPr>
    </w:p>
    <w:sectPr w:rsidR="00F565E0" w:rsidRPr="00B50A2D" w:rsidSect="006D0CB9">
      <w:headerReference w:type="default" r:id="rId38"/>
      <w:pgSz w:w="12240" w:h="15840" w:code="1"/>
      <w:pgMar w:top="1440" w:right="1440" w:bottom="1440" w:left="1440" w:header="504" w:footer="50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75C2E" w14:textId="77777777" w:rsidR="00365BE9" w:rsidRDefault="00365BE9">
      <w:r>
        <w:separator/>
      </w:r>
    </w:p>
    <w:p w14:paraId="3658120D" w14:textId="77777777" w:rsidR="00365BE9" w:rsidRDefault="00365BE9"/>
    <w:p w14:paraId="6BB93F2F" w14:textId="77777777" w:rsidR="00365BE9" w:rsidRDefault="00365BE9"/>
  </w:endnote>
  <w:endnote w:type="continuationSeparator" w:id="0">
    <w:p w14:paraId="3EE0C633" w14:textId="77777777" w:rsidR="00365BE9" w:rsidRDefault="00365BE9">
      <w:r>
        <w:continuationSeparator/>
      </w:r>
    </w:p>
    <w:p w14:paraId="50206CE4" w14:textId="77777777" w:rsidR="00365BE9" w:rsidRDefault="00365BE9"/>
    <w:p w14:paraId="06FE42EB" w14:textId="77777777" w:rsidR="00365BE9" w:rsidRDefault="00365BE9"/>
  </w:endnote>
  <w:endnote w:type="continuationNotice" w:id="1">
    <w:p w14:paraId="0C08FADC" w14:textId="77777777" w:rsidR="00365BE9" w:rsidRDefault="00365BE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EF812" w14:textId="630C34D1" w:rsidR="00253601" w:rsidRDefault="00253601" w:rsidP="008315B9">
    <w:pPr>
      <w:pStyle w:val="Footer"/>
      <w:tabs>
        <w:tab w:val="left" w:pos="7395"/>
      </w:tabs>
      <w:spacing w:before="120"/>
    </w:pPr>
    <w:r>
      <w:t>SDD Version 1.0</w:t>
    </w:r>
    <w:r>
      <w:tab/>
    </w:r>
    <w:r>
      <w:rPr>
        <w:noProof/>
      </w:rPr>
      <w:t>iii</w:t>
    </w:r>
    <w:r>
      <w:tab/>
      <w:t xml:space="preserve">      CMS Enrollment Interface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918147"/>
      <w:docPartObj>
        <w:docPartGallery w:val="Page Numbers (Bottom of Page)"/>
        <w:docPartUnique/>
      </w:docPartObj>
    </w:sdtPr>
    <w:sdtEndPr>
      <w:rPr>
        <w:noProof/>
      </w:rPr>
    </w:sdtEndPr>
    <w:sdtContent>
      <w:p w14:paraId="046942EC" w14:textId="4CEBDD1D" w:rsidR="00253601" w:rsidRDefault="00253601">
        <w:pPr>
          <w:pStyle w:val="Footer"/>
        </w:pPr>
      </w:p>
    </w:sdtContent>
  </w:sdt>
  <w:p w14:paraId="58104D10" w14:textId="77777777" w:rsidR="00253601" w:rsidRDefault="002536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118611"/>
      <w:docPartObj>
        <w:docPartGallery w:val="Page Numbers (Bottom of Page)"/>
        <w:docPartUnique/>
      </w:docPartObj>
    </w:sdtPr>
    <w:sdtEndPr>
      <w:rPr>
        <w:noProof/>
      </w:rPr>
    </w:sdtEndPr>
    <w:sdtContent>
      <w:p w14:paraId="192F3B43" w14:textId="19EC23A1" w:rsidR="00253601" w:rsidRDefault="00253601" w:rsidP="00E20EE8">
        <w:pPr>
          <w:pStyle w:val="Footer"/>
          <w:jc w:val="center"/>
        </w:pPr>
        <w:r>
          <w:fldChar w:fldCharType="begin"/>
        </w:r>
        <w:r>
          <w:instrText xml:space="preserve"> PAGE   \* MERGEFORMAT </w:instrText>
        </w:r>
        <w:r>
          <w:fldChar w:fldCharType="separate"/>
        </w:r>
        <w:r w:rsidR="00A23454">
          <w:rPr>
            <w:noProof/>
          </w:rPr>
          <w:t>15</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65091"/>
      <w:docPartObj>
        <w:docPartGallery w:val="Page Numbers (Bottom of Page)"/>
        <w:docPartUnique/>
      </w:docPartObj>
    </w:sdtPr>
    <w:sdtEndPr>
      <w:rPr>
        <w:noProof/>
      </w:rPr>
    </w:sdtEndPr>
    <w:sdtContent>
      <w:p w14:paraId="2A0B6FB8" w14:textId="744C898D" w:rsidR="00253601" w:rsidRPr="005C052B" w:rsidRDefault="00253601" w:rsidP="00E20EE8">
        <w:pPr>
          <w:pStyle w:val="Footer"/>
          <w:jc w:val="center"/>
        </w:pPr>
        <w:r>
          <w:fldChar w:fldCharType="begin"/>
        </w:r>
        <w:r>
          <w:instrText xml:space="preserve"> PAGE   \* MERGEFORMAT </w:instrText>
        </w:r>
        <w:r>
          <w:fldChar w:fldCharType="separate"/>
        </w:r>
        <w:r w:rsidR="00300592">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5FDF5" w14:textId="77777777" w:rsidR="00365BE9" w:rsidRDefault="00365BE9">
      <w:r>
        <w:separator/>
      </w:r>
    </w:p>
    <w:p w14:paraId="205C68FC" w14:textId="77777777" w:rsidR="00365BE9" w:rsidRDefault="00365BE9"/>
    <w:p w14:paraId="1434623E" w14:textId="77777777" w:rsidR="00365BE9" w:rsidRDefault="00365BE9"/>
  </w:footnote>
  <w:footnote w:type="continuationSeparator" w:id="0">
    <w:p w14:paraId="5E21DF32" w14:textId="77777777" w:rsidR="00365BE9" w:rsidRDefault="00365BE9">
      <w:r>
        <w:continuationSeparator/>
      </w:r>
    </w:p>
    <w:p w14:paraId="547C6604" w14:textId="77777777" w:rsidR="00365BE9" w:rsidRDefault="00365BE9"/>
    <w:p w14:paraId="43629406" w14:textId="77777777" w:rsidR="00365BE9" w:rsidRDefault="00365BE9"/>
  </w:footnote>
  <w:footnote w:type="continuationNotice" w:id="1">
    <w:p w14:paraId="1658D86E" w14:textId="77777777" w:rsidR="00365BE9" w:rsidRDefault="00365BE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B25AF" w14:textId="60A885AC" w:rsidR="00253601" w:rsidRDefault="00253601" w:rsidP="00267C5C">
    <w:pPr>
      <w:pStyle w:val="Header"/>
    </w:pPr>
    <w:r>
      <w:t>CMS XLC</w:t>
    </w:r>
    <w:r>
      <w:tab/>
    </w:r>
    <w:r w:rsidRPr="000502D3">
      <w:fldChar w:fldCharType="begin"/>
    </w:r>
    <w:r>
      <w:instrText xml:space="preserve"> STYLEREF  "Front Matter Header"  \* MERGEFORMAT </w:instrText>
    </w:r>
    <w:r w:rsidRPr="000502D3">
      <w:fldChar w:fldCharType="separate"/>
    </w:r>
    <w:r>
      <w:rPr>
        <w:noProof/>
      </w:rPr>
      <w:t>List of Figures</w:t>
    </w:r>
    <w:r w:rsidRPr="000502D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E4BC" w14:textId="153F1CC1" w:rsidR="00253601" w:rsidRDefault="00253601" w:rsidP="00267C5C">
    <w:pPr>
      <w:pStyle w:val="Header"/>
    </w:pPr>
    <w:r>
      <w:t>CMS XLC</w:t>
    </w:r>
    <w:r>
      <w:tab/>
    </w:r>
    <w:r w:rsidRPr="000502D3">
      <w:fldChar w:fldCharType="begin"/>
    </w:r>
    <w:r>
      <w:instrText xml:space="preserve"> STYLEREF  "Front Matter Header"  \* MERGEFORMAT </w:instrText>
    </w:r>
    <w:r w:rsidRPr="000502D3">
      <w:fldChar w:fldCharType="separate"/>
    </w:r>
    <w:r>
      <w:rPr>
        <w:noProof/>
      </w:rPr>
      <w:t>Table of Contents</w:t>
    </w:r>
    <w:r w:rsidRPr="000502D3">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D7AB" w14:textId="62F03600" w:rsidR="00253601" w:rsidRDefault="00253601" w:rsidP="00267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424"/>
    <w:multiLevelType w:val="hybridMultilevel"/>
    <w:tmpl w:val="A0EA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37727B8"/>
    <w:multiLevelType w:val="hybridMultilevel"/>
    <w:tmpl w:val="0AAE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91461"/>
    <w:multiLevelType w:val="hybridMultilevel"/>
    <w:tmpl w:val="113A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7" w15:restartNumberingAfterBreak="0">
    <w:nsid w:val="10AD73FD"/>
    <w:multiLevelType w:val="hybridMultilevel"/>
    <w:tmpl w:val="0C20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9"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2613515"/>
    <w:multiLevelType w:val="hybridMultilevel"/>
    <w:tmpl w:val="6CE4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2"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3"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F36EDA"/>
    <w:multiLevelType w:val="hybridMultilevel"/>
    <w:tmpl w:val="CDDC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9"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0"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4" w15:restartNumberingAfterBreak="0">
    <w:nsid w:val="59805CB1"/>
    <w:multiLevelType w:val="hybridMultilevel"/>
    <w:tmpl w:val="75C4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C1EFA"/>
    <w:multiLevelType w:val="hybridMultilevel"/>
    <w:tmpl w:val="0C265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7" w15:restartNumberingAfterBreak="0">
    <w:nsid w:val="628F5423"/>
    <w:multiLevelType w:val="multilevel"/>
    <w:tmpl w:val="7F6CC408"/>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8"/>
        <w:szCs w:val="28"/>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8"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882069D"/>
    <w:multiLevelType w:val="hybridMultilevel"/>
    <w:tmpl w:val="AD8A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D0524C6"/>
    <w:multiLevelType w:val="hybridMultilevel"/>
    <w:tmpl w:val="1F263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D96503"/>
    <w:multiLevelType w:val="hybridMultilevel"/>
    <w:tmpl w:val="D146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17"/>
  </w:num>
  <w:num w:numId="3">
    <w:abstractNumId w:val="18"/>
  </w:num>
  <w:num w:numId="4">
    <w:abstractNumId w:val="19"/>
  </w:num>
  <w:num w:numId="5">
    <w:abstractNumId w:val="22"/>
  </w:num>
  <w:num w:numId="6">
    <w:abstractNumId w:val="21"/>
  </w:num>
  <w:num w:numId="7">
    <w:abstractNumId w:val="28"/>
  </w:num>
  <w:num w:numId="8">
    <w:abstractNumId w:val="9"/>
  </w:num>
  <w:num w:numId="9">
    <w:abstractNumId w:val="35"/>
  </w:num>
  <w:num w:numId="10">
    <w:abstractNumId w:val="30"/>
  </w:num>
  <w:num w:numId="11">
    <w:abstractNumId w:val="12"/>
  </w:num>
  <w:num w:numId="12">
    <w:abstractNumId w:val="14"/>
  </w:num>
  <w:num w:numId="13">
    <w:abstractNumId w:val="31"/>
  </w:num>
  <w:num w:numId="14">
    <w:abstractNumId w:val="26"/>
  </w:num>
  <w:num w:numId="15">
    <w:abstractNumId w:val="23"/>
  </w:num>
  <w:num w:numId="16">
    <w:abstractNumId w:val="13"/>
  </w:num>
  <w:num w:numId="17">
    <w:abstractNumId w:val="27"/>
  </w:num>
  <w:num w:numId="18">
    <w:abstractNumId w:val="16"/>
  </w:num>
  <w:num w:numId="19">
    <w:abstractNumId w:val="3"/>
  </w:num>
  <w:num w:numId="20">
    <w:abstractNumId w:val="5"/>
  </w:num>
  <w:num w:numId="21">
    <w:abstractNumId w:val="20"/>
  </w:num>
  <w:num w:numId="22">
    <w:abstractNumId w:val="6"/>
  </w:num>
  <w:num w:numId="23">
    <w:abstractNumId w:val="1"/>
  </w:num>
  <w:num w:numId="24">
    <w:abstractNumId w:val="33"/>
  </w:num>
  <w:num w:numId="25">
    <w:abstractNumId w:val="8"/>
  </w:num>
  <w:num w:numId="26">
    <w:abstractNumId w:val="32"/>
  </w:num>
  <w:num w:numId="27">
    <w:abstractNumId w:val="0"/>
  </w:num>
  <w:num w:numId="28">
    <w:abstractNumId w:val="15"/>
  </w:num>
  <w:num w:numId="29">
    <w:abstractNumId w:val="2"/>
  </w:num>
  <w:num w:numId="30">
    <w:abstractNumId w:val="25"/>
  </w:num>
  <w:num w:numId="31">
    <w:abstractNumId w:val="29"/>
  </w:num>
  <w:num w:numId="32">
    <w:abstractNumId w:val="24"/>
  </w:num>
  <w:num w:numId="33">
    <w:abstractNumId w:val="4"/>
  </w:num>
  <w:num w:numId="34">
    <w:abstractNumId w:val="7"/>
  </w:num>
  <w:num w:numId="35">
    <w:abstractNumId w:val="10"/>
  </w:num>
  <w:num w:numId="36">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0A82"/>
    <w:rsid w:val="0000197A"/>
    <w:rsid w:val="000025D3"/>
    <w:rsid w:val="00004587"/>
    <w:rsid w:val="0000497F"/>
    <w:rsid w:val="000052F4"/>
    <w:rsid w:val="00005E5E"/>
    <w:rsid w:val="0000636B"/>
    <w:rsid w:val="0000738C"/>
    <w:rsid w:val="00010511"/>
    <w:rsid w:val="00010518"/>
    <w:rsid w:val="00011219"/>
    <w:rsid w:val="00011460"/>
    <w:rsid w:val="0001153A"/>
    <w:rsid w:val="00011DA9"/>
    <w:rsid w:val="00011DC3"/>
    <w:rsid w:val="00013DB3"/>
    <w:rsid w:val="00015544"/>
    <w:rsid w:val="00015FD3"/>
    <w:rsid w:val="00017416"/>
    <w:rsid w:val="00017B91"/>
    <w:rsid w:val="0002010D"/>
    <w:rsid w:val="000208E6"/>
    <w:rsid w:val="00020CC0"/>
    <w:rsid w:val="00021A71"/>
    <w:rsid w:val="00021E76"/>
    <w:rsid w:val="00022876"/>
    <w:rsid w:val="00022978"/>
    <w:rsid w:val="0002397A"/>
    <w:rsid w:val="00025AAA"/>
    <w:rsid w:val="000279B8"/>
    <w:rsid w:val="00030768"/>
    <w:rsid w:val="00030C2A"/>
    <w:rsid w:val="00031212"/>
    <w:rsid w:val="00031A38"/>
    <w:rsid w:val="000322CF"/>
    <w:rsid w:val="00032768"/>
    <w:rsid w:val="00033749"/>
    <w:rsid w:val="000357E5"/>
    <w:rsid w:val="000359F0"/>
    <w:rsid w:val="00035B6E"/>
    <w:rsid w:val="000371D8"/>
    <w:rsid w:val="000375AE"/>
    <w:rsid w:val="00037675"/>
    <w:rsid w:val="00037ACC"/>
    <w:rsid w:val="00037BB3"/>
    <w:rsid w:val="000403C2"/>
    <w:rsid w:val="00040432"/>
    <w:rsid w:val="00040ADE"/>
    <w:rsid w:val="00040B6F"/>
    <w:rsid w:val="00040E33"/>
    <w:rsid w:val="00041C72"/>
    <w:rsid w:val="00041F9E"/>
    <w:rsid w:val="00042F32"/>
    <w:rsid w:val="00045C11"/>
    <w:rsid w:val="00045E22"/>
    <w:rsid w:val="000502D3"/>
    <w:rsid w:val="00050650"/>
    <w:rsid w:val="0005081D"/>
    <w:rsid w:val="00051049"/>
    <w:rsid w:val="000523A3"/>
    <w:rsid w:val="00052649"/>
    <w:rsid w:val="00052960"/>
    <w:rsid w:val="000529B6"/>
    <w:rsid w:val="00052C7D"/>
    <w:rsid w:val="0005398D"/>
    <w:rsid w:val="00053B69"/>
    <w:rsid w:val="0005468E"/>
    <w:rsid w:val="00054BD5"/>
    <w:rsid w:val="00054CF0"/>
    <w:rsid w:val="00056768"/>
    <w:rsid w:val="00056D43"/>
    <w:rsid w:val="000575D4"/>
    <w:rsid w:val="00057FC2"/>
    <w:rsid w:val="00060033"/>
    <w:rsid w:val="0006023B"/>
    <w:rsid w:val="00061FA4"/>
    <w:rsid w:val="00063BE8"/>
    <w:rsid w:val="00064137"/>
    <w:rsid w:val="00064BAF"/>
    <w:rsid w:val="00064FE0"/>
    <w:rsid w:val="0006542B"/>
    <w:rsid w:val="000669FA"/>
    <w:rsid w:val="00066C24"/>
    <w:rsid w:val="00067862"/>
    <w:rsid w:val="000701AC"/>
    <w:rsid w:val="00070408"/>
    <w:rsid w:val="00070869"/>
    <w:rsid w:val="00070F6F"/>
    <w:rsid w:val="00071C15"/>
    <w:rsid w:val="00072294"/>
    <w:rsid w:val="00072856"/>
    <w:rsid w:val="000731FE"/>
    <w:rsid w:val="00073268"/>
    <w:rsid w:val="00073E5A"/>
    <w:rsid w:val="000742F5"/>
    <w:rsid w:val="00074B6C"/>
    <w:rsid w:val="00076522"/>
    <w:rsid w:val="00076D92"/>
    <w:rsid w:val="00077F62"/>
    <w:rsid w:val="0008037C"/>
    <w:rsid w:val="00080C5A"/>
    <w:rsid w:val="00081804"/>
    <w:rsid w:val="000821E4"/>
    <w:rsid w:val="0008248A"/>
    <w:rsid w:val="00083438"/>
    <w:rsid w:val="0008367D"/>
    <w:rsid w:val="0008370B"/>
    <w:rsid w:val="000838D5"/>
    <w:rsid w:val="00085282"/>
    <w:rsid w:val="00085C00"/>
    <w:rsid w:val="00085DC4"/>
    <w:rsid w:val="00086009"/>
    <w:rsid w:val="00086565"/>
    <w:rsid w:val="00086868"/>
    <w:rsid w:val="000871CE"/>
    <w:rsid w:val="0008765E"/>
    <w:rsid w:val="00090004"/>
    <w:rsid w:val="00090535"/>
    <w:rsid w:val="00091336"/>
    <w:rsid w:val="0009144F"/>
    <w:rsid w:val="000917B9"/>
    <w:rsid w:val="00091D5E"/>
    <w:rsid w:val="00093A31"/>
    <w:rsid w:val="000947F2"/>
    <w:rsid w:val="00094CA9"/>
    <w:rsid w:val="00096820"/>
    <w:rsid w:val="0009752D"/>
    <w:rsid w:val="000A1113"/>
    <w:rsid w:val="000A1D12"/>
    <w:rsid w:val="000A2418"/>
    <w:rsid w:val="000A38BE"/>
    <w:rsid w:val="000A419B"/>
    <w:rsid w:val="000A4A79"/>
    <w:rsid w:val="000A565B"/>
    <w:rsid w:val="000A5971"/>
    <w:rsid w:val="000A647F"/>
    <w:rsid w:val="000A7C3E"/>
    <w:rsid w:val="000B1C7D"/>
    <w:rsid w:val="000B1FC2"/>
    <w:rsid w:val="000B3960"/>
    <w:rsid w:val="000B4F3D"/>
    <w:rsid w:val="000B53AF"/>
    <w:rsid w:val="000B54D8"/>
    <w:rsid w:val="000B6279"/>
    <w:rsid w:val="000C0D60"/>
    <w:rsid w:val="000C1D35"/>
    <w:rsid w:val="000C2654"/>
    <w:rsid w:val="000C3AD8"/>
    <w:rsid w:val="000C3E90"/>
    <w:rsid w:val="000C4306"/>
    <w:rsid w:val="000C54E9"/>
    <w:rsid w:val="000C5745"/>
    <w:rsid w:val="000C579D"/>
    <w:rsid w:val="000C5AF0"/>
    <w:rsid w:val="000C5BA6"/>
    <w:rsid w:val="000C5EE1"/>
    <w:rsid w:val="000C6A4A"/>
    <w:rsid w:val="000C6D4B"/>
    <w:rsid w:val="000C7393"/>
    <w:rsid w:val="000C7814"/>
    <w:rsid w:val="000C7AEA"/>
    <w:rsid w:val="000C7F76"/>
    <w:rsid w:val="000D0C0A"/>
    <w:rsid w:val="000D1F60"/>
    <w:rsid w:val="000D294F"/>
    <w:rsid w:val="000D2A54"/>
    <w:rsid w:val="000D38AB"/>
    <w:rsid w:val="000D3EA4"/>
    <w:rsid w:val="000D45D1"/>
    <w:rsid w:val="000D5313"/>
    <w:rsid w:val="000D5B9A"/>
    <w:rsid w:val="000D64CC"/>
    <w:rsid w:val="000D6BD0"/>
    <w:rsid w:val="000D7B95"/>
    <w:rsid w:val="000E03B0"/>
    <w:rsid w:val="000E0906"/>
    <w:rsid w:val="000E11E5"/>
    <w:rsid w:val="000E1B4E"/>
    <w:rsid w:val="000E277F"/>
    <w:rsid w:val="000E2820"/>
    <w:rsid w:val="000E2F14"/>
    <w:rsid w:val="000E44C3"/>
    <w:rsid w:val="000E4C7E"/>
    <w:rsid w:val="000E5004"/>
    <w:rsid w:val="000E5825"/>
    <w:rsid w:val="000E5CE3"/>
    <w:rsid w:val="000E6681"/>
    <w:rsid w:val="000E686F"/>
    <w:rsid w:val="000E75E4"/>
    <w:rsid w:val="000E7DF7"/>
    <w:rsid w:val="000F1E7C"/>
    <w:rsid w:val="000F3B76"/>
    <w:rsid w:val="000F4DF8"/>
    <w:rsid w:val="000F5182"/>
    <w:rsid w:val="000F58C4"/>
    <w:rsid w:val="000F5B07"/>
    <w:rsid w:val="000F5CE7"/>
    <w:rsid w:val="000F6D03"/>
    <w:rsid w:val="000F741C"/>
    <w:rsid w:val="00101F10"/>
    <w:rsid w:val="00102321"/>
    <w:rsid w:val="001049F7"/>
    <w:rsid w:val="00105A38"/>
    <w:rsid w:val="001061E8"/>
    <w:rsid w:val="00107116"/>
    <w:rsid w:val="00107492"/>
    <w:rsid w:val="001111D3"/>
    <w:rsid w:val="00111DF7"/>
    <w:rsid w:val="0011328D"/>
    <w:rsid w:val="00114014"/>
    <w:rsid w:val="001141FB"/>
    <w:rsid w:val="001143E2"/>
    <w:rsid w:val="00114CD1"/>
    <w:rsid w:val="0011571D"/>
    <w:rsid w:val="001158A6"/>
    <w:rsid w:val="001172E9"/>
    <w:rsid w:val="0011783C"/>
    <w:rsid w:val="00117937"/>
    <w:rsid w:val="00120BBA"/>
    <w:rsid w:val="00120BDA"/>
    <w:rsid w:val="00120BEE"/>
    <w:rsid w:val="00120E93"/>
    <w:rsid w:val="00122274"/>
    <w:rsid w:val="001238DB"/>
    <w:rsid w:val="001243AE"/>
    <w:rsid w:val="001243CA"/>
    <w:rsid w:val="001254E2"/>
    <w:rsid w:val="0012560A"/>
    <w:rsid w:val="00125C38"/>
    <w:rsid w:val="00125E62"/>
    <w:rsid w:val="001261C6"/>
    <w:rsid w:val="00126232"/>
    <w:rsid w:val="0012754B"/>
    <w:rsid w:val="00127897"/>
    <w:rsid w:val="00127D41"/>
    <w:rsid w:val="0013067E"/>
    <w:rsid w:val="00131105"/>
    <w:rsid w:val="00131144"/>
    <w:rsid w:val="00131D24"/>
    <w:rsid w:val="0013360A"/>
    <w:rsid w:val="00133A5D"/>
    <w:rsid w:val="00133B55"/>
    <w:rsid w:val="00133B7F"/>
    <w:rsid w:val="00133F44"/>
    <w:rsid w:val="001342DC"/>
    <w:rsid w:val="001344BD"/>
    <w:rsid w:val="00134851"/>
    <w:rsid w:val="00134A9E"/>
    <w:rsid w:val="001355BB"/>
    <w:rsid w:val="00136234"/>
    <w:rsid w:val="001368E8"/>
    <w:rsid w:val="0013709C"/>
    <w:rsid w:val="00140015"/>
    <w:rsid w:val="00140140"/>
    <w:rsid w:val="00140B23"/>
    <w:rsid w:val="00141018"/>
    <w:rsid w:val="0014120F"/>
    <w:rsid w:val="001430F5"/>
    <w:rsid w:val="00143116"/>
    <w:rsid w:val="001440F6"/>
    <w:rsid w:val="00144437"/>
    <w:rsid w:val="001452C7"/>
    <w:rsid w:val="001459D9"/>
    <w:rsid w:val="00145FB0"/>
    <w:rsid w:val="001472A0"/>
    <w:rsid w:val="00150991"/>
    <w:rsid w:val="00151335"/>
    <w:rsid w:val="00151BC5"/>
    <w:rsid w:val="001526B0"/>
    <w:rsid w:val="001532C9"/>
    <w:rsid w:val="00154369"/>
    <w:rsid w:val="001545F2"/>
    <w:rsid w:val="001548E2"/>
    <w:rsid w:val="00154C86"/>
    <w:rsid w:val="00154CBC"/>
    <w:rsid w:val="00154FCD"/>
    <w:rsid w:val="00155D42"/>
    <w:rsid w:val="00156C45"/>
    <w:rsid w:val="00156E94"/>
    <w:rsid w:val="00156EB2"/>
    <w:rsid w:val="00160768"/>
    <w:rsid w:val="00160A9F"/>
    <w:rsid w:val="00160AAD"/>
    <w:rsid w:val="00160D55"/>
    <w:rsid w:val="001618E7"/>
    <w:rsid w:val="00161B29"/>
    <w:rsid w:val="00161BC6"/>
    <w:rsid w:val="00161DD5"/>
    <w:rsid w:val="00162AD8"/>
    <w:rsid w:val="00162F20"/>
    <w:rsid w:val="00162FD5"/>
    <w:rsid w:val="00163483"/>
    <w:rsid w:val="00163A98"/>
    <w:rsid w:val="00163E8F"/>
    <w:rsid w:val="00163F76"/>
    <w:rsid w:val="001641D3"/>
    <w:rsid w:val="00166483"/>
    <w:rsid w:val="0016654C"/>
    <w:rsid w:val="00166D04"/>
    <w:rsid w:val="001700E1"/>
    <w:rsid w:val="001706BC"/>
    <w:rsid w:val="00170BB2"/>
    <w:rsid w:val="00170D21"/>
    <w:rsid w:val="00170F31"/>
    <w:rsid w:val="001714ED"/>
    <w:rsid w:val="00171D18"/>
    <w:rsid w:val="00172375"/>
    <w:rsid w:val="00172BC9"/>
    <w:rsid w:val="00172D3E"/>
    <w:rsid w:val="00172F0A"/>
    <w:rsid w:val="001737AC"/>
    <w:rsid w:val="001745E1"/>
    <w:rsid w:val="00174830"/>
    <w:rsid w:val="00176857"/>
    <w:rsid w:val="001770C3"/>
    <w:rsid w:val="00177190"/>
    <w:rsid w:val="0018095E"/>
    <w:rsid w:val="00180D0F"/>
    <w:rsid w:val="0018202D"/>
    <w:rsid w:val="001839CC"/>
    <w:rsid w:val="00184019"/>
    <w:rsid w:val="00184067"/>
    <w:rsid w:val="0018411A"/>
    <w:rsid w:val="001844E8"/>
    <w:rsid w:val="00184D1D"/>
    <w:rsid w:val="0018537F"/>
    <w:rsid w:val="001855E7"/>
    <w:rsid w:val="00185BBB"/>
    <w:rsid w:val="00186679"/>
    <w:rsid w:val="001871E9"/>
    <w:rsid w:val="00187A0F"/>
    <w:rsid w:val="00187E2E"/>
    <w:rsid w:val="00187F1C"/>
    <w:rsid w:val="00187F5B"/>
    <w:rsid w:val="00190254"/>
    <w:rsid w:val="001908B1"/>
    <w:rsid w:val="00191670"/>
    <w:rsid w:val="00192995"/>
    <w:rsid w:val="00193D34"/>
    <w:rsid w:val="00193E0C"/>
    <w:rsid w:val="00194D6F"/>
    <w:rsid w:val="00195101"/>
    <w:rsid w:val="00195516"/>
    <w:rsid w:val="001961EA"/>
    <w:rsid w:val="001963D7"/>
    <w:rsid w:val="001965FF"/>
    <w:rsid w:val="0019670F"/>
    <w:rsid w:val="001A0009"/>
    <w:rsid w:val="001A0294"/>
    <w:rsid w:val="001A038D"/>
    <w:rsid w:val="001A0D53"/>
    <w:rsid w:val="001A1006"/>
    <w:rsid w:val="001A16D5"/>
    <w:rsid w:val="001A1995"/>
    <w:rsid w:val="001A1A90"/>
    <w:rsid w:val="001A1C60"/>
    <w:rsid w:val="001A2464"/>
    <w:rsid w:val="001A28D0"/>
    <w:rsid w:val="001A3492"/>
    <w:rsid w:val="001A3538"/>
    <w:rsid w:val="001A431B"/>
    <w:rsid w:val="001A4BDD"/>
    <w:rsid w:val="001A65AF"/>
    <w:rsid w:val="001A65E6"/>
    <w:rsid w:val="001A6CB6"/>
    <w:rsid w:val="001A6DD7"/>
    <w:rsid w:val="001A6F4D"/>
    <w:rsid w:val="001A74D1"/>
    <w:rsid w:val="001A75C5"/>
    <w:rsid w:val="001B098E"/>
    <w:rsid w:val="001B1077"/>
    <w:rsid w:val="001B14E7"/>
    <w:rsid w:val="001B2409"/>
    <w:rsid w:val="001B257F"/>
    <w:rsid w:val="001B2AAC"/>
    <w:rsid w:val="001B3255"/>
    <w:rsid w:val="001B3976"/>
    <w:rsid w:val="001B3EDA"/>
    <w:rsid w:val="001B44D5"/>
    <w:rsid w:val="001B4D41"/>
    <w:rsid w:val="001B5413"/>
    <w:rsid w:val="001B54B9"/>
    <w:rsid w:val="001B5946"/>
    <w:rsid w:val="001B5F6B"/>
    <w:rsid w:val="001B647D"/>
    <w:rsid w:val="001B6CCA"/>
    <w:rsid w:val="001B6D12"/>
    <w:rsid w:val="001B7091"/>
    <w:rsid w:val="001B7C21"/>
    <w:rsid w:val="001B7F6D"/>
    <w:rsid w:val="001C0E8B"/>
    <w:rsid w:val="001C1769"/>
    <w:rsid w:val="001C23AD"/>
    <w:rsid w:val="001C2C0F"/>
    <w:rsid w:val="001C3956"/>
    <w:rsid w:val="001C3F4E"/>
    <w:rsid w:val="001C4805"/>
    <w:rsid w:val="001C540F"/>
    <w:rsid w:val="001C58FD"/>
    <w:rsid w:val="001C677C"/>
    <w:rsid w:val="001D12A4"/>
    <w:rsid w:val="001D14EF"/>
    <w:rsid w:val="001D2D46"/>
    <w:rsid w:val="001D34D2"/>
    <w:rsid w:val="001D4E3C"/>
    <w:rsid w:val="001D54B9"/>
    <w:rsid w:val="001D555E"/>
    <w:rsid w:val="001D5601"/>
    <w:rsid w:val="001D585C"/>
    <w:rsid w:val="001D5C02"/>
    <w:rsid w:val="001D6CB6"/>
    <w:rsid w:val="001E010B"/>
    <w:rsid w:val="001E0AE4"/>
    <w:rsid w:val="001E25F7"/>
    <w:rsid w:val="001E268E"/>
    <w:rsid w:val="001E2A8B"/>
    <w:rsid w:val="001E2AEB"/>
    <w:rsid w:val="001E392B"/>
    <w:rsid w:val="001E47E7"/>
    <w:rsid w:val="001E5071"/>
    <w:rsid w:val="001E52EA"/>
    <w:rsid w:val="001E6BB7"/>
    <w:rsid w:val="001E7645"/>
    <w:rsid w:val="001E783A"/>
    <w:rsid w:val="001E7FA2"/>
    <w:rsid w:val="001F13D4"/>
    <w:rsid w:val="001F1503"/>
    <w:rsid w:val="001F16EA"/>
    <w:rsid w:val="001F1C52"/>
    <w:rsid w:val="001F236B"/>
    <w:rsid w:val="001F2560"/>
    <w:rsid w:val="001F298C"/>
    <w:rsid w:val="001F36AB"/>
    <w:rsid w:val="001F3F82"/>
    <w:rsid w:val="001F4EC7"/>
    <w:rsid w:val="001F5885"/>
    <w:rsid w:val="001F607A"/>
    <w:rsid w:val="001F696E"/>
    <w:rsid w:val="001F7104"/>
    <w:rsid w:val="001F790E"/>
    <w:rsid w:val="00200538"/>
    <w:rsid w:val="002024F1"/>
    <w:rsid w:val="00203749"/>
    <w:rsid w:val="00203F69"/>
    <w:rsid w:val="00204162"/>
    <w:rsid w:val="002049F6"/>
    <w:rsid w:val="00205947"/>
    <w:rsid w:val="00205F68"/>
    <w:rsid w:val="002063F7"/>
    <w:rsid w:val="002069BC"/>
    <w:rsid w:val="00207F0A"/>
    <w:rsid w:val="0021065E"/>
    <w:rsid w:val="002109AB"/>
    <w:rsid w:val="00210DE6"/>
    <w:rsid w:val="00210F13"/>
    <w:rsid w:val="0021112B"/>
    <w:rsid w:val="00211A03"/>
    <w:rsid w:val="00211ABA"/>
    <w:rsid w:val="00212075"/>
    <w:rsid w:val="00213826"/>
    <w:rsid w:val="00213987"/>
    <w:rsid w:val="00213D9A"/>
    <w:rsid w:val="00213F86"/>
    <w:rsid w:val="00216290"/>
    <w:rsid w:val="00216659"/>
    <w:rsid w:val="00216757"/>
    <w:rsid w:val="002168AF"/>
    <w:rsid w:val="00216EC7"/>
    <w:rsid w:val="00217B67"/>
    <w:rsid w:val="00217EA9"/>
    <w:rsid w:val="00220648"/>
    <w:rsid w:val="0022069A"/>
    <w:rsid w:val="00221025"/>
    <w:rsid w:val="00221092"/>
    <w:rsid w:val="00221E22"/>
    <w:rsid w:val="00221E7F"/>
    <w:rsid w:val="0022316C"/>
    <w:rsid w:val="002240BF"/>
    <w:rsid w:val="00224E54"/>
    <w:rsid w:val="002252B7"/>
    <w:rsid w:val="0022583D"/>
    <w:rsid w:val="00226D46"/>
    <w:rsid w:val="00230EC0"/>
    <w:rsid w:val="00230F0E"/>
    <w:rsid w:val="002310B7"/>
    <w:rsid w:val="002313FB"/>
    <w:rsid w:val="00231F69"/>
    <w:rsid w:val="002321C7"/>
    <w:rsid w:val="00232492"/>
    <w:rsid w:val="00232C02"/>
    <w:rsid w:val="00232EBC"/>
    <w:rsid w:val="00232FC7"/>
    <w:rsid w:val="00233C24"/>
    <w:rsid w:val="00233F8C"/>
    <w:rsid w:val="00234713"/>
    <w:rsid w:val="002354F3"/>
    <w:rsid w:val="00235CCE"/>
    <w:rsid w:val="00236B60"/>
    <w:rsid w:val="002372F6"/>
    <w:rsid w:val="00237597"/>
    <w:rsid w:val="00237B34"/>
    <w:rsid w:val="00237FD5"/>
    <w:rsid w:val="0024025A"/>
    <w:rsid w:val="00241AD3"/>
    <w:rsid w:val="00242CB4"/>
    <w:rsid w:val="00243435"/>
    <w:rsid w:val="002439D8"/>
    <w:rsid w:val="002444A7"/>
    <w:rsid w:val="0024576D"/>
    <w:rsid w:val="00251689"/>
    <w:rsid w:val="00251CD2"/>
    <w:rsid w:val="00251DFA"/>
    <w:rsid w:val="00253601"/>
    <w:rsid w:val="002536B4"/>
    <w:rsid w:val="00253B21"/>
    <w:rsid w:val="00253C55"/>
    <w:rsid w:val="00257482"/>
    <w:rsid w:val="002578DD"/>
    <w:rsid w:val="00257E56"/>
    <w:rsid w:val="00260BDD"/>
    <w:rsid w:val="00261C20"/>
    <w:rsid w:val="00261E42"/>
    <w:rsid w:val="0026261E"/>
    <w:rsid w:val="002634D1"/>
    <w:rsid w:val="00263D51"/>
    <w:rsid w:val="00263FBD"/>
    <w:rsid w:val="0026491F"/>
    <w:rsid w:val="0026513F"/>
    <w:rsid w:val="0026535D"/>
    <w:rsid w:val="00265CB1"/>
    <w:rsid w:val="00265D1F"/>
    <w:rsid w:val="00266063"/>
    <w:rsid w:val="00266170"/>
    <w:rsid w:val="00266B93"/>
    <w:rsid w:val="00267B72"/>
    <w:rsid w:val="00267C5C"/>
    <w:rsid w:val="0027120D"/>
    <w:rsid w:val="0027175B"/>
    <w:rsid w:val="002723A3"/>
    <w:rsid w:val="002735A1"/>
    <w:rsid w:val="00273B6B"/>
    <w:rsid w:val="00273F71"/>
    <w:rsid w:val="00274462"/>
    <w:rsid w:val="0027569E"/>
    <w:rsid w:val="0027662F"/>
    <w:rsid w:val="00276CD3"/>
    <w:rsid w:val="00276FC0"/>
    <w:rsid w:val="00277CB1"/>
    <w:rsid w:val="00280022"/>
    <w:rsid w:val="00280494"/>
    <w:rsid w:val="00280B50"/>
    <w:rsid w:val="00280D09"/>
    <w:rsid w:val="00280D73"/>
    <w:rsid w:val="00281847"/>
    <w:rsid w:val="00284962"/>
    <w:rsid w:val="00284BD3"/>
    <w:rsid w:val="00285514"/>
    <w:rsid w:val="002870EF"/>
    <w:rsid w:val="00290882"/>
    <w:rsid w:val="002920D3"/>
    <w:rsid w:val="002924B1"/>
    <w:rsid w:val="0029327A"/>
    <w:rsid w:val="00293312"/>
    <w:rsid w:val="00293718"/>
    <w:rsid w:val="00294292"/>
    <w:rsid w:val="00294374"/>
    <w:rsid w:val="002952F5"/>
    <w:rsid w:val="002955B7"/>
    <w:rsid w:val="002956A1"/>
    <w:rsid w:val="00296064"/>
    <w:rsid w:val="0029638A"/>
    <w:rsid w:val="00296C37"/>
    <w:rsid w:val="0029766C"/>
    <w:rsid w:val="002A01FA"/>
    <w:rsid w:val="002A0CA5"/>
    <w:rsid w:val="002A1B62"/>
    <w:rsid w:val="002A32A8"/>
    <w:rsid w:val="002A37A8"/>
    <w:rsid w:val="002A3BFD"/>
    <w:rsid w:val="002A544D"/>
    <w:rsid w:val="002A63F1"/>
    <w:rsid w:val="002B03F4"/>
    <w:rsid w:val="002B08F3"/>
    <w:rsid w:val="002B09CE"/>
    <w:rsid w:val="002B25FF"/>
    <w:rsid w:val="002B3E2C"/>
    <w:rsid w:val="002B3EFB"/>
    <w:rsid w:val="002B3F0E"/>
    <w:rsid w:val="002B69E7"/>
    <w:rsid w:val="002B70B1"/>
    <w:rsid w:val="002B71D9"/>
    <w:rsid w:val="002B73F7"/>
    <w:rsid w:val="002C0458"/>
    <w:rsid w:val="002C0835"/>
    <w:rsid w:val="002C0F85"/>
    <w:rsid w:val="002C2A65"/>
    <w:rsid w:val="002C38D0"/>
    <w:rsid w:val="002C5AF5"/>
    <w:rsid w:val="002C6A40"/>
    <w:rsid w:val="002C6A99"/>
    <w:rsid w:val="002C6E11"/>
    <w:rsid w:val="002D104C"/>
    <w:rsid w:val="002D21FF"/>
    <w:rsid w:val="002D22B9"/>
    <w:rsid w:val="002D3389"/>
    <w:rsid w:val="002D4437"/>
    <w:rsid w:val="002D4464"/>
    <w:rsid w:val="002D5F48"/>
    <w:rsid w:val="002D6D74"/>
    <w:rsid w:val="002D7094"/>
    <w:rsid w:val="002D76F4"/>
    <w:rsid w:val="002D793D"/>
    <w:rsid w:val="002E0233"/>
    <w:rsid w:val="002E0962"/>
    <w:rsid w:val="002E0C74"/>
    <w:rsid w:val="002E124C"/>
    <w:rsid w:val="002E1326"/>
    <w:rsid w:val="002E1622"/>
    <w:rsid w:val="002E19C7"/>
    <w:rsid w:val="002E1D51"/>
    <w:rsid w:val="002E32E0"/>
    <w:rsid w:val="002E3A5B"/>
    <w:rsid w:val="002E53F1"/>
    <w:rsid w:val="002E5B81"/>
    <w:rsid w:val="002E6430"/>
    <w:rsid w:val="002E6FA7"/>
    <w:rsid w:val="002E765D"/>
    <w:rsid w:val="002F0023"/>
    <w:rsid w:val="002F2145"/>
    <w:rsid w:val="002F2512"/>
    <w:rsid w:val="002F2EAF"/>
    <w:rsid w:val="002F38FA"/>
    <w:rsid w:val="002F56E5"/>
    <w:rsid w:val="002F5821"/>
    <w:rsid w:val="002F625C"/>
    <w:rsid w:val="003000BE"/>
    <w:rsid w:val="00300592"/>
    <w:rsid w:val="00300A00"/>
    <w:rsid w:val="003017A4"/>
    <w:rsid w:val="00302177"/>
    <w:rsid w:val="003028B8"/>
    <w:rsid w:val="0030370E"/>
    <w:rsid w:val="00303F1C"/>
    <w:rsid w:val="003049F5"/>
    <w:rsid w:val="003053D9"/>
    <w:rsid w:val="00305DF0"/>
    <w:rsid w:val="003062E1"/>
    <w:rsid w:val="00306DA6"/>
    <w:rsid w:val="00307805"/>
    <w:rsid w:val="003101BD"/>
    <w:rsid w:val="00311547"/>
    <w:rsid w:val="00311DF2"/>
    <w:rsid w:val="00312BED"/>
    <w:rsid w:val="003143B2"/>
    <w:rsid w:val="0031499B"/>
    <w:rsid w:val="00315C8A"/>
    <w:rsid w:val="0031671E"/>
    <w:rsid w:val="00316804"/>
    <w:rsid w:val="003173C0"/>
    <w:rsid w:val="003173EE"/>
    <w:rsid w:val="00321685"/>
    <w:rsid w:val="003216CF"/>
    <w:rsid w:val="00321956"/>
    <w:rsid w:val="00323748"/>
    <w:rsid w:val="00323826"/>
    <w:rsid w:val="00325147"/>
    <w:rsid w:val="003254D8"/>
    <w:rsid w:val="00326F69"/>
    <w:rsid w:val="00327E64"/>
    <w:rsid w:val="0033064E"/>
    <w:rsid w:val="00331265"/>
    <w:rsid w:val="00331A3D"/>
    <w:rsid w:val="003327C9"/>
    <w:rsid w:val="00333D63"/>
    <w:rsid w:val="00334994"/>
    <w:rsid w:val="00334F22"/>
    <w:rsid w:val="00335187"/>
    <w:rsid w:val="003363A8"/>
    <w:rsid w:val="00340043"/>
    <w:rsid w:val="00341D67"/>
    <w:rsid w:val="00341E6E"/>
    <w:rsid w:val="0034262A"/>
    <w:rsid w:val="0034547A"/>
    <w:rsid w:val="00346153"/>
    <w:rsid w:val="00346C92"/>
    <w:rsid w:val="00350C79"/>
    <w:rsid w:val="0035103D"/>
    <w:rsid w:val="0035221B"/>
    <w:rsid w:val="00352BB7"/>
    <w:rsid w:val="00353161"/>
    <w:rsid w:val="0035330E"/>
    <w:rsid w:val="00353486"/>
    <w:rsid w:val="0035358E"/>
    <w:rsid w:val="00353E11"/>
    <w:rsid w:val="00354376"/>
    <w:rsid w:val="0035594F"/>
    <w:rsid w:val="00356BC0"/>
    <w:rsid w:val="003579A7"/>
    <w:rsid w:val="0036005E"/>
    <w:rsid w:val="003606A7"/>
    <w:rsid w:val="00360E66"/>
    <w:rsid w:val="00360E95"/>
    <w:rsid w:val="003624FF"/>
    <w:rsid w:val="00362B37"/>
    <w:rsid w:val="003637A5"/>
    <w:rsid w:val="00364A8D"/>
    <w:rsid w:val="003658C7"/>
    <w:rsid w:val="00365A59"/>
    <w:rsid w:val="00365BE9"/>
    <w:rsid w:val="00366257"/>
    <w:rsid w:val="00366678"/>
    <w:rsid w:val="00366DB0"/>
    <w:rsid w:val="00367D37"/>
    <w:rsid w:val="00370121"/>
    <w:rsid w:val="00370627"/>
    <w:rsid w:val="00371296"/>
    <w:rsid w:val="00371428"/>
    <w:rsid w:val="003724CB"/>
    <w:rsid w:val="00372769"/>
    <w:rsid w:val="00372976"/>
    <w:rsid w:val="00372E4C"/>
    <w:rsid w:val="00373575"/>
    <w:rsid w:val="003735C0"/>
    <w:rsid w:val="00373885"/>
    <w:rsid w:val="00373B86"/>
    <w:rsid w:val="0037415F"/>
    <w:rsid w:val="00374C1A"/>
    <w:rsid w:val="003751D6"/>
    <w:rsid w:val="0037579A"/>
    <w:rsid w:val="003760A5"/>
    <w:rsid w:val="00376E30"/>
    <w:rsid w:val="00377019"/>
    <w:rsid w:val="00377035"/>
    <w:rsid w:val="00377534"/>
    <w:rsid w:val="00377FC2"/>
    <w:rsid w:val="00380620"/>
    <w:rsid w:val="003812FA"/>
    <w:rsid w:val="00382469"/>
    <w:rsid w:val="00382E8A"/>
    <w:rsid w:val="003836DB"/>
    <w:rsid w:val="003837D9"/>
    <w:rsid w:val="00383DED"/>
    <w:rsid w:val="00383ED7"/>
    <w:rsid w:val="00384335"/>
    <w:rsid w:val="00385A1E"/>
    <w:rsid w:val="003875CD"/>
    <w:rsid w:val="00390167"/>
    <w:rsid w:val="00391223"/>
    <w:rsid w:val="003918F8"/>
    <w:rsid w:val="00393916"/>
    <w:rsid w:val="00393957"/>
    <w:rsid w:val="00395CE1"/>
    <w:rsid w:val="00396E10"/>
    <w:rsid w:val="00397E9F"/>
    <w:rsid w:val="003A0AE9"/>
    <w:rsid w:val="003A15D4"/>
    <w:rsid w:val="003A18BF"/>
    <w:rsid w:val="003A1D4F"/>
    <w:rsid w:val="003A1DA1"/>
    <w:rsid w:val="003A24AF"/>
    <w:rsid w:val="003A257D"/>
    <w:rsid w:val="003A373E"/>
    <w:rsid w:val="003A3978"/>
    <w:rsid w:val="003A4062"/>
    <w:rsid w:val="003A4611"/>
    <w:rsid w:val="003A4B43"/>
    <w:rsid w:val="003A53D5"/>
    <w:rsid w:val="003A644E"/>
    <w:rsid w:val="003B0143"/>
    <w:rsid w:val="003B028D"/>
    <w:rsid w:val="003B067B"/>
    <w:rsid w:val="003B0863"/>
    <w:rsid w:val="003B0A55"/>
    <w:rsid w:val="003B1269"/>
    <w:rsid w:val="003B2E8A"/>
    <w:rsid w:val="003B3926"/>
    <w:rsid w:val="003B3D6A"/>
    <w:rsid w:val="003B49BA"/>
    <w:rsid w:val="003B4A0E"/>
    <w:rsid w:val="003B53AF"/>
    <w:rsid w:val="003B5717"/>
    <w:rsid w:val="003B57E2"/>
    <w:rsid w:val="003B57E7"/>
    <w:rsid w:val="003B58CE"/>
    <w:rsid w:val="003B62F2"/>
    <w:rsid w:val="003B6E61"/>
    <w:rsid w:val="003C04F6"/>
    <w:rsid w:val="003C0B2E"/>
    <w:rsid w:val="003C0FDF"/>
    <w:rsid w:val="003C1308"/>
    <w:rsid w:val="003C192F"/>
    <w:rsid w:val="003C2F6D"/>
    <w:rsid w:val="003C3ACD"/>
    <w:rsid w:val="003C40A4"/>
    <w:rsid w:val="003C5AAB"/>
    <w:rsid w:val="003C6A10"/>
    <w:rsid w:val="003C6D2F"/>
    <w:rsid w:val="003C72BE"/>
    <w:rsid w:val="003C75B3"/>
    <w:rsid w:val="003C778F"/>
    <w:rsid w:val="003C78FE"/>
    <w:rsid w:val="003C7908"/>
    <w:rsid w:val="003D2156"/>
    <w:rsid w:val="003D220D"/>
    <w:rsid w:val="003D278C"/>
    <w:rsid w:val="003D3557"/>
    <w:rsid w:val="003D3746"/>
    <w:rsid w:val="003D426A"/>
    <w:rsid w:val="003D43A5"/>
    <w:rsid w:val="003D5342"/>
    <w:rsid w:val="003D5421"/>
    <w:rsid w:val="003D58EF"/>
    <w:rsid w:val="003D593F"/>
    <w:rsid w:val="003D6050"/>
    <w:rsid w:val="003D69CC"/>
    <w:rsid w:val="003D6C6C"/>
    <w:rsid w:val="003D6D5E"/>
    <w:rsid w:val="003E0526"/>
    <w:rsid w:val="003E0869"/>
    <w:rsid w:val="003E10DE"/>
    <w:rsid w:val="003E1A58"/>
    <w:rsid w:val="003E238A"/>
    <w:rsid w:val="003E2526"/>
    <w:rsid w:val="003E2F15"/>
    <w:rsid w:val="003E44C5"/>
    <w:rsid w:val="003E47DD"/>
    <w:rsid w:val="003E4887"/>
    <w:rsid w:val="003E4AB1"/>
    <w:rsid w:val="003E5948"/>
    <w:rsid w:val="003E5AE9"/>
    <w:rsid w:val="003E6E4A"/>
    <w:rsid w:val="003E76AF"/>
    <w:rsid w:val="003F02BC"/>
    <w:rsid w:val="003F17AE"/>
    <w:rsid w:val="003F46A0"/>
    <w:rsid w:val="003F52A0"/>
    <w:rsid w:val="003F5372"/>
    <w:rsid w:val="003F55E7"/>
    <w:rsid w:val="003F6416"/>
    <w:rsid w:val="003F66DC"/>
    <w:rsid w:val="003F6AB9"/>
    <w:rsid w:val="003F78F1"/>
    <w:rsid w:val="00401915"/>
    <w:rsid w:val="00401D4F"/>
    <w:rsid w:val="0040321F"/>
    <w:rsid w:val="00403CF1"/>
    <w:rsid w:val="004046B6"/>
    <w:rsid w:val="004046BD"/>
    <w:rsid w:val="00405FC9"/>
    <w:rsid w:val="004063F7"/>
    <w:rsid w:val="0040685F"/>
    <w:rsid w:val="004068B3"/>
    <w:rsid w:val="00407D00"/>
    <w:rsid w:val="004112FD"/>
    <w:rsid w:val="00411D80"/>
    <w:rsid w:val="004124EE"/>
    <w:rsid w:val="00414717"/>
    <w:rsid w:val="00415216"/>
    <w:rsid w:val="0041647E"/>
    <w:rsid w:val="004170D3"/>
    <w:rsid w:val="00417557"/>
    <w:rsid w:val="00417C6D"/>
    <w:rsid w:val="00420F6C"/>
    <w:rsid w:val="00421882"/>
    <w:rsid w:val="004227D6"/>
    <w:rsid w:val="00422EE0"/>
    <w:rsid w:val="00423250"/>
    <w:rsid w:val="004232B9"/>
    <w:rsid w:val="004239E6"/>
    <w:rsid w:val="0042405A"/>
    <w:rsid w:val="0042422F"/>
    <w:rsid w:val="00424583"/>
    <w:rsid w:val="004254CA"/>
    <w:rsid w:val="00425E97"/>
    <w:rsid w:val="004264F8"/>
    <w:rsid w:val="004267F7"/>
    <w:rsid w:val="0042708B"/>
    <w:rsid w:val="004303A7"/>
    <w:rsid w:val="00431DD6"/>
    <w:rsid w:val="00432934"/>
    <w:rsid w:val="00432FAA"/>
    <w:rsid w:val="0043434E"/>
    <w:rsid w:val="004344A8"/>
    <w:rsid w:val="00435530"/>
    <w:rsid w:val="004358DD"/>
    <w:rsid w:val="00436D3E"/>
    <w:rsid w:val="00436DE8"/>
    <w:rsid w:val="00436FD2"/>
    <w:rsid w:val="00437841"/>
    <w:rsid w:val="00437E1E"/>
    <w:rsid w:val="004407EB"/>
    <w:rsid w:val="00441726"/>
    <w:rsid w:val="00442CD5"/>
    <w:rsid w:val="00442F68"/>
    <w:rsid w:val="00443DBB"/>
    <w:rsid w:val="00443F0A"/>
    <w:rsid w:val="00444814"/>
    <w:rsid w:val="004470FF"/>
    <w:rsid w:val="00450367"/>
    <w:rsid w:val="00451DF1"/>
    <w:rsid w:val="00452BB5"/>
    <w:rsid w:val="00453DF7"/>
    <w:rsid w:val="00454272"/>
    <w:rsid w:val="004548C1"/>
    <w:rsid w:val="00454EA6"/>
    <w:rsid w:val="00455374"/>
    <w:rsid w:val="004554FD"/>
    <w:rsid w:val="00455D22"/>
    <w:rsid w:val="00456CC8"/>
    <w:rsid w:val="00457C0F"/>
    <w:rsid w:val="00457D55"/>
    <w:rsid w:val="004602B8"/>
    <w:rsid w:val="00460840"/>
    <w:rsid w:val="00463595"/>
    <w:rsid w:val="0046392F"/>
    <w:rsid w:val="00463CD3"/>
    <w:rsid w:val="004641E6"/>
    <w:rsid w:val="0046575A"/>
    <w:rsid w:val="0046594F"/>
    <w:rsid w:val="004669EB"/>
    <w:rsid w:val="00466EF2"/>
    <w:rsid w:val="00474C43"/>
    <w:rsid w:val="00474DA9"/>
    <w:rsid w:val="00474F51"/>
    <w:rsid w:val="00475269"/>
    <w:rsid w:val="00475301"/>
    <w:rsid w:val="00475444"/>
    <w:rsid w:val="00475500"/>
    <w:rsid w:val="00475BD7"/>
    <w:rsid w:val="00475D38"/>
    <w:rsid w:val="0047765E"/>
    <w:rsid w:val="00477EF5"/>
    <w:rsid w:val="00480200"/>
    <w:rsid w:val="00480B7E"/>
    <w:rsid w:val="00481BE1"/>
    <w:rsid w:val="00482687"/>
    <w:rsid w:val="0048373A"/>
    <w:rsid w:val="004837FD"/>
    <w:rsid w:val="00483A6B"/>
    <w:rsid w:val="00484094"/>
    <w:rsid w:val="004845E9"/>
    <w:rsid w:val="00484C61"/>
    <w:rsid w:val="00485A7D"/>
    <w:rsid w:val="00485F11"/>
    <w:rsid w:val="00485F19"/>
    <w:rsid w:val="004862AF"/>
    <w:rsid w:val="0049141A"/>
    <w:rsid w:val="00492FA0"/>
    <w:rsid w:val="004930BA"/>
    <w:rsid w:val="00493EF4"/>
    <w:rsid w:val="0049440D"/>
    <w:rsid w:val="004947EA"/>
    <w:rsid w:val="00494A2F"/>
    <w:rsid w:val="004956BD"/>
    <w:rsid w:val="00495F1A"/>
    <w:rsid w:val="00496073"/>
    <w:rsid w:val="004A03C9"/>
    <w:rsid w:val="004A096F"/>
    <w:rsid w:val="004A09FE"/>
    <w:rsid w:val="004A1148"/>
    <w:rsid w:val="004A203F"/>
    <w:rsid w:val="004A2AFB"/>
    <w:rsid w:val="004A31AB"/>
    <w:rsid w:val="004A4D61"/>
    <w:rsid w:val="004A62A9"/>
    <w:rsid w:val="004A6D0C"/>
    <w:rsid w:val="004A7268"/>
    <w:rsid w:val="004A764C"/>
    <w:rsid w:val="004A79BD"/>
    <w:rsid w:val="004A7AF4"/>
    <w:rsid w:val="004B023E"/>
    <w:rsid w:val="004B058A"/>
    <w:rsid w:val="004B0994"/>
    <w:rsid w:val="004B0EDA"/>
    <w:rsid w:val="004B2044"/>
    <w:rsid w:val="004B3685"/>
    <w:rsid w:val="004B3FEB"/>
    <w:rsid w:val="004B414F"/>
    <w:rsid w:val="004B5BBD"/>
    <w:rsid w:val="004B5D62"/>
    <w:rsid w:val="004B616D"/>
    <w:rsid w:val="004B619B"/>
    <w:rsid w:val="004B66EF"/>
    <w:rsid w:val="004B688C"/>
    <w:rsid w:val="004B68E6"/>
    <w:rsid w:val="004B76CF"/>
    <w:rsid w:val="004B7784"/>
    <w:rsid w:val="004B7EE8"/>
    <w:rsid w:val="004B7F65"/>
    <w:rsid w:val="004C048B"/>
    <w:rsid w:val="004C3CC8"/>
    <w:rsid w:val="004C4802"/>
    <w:rsid w:val="004C5713"/>
    <w:rsid w:val="004C57FB"/>
    <w:rsid w:val="004C5D5B"/>
    <w:rsid w:val="004C5F38"/>
    <w:rsid w:val="004C66B9"/>
    <w:rsid w:val="004C6EB9"/>
    <w:rsid w:val="004C73A6"/>
    <w:rsid w:val="004C770C"/>
    <w:rsid w:val="004D0495"/>
    <w:rsid w:val="004D1017"/>
    <w:rsid w:val="004D143B"/>
    <w:rsid w:val="004D1868"/>
    <w:rsid w:val="004D215D"/>
    <w:rsid w:val="004D34A3"/>
    <w:rsid w:val="004D385E"/>
    <w:rsid w:val="004D4801"/>
    <w:rsid w:val="004D49F2"/>
    <w:rsid w:val="004D509D"/>
    <w:rsid w:val="004D590B"/>
    <w:rsid w:val="004D5AEA"/>
    <w:rsid w:val="004D5D3D"/>
    <w:rsid w:val="004D6383"/>
    <w:rsid w:val="004D7601"/>
    <w:rsid w:val="004D788C"/>
    <w:rsid w:val="004D7D6B"/>
    <w:rsid w:val="004D7F37"/>
    <w:rsid w:val="004E0D82"/>
    <w:rsid w:val="004E1360"/>
    <w:rsid w:val="004E223B"/>
    <w:rsid w:val="004E2858"/>
    <w:rsid w:val="004E2F60"/>
    <w:rsid w:val="004E314B"/>
    <w:rsid w:val="004E361D"/>
    <w:rsid w:val="004E3D71"/>
    <w:rsid w:val="004E5083"/>
    <w:rsid w:val="004E6660"/>
    <w:rsid w:val="004E7003"/>
    <w:rsid w:val="004E7835"/>
    <w:rsid w:val="004E79EE"/>
    <w:rsid w:val="004E7D95"/>
    <w:rsid w:val="004F051F"/>
    <w:rsid w:val="004F0BF2"/>
    <w:rsid w:val="004F0EF9"/>
    <w:rsid w:val="004F0EFE"/>
    <w:rsid w:val="004F1056"/>
    <w:rsid w:val="004F2529"/>
    <w:rsid w:val="004F258C"/>
    <w:rsid w:val="004F3F90"/>
    <w:rsid w:val="004F47E3"/>
    <w:rsid w:val="004F4A8A"/>
    <w:rsid w:val="004F508C"/>
    <w:rsid w:val="004F5364"/>
    <w:rsid w:val="004F5769"/>
    <w:rsid w:val="004F5CF6"/>
    <w:rsid w:val="004F6006"/>
    <w:rsid w:val="004F730A"/>
    <w:rsid w:val="004F7867"/>
    <w:rsid w:val="004F7A12"/>
    <w:rsid w:val="004F7A56"/>
    <w:rsid w:val="0050023B"/>
    <w:rsid w:val="00500437"/>
    <w:rsid w:val="00502E70"/>
    <w:rsid w:val="00503268"/>
    <w:rsid w:val="005038C3"/>
    <w:rsid w:val="005039CB"/>
    <w:rsid w:val="00503D96"/>
    <w:rsid w:val="005046F2"/>
    <w:rsid w:val="00504EA6"/>
    <w:rsid w:val="0050509C"/>
    <w:rsid w:val="00505511"/>
    <w:rsid w:val="005056FA"/>
    <w:rsid w:val="00505EB6"/>
    <w:rsid w:val="005063D3"/>
    <w:rsid w:val="005065F0"/>
    <w:rsid w:val="005067F9"/>
    <w:rsid w:val="005069D1"/>
    <w:rsid w:val="005112C8"/>
    <w:rsid w:val="005116C8"/>
    <w:rsid w:val="00512249"/>
    <w:rsid w:val="0051365D"/>
    <w:rsid w:val="00513751"/>
    <w:rsid w:val="005137FF"/>
    <w:rsid w:val="00514C57"/>
    <w:rsid w:val="005150E9"/>
    <w:rsid w:val="005152A7"/>
    <w:rsid w:val="00515A09"/>
    <w:rsid w:val="00515C2C"/>
    <w:rsid w:val="0051642A"/>
    <w:rsid w:val="005179D6"/>
    <w:rsid w:val="00520457"/>
    <w:rsid w:val="005205C4"/>
    <w:rsid w:val="005208EB"/>
    <w:rsid w:val="00521555"/>
    <w:rsid w:val="00521870"/>
    <w:rsid w:val="00521897"/>
    <w:rsid w:val="00521D99"/>
    <w:rsid w:val="00521F5A"/>
    <w:rsid w:val="00522F05"/>
    <w:rsid w:val="00522F61"/>
    <w:rsid w:val="00523B8D"/>
    <w:rsid w:val="005244D9"/>
    <w:rsid w:val="00524639"/>
    <w:rsid w:val="00524A39"/>
    <w:rsid w:val="00524B7B"/>
    <w:rsid w:val="00524CB9"/>
    <w:rsid w:val="005255A0"/>
    <w:rsid w:val="005274FE"/>
    <w:rsid w:val="00527A23"/>
    <w:rsid w:val="00527FFB"/>
    <w:rsid w:val="005300FF"/>
    <w:rsid w:val="00530A15"/>
    <w:rsid w:val="00530E52"/>
    <w:rsid w:val="0053163C"/>
    <w:rsid w:val="00531C36"/>
    <w:rsid w:val="00531EB6"/>
    <w:rsid w:val="0053206C"/>
    <w:rsid w:val="005324EC"/>
    <w:rsid w:val="0053269F"/>
    <w:rsid w:val="00533050"/>
    <w:rsid w:val="0053360D"/>
    <w:rsid w:val="00533DA6"/>
    <w:rsid w:val="00533F46"/>
    <w:rsid w:val="00534961"/>
    <w:rsid w:val="00535143"/>
    <w:rsid w:val="00535AE5"/>
    <w:rsid w:val="00535B05"/>
    <w:rsid w:val="0053743E"/>
    <w:rsid w:val="00540FD2"/>
    <w:rsid w:val="005418BA"/>
    <w:rsid w:val="00542289"/>
    <w:rsid w:val="00542EB5"/>
    <w:rsid w:val="0054342B"/>
    <w:rsid w:val="005444E7"/>
    <w:rsid w:val="00544BFA"/>
    <w:rsid w:val="0054513A"/>
    <w:rsid w:val="0054589E"/>
    <w:rsid w:val="005466AC"/>
    <w:rsid w:val="00547FDD"/>
    <w:rsid w:val="00550CAF"/>
    <w:rsid w:val="00550CE7"/>
    <w:rsid w:val="00551FDE"/>
    <w:rsid w:val="0055268F"/>
    <w:rsid w:val="0055335A"/>
    <w:rsid w:val="00553617"/>
    <w:rsid w:val="00553EE1"/>
    <w:rsid w:val="00554107"/>
    <w:rsid w:val="00554210"/>
    <w:rsid w:val="005545F5"/>
    <w:rsid w:val="00554F22"/>
    <w:rsid w:val="00556187"/>
    <w:rsid w:val="00556A47"/>
    <w:rsid w:val="005608AF"/>
    <w:rsid w:val="00561C53"/>
    <w:rsid w:val="0056303F"/>
    <w:rsid w:val="005637BE"/>
    <w:rsid w:val="005641F8"/>
    <w:rsid w:val="00564AF5"/>
    <w:rsid w:val="00566A4C"/>
    <w:rsid w:val="00566E19"/>
    <w:rsid w:val="00567777"/>
    <w:rsid w:val="00567AA4"/>
    <w:rsid w:val="00571D9B"/>
    <w:rsid w:val="00572295"/>
    <w:rsid w:val="00572423"/>
    <w:rsid w:val="00573412"/>
    <w:rsid w:val="00573A6B"/>
    <w:rsid w:val="00573C46"/>
    <w:rsid w:val="00574E8E"/>
    <w:rsid w:val="00575296"/>
    <w:rsid w:val="005754A2"/>
    <w:rsid w:val="005761B0"/>
    <w:rsid w:val="00576A03"/>
    <w:rsid w:val="00576C1A"/>
    <w:rsid w:val="00577ABD"/>
    <w:rsid w:val="005804BF"/>
    <w:rsid w:val="005809BC"/>
    <w:rsid w:val="005814A7"/>
    <w:rsid w:val="005818C4"/>
    <w:rsid w:val="005823AD"/>
    <w:rsid w:val="00582539"/>
    <w:rsid w:val="005825BE"/>
    <w:rsid w:val="0058309C"/>
    <w:rsid w:val="005833D2"/>
    <w:rsid w:val="00583474"/>
    <w:rsid w:val="00583A83"/>
    <w:rsid w:val="00584478"/>
    <w:rsid w:val="00584C70"/>
    <w:rsid w:val="005852B3"/>
    <w:rsid w:val="0058571D"/>
    <w:rsid w:val="005868F5"/>
    <w:rsid w:val="00586908"/>
    <w:rsid w:val="005869C1"/>
    <w:rsid w:val="00587661"/>
    <w:rsid w:val="00587729"/>
    <w:rsid w:val="00587D77"/>
    <w:rsid w:val="0059020B"/>
    <w:rsid w:val="00590614"/>
    <w:rsid w:val="0059070C"/>
    <w:rsid w:val="005908D2"/>
    <w:rsid w:val="005922F9"/>
    <w:rsid w:val="00593D0F"/>
    <w:rsid w:val="005946C0"/>
    <w:rsid w:val="005950D9"/>
    <w:rsid w:val="00595BD4"/>
    <w:rsid w:val="0059662A"/>
    <w:rsid w:val="00597029"/>
    <w:rsid w:val="00597A5B"/>
    <w:rsid w:val="00597C3A"/>
    <w:rsid w:val="005A07FB"/>
    <w:rsid w:val="005A150F"/>
    <w:rsid w:val="005A29CA"/>
    <w:rsid w:val="005A3B9B"/>
    <w:rsid w:val="005A4494"/>
    <w:rsid w:val="005A4616"/>
    <w:rsid w:val="005A5736"/>
    <w:rsid w:val="005A59EF"/>
    <w:rsid w:val="005A68EB"/>
    <w:rsid w:val="005A788F"/>
    <w:rsid w:val="005A79AF"/>
    <w:rsid w:val="005A7AB4"/>
    <w:rsid w:val="005B1E8C"/>
    <w:rsid w:val="005B2417"/>
    <w:rsid w:val="005B263C"/>
    <w:rsid w:val="005B2E38"/>
    <w:rsid w:val="005B3AF8"/>
    <w:rsid w:val="005B41BA"/>
    <w:rsid w:val="005B6649"/>
    <w:rsid w:val="005B6835"/>
    <w:rsid w:val="005B77B7"/>
    <w:rsid w:val="005B78FE"/>
    <w:rsid w:val="005C052B"/>
    <w:rsid w:val="005C0564"/>
    <w:rsid w:val="005C2032"/>
    <w:rsid w:val="005C2BE3"/>
    <w:rsid w:val="005C2E79"/>
    <w:rsid w:val="005C339F"/>
    <w:rsid w:val="005C3A9B"/>
    <w:rsid w:val="005C44BA"/>
    <w:rsid w:val="005C464E"/>
    <w:rsid w:val="005C50B8"/>
    <w:rsid w:val="005C541C"/>
    <w:rsid w:val="005C56C1"/>
    <w:rsid w:val="005C62E0"/>
    <w:rsid w:val="005C6342"/>
    <w:rsid w:val="005C6A1E"/>
    <w:rsid w:val="005C6A6F"/>
    <w:rsid w:val="005C6A8B"/>
    <w:rsid w:val="005C7032"/>
    <w:rsid w:val="005C7C33"/>
    <w:rsid w:val="005D2AA0"/>
    <w:rsid w:val="005D2AA8"/>
    <w:rsid w:val="005D3432"/>
    <w:rsid w:val="005D3941"/>
    <w:rsid w:val="005D4D63"/>
    <w:rsid w:val="005D7FA9"/>
    <w:rsid w:val="005E0CD6"/>
    <w:rsid w:val="005E0F2D"/>
    <w:rsid w:val="005E1808"/>
    <w:rsid w:val="005E1CA5"/>
    <w:rsid w:val="005E22CA"/>
    <w:rsid w:val="005E29AE"/>
    <w:rsid w:val="005E2BCD"/>
    <w:rsid w:val="005E2DE5"/>
    <w:rsid w:val="005E3848"/>
    <w:rsid w:val="005E3898"/>
    <w:rsid w:val="005E38A6"/>
    <w:rsid w:val="005E5255"/>
    <w:rsid w:val="005E551B"/>
    <w:rsid w:val="005E5943"/>
    <w:rsid w:val="005E6A77"/>
    <w:rsid w:val="005E76BB"/>
    <w:rsid w:val="005F02DB"/>
    <w:rsid w:val="005F11FB"/>
    <w:rsid w:val="005F2A0B"/>
    <w:rsid w:val="005F356C"/>
    <w:rsid w:val="005F3815"/>
    <w:rsid w:val="005F5291"/>
    <w:rsid w:val="0060038A"/>
    <w:rsid w:val="00601262"/>
    <w:rsid w:val="0060309E"/>
    <w:rsid w:val="00603172"/>
    <w:rsid w:val="00603683"/>
    <w:rsid w:val="006041E4"/>
    <w:rsid w:val="00604364"/>
    <w:rsid w:val="00604B32"/>
    <w:rsid w:val="006059EA"/>
    <w:rsid w:val="00606D29"/>
    <w:rsid w:val="00607C81"/>
    <w:rsid w:val="00610281"/>
    <w:rsid w:val="00610A39"/>
    <w:rsid w:val="00611156"/>
    <w:rsid w:val="00611AD1"/>
    <w:rsid w:val="0061231D"/>
    <w:rsid w:val="0061274C"/>
    <w:rsid w:val="00613873"/>
    <w:rsid w:val="00613DF3"/>
    <w:rsid w:val="00615078"/>
    <w:rsid w:val="00615621"/>
    <w:rsid w:val="00615711"/>
    <w:rsid w:val="00615A07"/>
    <w:rsid w:val="00615ADE"/>
    <w:rsid w:val="006169EE"/>
    <w:rsid w:val="00616BAB"/>
    <w:rsid w:val="006170E8"/>
    <w:rsid w:val="006172B0"/>
    <w:rsid w:val="00621017"/>
    <w:rsid w:val="0062213F"/>
    <w:rsid w:val="0062230F"/>
    <w:rsid w:val="006224F3"/>
    <w:rsid w:val="00624276"/>
    <w:rsid w:val="006249E2"/>
    <w:rsid w:val="00624D37"/>
    <w:rsid w:val="00626DF3"/>
    <w:rsid w:val="006270F2"/>
    <w:rsid w:val="00627272"/>
    <w:rsid w:val="00627B17"/>
    <w:rsid w:val="0063105D"/>
    <w:rsid w:val="00631336"/>
    <w:rsid w:val="00631E51"/>
    <w:rsid w:val="00633336"/>
    <w:rsid w:val="006336D5"/>
    <w:rsid w:val="006339CA"/>
    <w:rsid w:val="00633C9B"/>
    <w:rsid w:val="00633CE1"/>
    <w:rsid w:val="006341C1"/>
    <w:rsid w:val="0063460F"/>
    <w:rsid w:val="00634725"/>
    <w:rsid w:val="00635424"/>
    <w:rsid w:val="00635768"/>
    <w:rsid w:val="00635B77"/>
    <w:rsid w:val="00635C96"/>
    <w:rsid w:val="0063657B"/>
    <w:rsid w:val="00636EE3"/>
    <w:rsid w:val="006374E1"/>
    <w:rsid w:val="00637AAA"/>
    <w:rsid w:val="00640825"/>
    <w:rsid w:val="006420FC"/>
    <w:rsid w:val="006434CD"/>
    <w:rsid w:val="00644481"/>
    <w:rsid w:val="00644C6A"/>
    <w:rsid w:val="00645403"/>
    <w:rsid w:val="00646C8A"/>
    <w:rsid w:val="00647C71"/>
    <w:rsid w:val="0065004A"/>
    <w:rsid w:val="0065024B"/>
    <w:rsid w:val="00650411"/>
    <w:rsid w:val="00650797"/>
    <w:rsid w:val="00651CA8"/>
    <w:rsid w:val="0065218B"/>
    <w:rsid w:val="00652F25"/>
    <w:rsid w:val="00654041"/>
    <w:rsid w:val="00654C0E"/>
    <w:rsid w:val="006562B3"/>
    <w:rsid w:val="00656DA3"/>
    <w:rsid w:val="00660EAA"/>
    <w:rsid w:val="00662397"/>
    <w:rsid w:val="00662D96"/>
    <w:rsid w:val="00663840"/>
    <w:rsid w:val="00664654"/>
    <w:rsid w:val="0066486F"/>
    <w:rsid w:val="00665C2F"/>
    <w:rsid w:val="006661BF"/>
    <w:rsid w:val="00666B6D"/>
    <w:rsid w:val="00667242"/>
    <w:rsid w:val="00667DA0"/>
    <w:rsid w:val="00670511"/>
    <w:rsid w:val="00671005"/>
    <w:rsid w:val="006710F0"/>
    <w:rsid w:val="0067236C"/>
    <w:rsid w:val="00672B35"/>
    <w:rsid w:val="0067313E"/>
    <w:rsid w:val="006748FA"/>
    <w:rsid w:val="006761D2"/>
    <w:rsid w:val="00676FBD"/>
    <w:rsid w:val="0067723F"/>
    <w:rsid w:val="00680410"/>
    <w:rsid w:val="00680FA7"/>
    <w:rsid w:val="006813DF"/>
    <w:rsid w:val="00681B33"/>
    <w:rsid w:val="00682437"/>
    <w:rsid w:val="00682582"/>
    <w:rsid w:val="006846DD"/>
    <w:rsid w:val="00685244"/>
    <w:rsid w:val="0068525E"/>
    <w:rsid w:val="006869E0"/>
    <w:rsid w:val="00686B36"/>
    <w:rsid w:val="006873A9"/>
    <w:rsid w:val="006879B7"/>
    <w:rsid w:val="0069001A"/>
    <w:rsid w:val="006900E0"/>
    <w:rsid w:val="00692561"/>
    <w:rsid w:val="00692B53"/>
    <w:rsid w:val="00693291"/>
    <w:rsid w:val="00693D33"/>
    <w:rsid w:val="00695044"/>
    <w:rsid w:val="00695FBF"/>
    <w:rsid w:val="0069608A"/>
    <w:rsid w:val="0069627E"/>
    <w:rsid w:val="006964D0"/>
    <w:rsid w:val="00697D1B"/>
    <w:rsid w:val="00697D8B"/>
    <w:rsid w:val="006A35C2"/>
    <w:rsid w:val="006A3807"/>
    <w:rsid w:val="006A3ADD"/>
    <w:rsid w:val="006A429D"/>
    <w:rsid w:val="006A48D3"/>
    <w:rsid w:val="006A4D5C"/>
    <w:rsid w:val="006A5A42"/>
    <w:rsid w:val="006A6635"/>
    <w:rsid w:val="006A7464"/>
    <w:rsid w:val="006A7764"/>
    <w:rsid w:val="006A7862"/>
    <w:rsid w:val="006A7BBF"/>
    <w:rsid w:val="006B0423"/>
    <w:rsid w:val="006B1938"/>
    <w:rsid w:val="006B2B1C"/>
    <w:rsid w:val="006B313C"/>
    <w:rsid w:val="006B34D0"/>
    <w:rsid w:val="006B47DE"/>
    <w:rsid w:val="006B6136"/>
    <w:rsid w:val="006B70C6"/>
    <w:rsid w:val="006B7767"/>
    <w:rsid w:val="006B7DFB"/>
    <w:rsid w:val="006C034A"/>
    <w:rsid w:val="006C10C9"/>
    <w:rsid w:val="006C1870"/>
    <w:rsid w:val="006C2B59"/>
    <w:rsid w:val="006C4A4B"/>
    <w:rsid w:val="006C676B"/>
    <w:rsid w:val="006C74A9"/>
    <w:rsid w:val="006C75B3"/>
    <w:rsid w:val="006C7CFF"/>
    <w:rsid w:val="006D0271"/>
    <w:rsid w:val="006D0B63"/>
    <w:rsid w:val="006D0CB9"/>
    <w:rsid w:val="006D24D7"/>
    <w:rsid w:val="006D2733"/>
    <w:rsid w:val="006D2C65"/>
    <w:rsid w:val="006D303E"/>
    <w:rsid w:val="006D3B35"/>
    <w:rsid w:val="006D4BEB"/>
    <w:rsid w:val="006D5101"/>
    <w:rsid w:val="006D5FEB"/>
    <w:rsid w:val="006D66FB"/>
    <w:rsid w:val="006E03A7"/>
    <w:rsid w:val="006E03C1"/>
    <w:rsid w:val="006E04D0"/>
    <w:rsid w:val="006E0641"/>
    <w:rsid w:val="006E1027"/>
    <w:rsid w:val="006E10D1"/>
    <w:rsid w:val="006E162D"/>
    <w:rsid w:val="006E174A"/>
    <w:rsid w:val="006E1A92"/>
    <w:rsid w:val="006E2630"/>
    <w:rsid w:val="006E2ACB"/>
    <w:rsid w:val="006E2EA5"/>
    <w:rsid w:val="006E351B"/>
    <w:rsid w:val="006E392D"/>
    <w:rsid w:val="006E4919"/>
    <w:rsid w:val="006E500B"/>
    <w:rsid w:val="006E507C"/>
    <w:rsid w:val="006E59A4"/>
    <w:rsid w:val="006E6273"/>
    <w:rsid w:val="006E6534"/>
    <w:rsid w:val="006E6EF3"/>
    <w:rsid w:val="006E77B9"/>
    <w:rsid w:val="006E7948"/>
    <w:rsid w:val="006F1044"/>
    <w:rsid w:val="006F2F7B"/>
    <w:rsid w:val="006F38B0"/>
    <w:rsid w:val="006F3AF3"/>
    <w:rsid w:val="006F50D9"/>
    <w:rsid w:val="006F51F5"/>
    <w:rsid w:val="006F533D"/>
    <w:rsid w:val="006F58BB"/>
    <w:rsid w:val="006F68FC"/>
    <w:rsid w:val="006F7311"/>
    <w:rsid w:val="006F75FF"/>
    <w:rsid w:val="006F7821"/>
    <w:rsid w:val="0070055E"/>
    <w:rsid w:val="00700F85"/>
    <w:rsid w:val="00701448"/>
    <w:rsid w:val="00701987"/>
    <w:rsid w:val="00701D3F"/>
    <w:rsid w:val="00702C7A"/>
    <w:rsid w:val="00702F62"/>
    <w:rsid w:val="007039B5"/>
    <w:rsid w:val="00703E23"/>
    <w:rsid w:val="00703F69"/>
    <w:rsid w:val="00704F2D"/>
    <w:rsid w:val="0070509C"/>
    <w:rsid w:val="007056CA"/>
    <w:rsid w:val="00705BA3"/>
    <w:rsid w:val="00706B3B"/>
    <w:rsid w:val="00710206"/>
    <w:rsid w:val="00711610"/>
    <w:rsid w:val="00711EBF"/>
    <w:rsid w:val="00713DE4"/>
    <w:rsid w:val="0071562F"/>
    <w:rsid w:val="007158C9"/>
    <w:rsid w:val="0071591E"/>
    <w:rsid w:val="00715DC6"/>
    <w:rsid w:val="00720821"/>
    <w:rsid w:val="0072141B"/>
    <w:rsid w:val="00721854"/>
    <w:rsid w:val="007220B6"/>
    <w:rsid w:val="007225AE"/>
    <w:rsid w:val="0072320F"/>
    <w:rsid w:val="00723458"/>
    <w:rsid w:val="007241C6"/>
    <w:rsid w:val="007250AF"/>
    <w:rsid w:val="00725199"/>
    <w:rsid w:val="00725FE9"/>
    <w:rsid w:val="00726E84"/>
    <w:rsid w:val="00731440"/>
    <w:rsid w:val="00733351"/>
    <w:rsid w:val="00733BEA"/>
    <w:rsid w:val="00736985"/>
    <w:rsid w:val="00736D57"/>
    <w:rsid w:val="007401A2"/>
    <w:rsid w:val="00740395"/>
    <w:rsid w:val="00740CC5"/>
    <w:rsid w:val="00741589"/>
    <w:rsid w:val="00741B86"/>
    <w:rsid w:val="00742989"/>
    <w:rsid w:val="00743201"/>
    <w:rsid w:val="0074348A"/>
    <w:rsid w:val="0074349B"/>
    <w:rsid w:val="00743C2B"/>
    <w:rsid w:val="00744604"/>
    <w:rsid w:val="00744A31"/>
    <w:rsid w:val="007459DB"/>
    <w:rsid w:val="007465AC"/>
    <w:rsid w:val="00746B96"/>
    <w:rsid w:val="00746E99"/>
    <w:rsid w:val="007476BA"/>
    <w:rsid w:val="00747E32"/>
    <w:rsid w:val="007502D9"/>
    <w:rsid w:val="00750DA3"/>
    <w:rsid w:val="00751096"/>
    <w:rsid w:val="007515CE"/>
    <w:rsid w:val="00752BAE"/>
    <w:rsid w:val="00752E4B"/>
    <w:rsid w:val="00753563"/>
    <w:rsid w:val="007539DB"/>
    <w:rsid w:val="0075407C"/>
    <w:rsid w:val="007548D1"/>
    <w:rsid w:val="007570F3"/>
    <w:rsid w:val="007572EA"/>
    <w:rsid w:val="00757B20"/>
    <w:rsid w:val="00760870"/>
    <w:rsid w:val="00760A86"/>
    <w:rsid w:val="00762508"/>
    <w:rsid w:val="00764689"/>
    <w:rsid w:val="007650F7"/>
    <w:rsid w:val="00765329"/>
    <w:rsid w:val="00766551"/>
    <w:rsid w:val="0076764B"/>
    <w:rsid w:val="00767650"/>
    <w:rsid w:val="0077115B"/>
    <w:rsid w:val="00771B6A"/>
    <w:rsid w:val="00771DB9"/>
    <w:rsid w:val="00772403"/>
    <w:rsid w:val="00772E29"/>
    <w:rsid w:val="007744FA"/>
    <w:rsid w:val="00774737"/>
    <w:rsid w:val="00774FC2"/>
    <w:rsid w:val="0077667C"/>
    <w:rsid w:val="00776968"/>
    <w:rsid w:val="00776A4B"/>
    <w:rsid w:val="00776EFC"/>
    <w:rsid w:val="00776FE9"/>
    <w:rsid w:val="0077718F"/>
    <w:rsid w:val="00777240"/>
    <w:rsid w:val="00777A91"/>
    <w:rsid w:val="00777E59"/>
    <w:rsid w:val="00780A12"/>
    <w:rsid w:val="00781253"/>
    <w:rsid w:val="00781B25"/>
    <w:rsid w:val="00782743"/>
    <w:rsid w:val="0078311F"/>
    <w:rsid w:val="0078343F"/>
    <w:rsid w:val="0078358B"/>
    <w:rsid w:val="00783F63"/>
    <w:rsid w:val="0078429C"/>
    <w:rsid w:val="00784DB9"/>
    <w:rsid w:val="007853EA"/>
    <w:rsid w:val="0078625F"/>
    <w:rsid w:val="007865BB"/>
    <w:rsid w:val="007867CD"/>
    <w:rsid w:val="00790D35"/>
    <w:rsid w:val="00791F36"/>
    <w:rsid w:val="00793737"/>
    <w:rsid w:val="00793B45"/>
    <w:rsid w:val="00794939"/>
    <w:rsid w:val="00794D3C"/>
    <w:rsid w:val="00796CF8"/>
    <w:rsid w:val="0079705A"/>
    <w:rsid w:val="0079777C"/>
    <w:rsid w:val="00797894"/>
    <w:rsid w:val="00797D15"/>
    <w:rsid w:val="007A034F"/>
    <w:rsid w:val="007A1796"/>
    <w:rsid w:val="007A28BF"/>
    <w:rsid w:val="007A2F4C"/>
    <w:rsid w:val="007A3228"/>
    <w:rsid w:val="007A3C04"/>
    <w:rsid w:val="007A40D0"/>
    <w:rsid w:val="007A488B"/>
    <w:rsid w:val="007A4913"/>
    <w:rsid w:val="007A4E0E"/>
    <w:rsid w:val="007A61B4"/>
    <w:rsid w:val="007B074D"/>
    <w:rsid w:val="007B1C1F"/>
    <w:rsid w:val="007B2540"/>
    <w:rsid w:val="007B39EA"/>
    <w:rsid w:val="007B476B"/>
    <w:rsid w:val="007B4E33"/>
    <w:rsid w:val="007B5CAF"/>
    <w:rsid w:val="007B5DAF"/>
    <w:rsid w:val="007B68DA"/>
    <w:rsid w:val="007B6989"/>
    <w:rsid w:val="007C0429"/>
    <w:rsid w:val="007C1E65"/>
    <w:rsid w:val="007C20CA"/>
    <w:rsid w:val="007C21A5"/>
    <w:rsid w:val="007C3D63"/>
    <w:rsid w:val="007C49F9"/>
    <w:rsid w:val="007C5421"/>
    <w:rsid w:val="007C54DE"/>
    <w:rsid w:val="007C67C3"/>
    <w:rsid w:val="007C6B16"/>
    <w:rsid w:val="007C76DC"/>
    <w:rsid w:val="007D001D"/>
    <w:rsid w:val="007D0122"/>
    <w:rsid w:val="007D04C0"/>
    <w:rsid w:val="007D08E5"/>
    <w:rsid w:val="007D1B84"/>
    <w:rsid w:val="007D221B"/>
    <w:rsid w:val="007D273E"/>
    <w:rsid w:val="007D290C"/>
    <w:rsid w:val="007D29C8"/>
    <w:rsid w:val="007D2ACE"/>
    <w:rsid w:val="007D3444"/>
    <w:rsid w:val="007D3B75"/>
    <w:rsid w:val="007D3BF7"/>
    <w:rsid w:val="007D47CB"/>
    <w:rsid w:val="007D55AB"/>
    <w:rsid w:val="007D5C01"/>
    <w:rsid w:val="007E2BC6"/>
    <w:rsid w:val="007E37F1"/>
    <w:rsid w:val="007E3F57"/>
    <w:rsid w:val="007E48EA"/>
    <w:rsid w:val="007E4BCF"/>
    <w:rsid w:val="007E4D55"/>
    <w:rsid w:val="007E5B04"/>
    <w:rsid w:val="007E5B4B"/>
    <w:rsid w:val="007E5F63"/>
    <w:rsid w:val="007E750D"/>
    <w:rsid w:val="007E7BF0"/>
    <w:rsid w:val="007E7DEF"/>
    <w:rsid w:val="007F1014"/>
    <w:rsid w:val="007F11B4"/>
    <w:rsid w:val="007F1EE4"/>
    <w:rsid w:val="007F2074"/>
    <w:rsid w:val="007F24E3"/>
    <w:rsid w:val="007F349A"/>
    <w:rsid w:val="007F482F"/>
    <w:rsid w:val="007F4859"/>
    <w:rsid w:val="007F4B63"/>
    <w:rsid w:val="007F68B7"/>
    <w:rsid w:val="007F74D7"/>
    <w:rsid w:val="007F7BFF"/>
    <w:rsid w:val="007F7EE2"/>
    <w:rsid w:val="00800002"/>
    <w:rsid w:val="0080000A"/>
    <w:rsid w:val="008003F2"/>
    <w:rsid w:val="008007F4"/>
    <w:rsid w:val="00802A72"/>
    <w:rsid w:val="008032A1"/>
    <w:rsid w:val="00803661"/>
    <w:rsid w:val="00803E76"/>
    <w:rsid w:val="0080485D"/>
    <w:rsid w:val="00804913"/>
    <w:rsid w:val="0080564C"/>
    <w:rsid w:val="00805DD9"/>
    <w:rsid w:val="00805FEC"/>
    <w:rsid w:val="008061FD"/>
    <w:rsid w:val="00806261"/>
    <w:rsid w:val="00806613"/>
    <w:rsid w:val="008067B4"/>
    <w:rsid w:val="00810BCF"/>
    <w:rsid w:val="00810DF0"/>
    <w:rsid w:val="00811F51"/>
    <w:rsid w:val="00812512"/>
    <w:rsid w:val="00812ADD"/>
    <w:rsid w:val="00813CA4"/>
    <w:rsid w:val="0081478C"/>
    <w:rsid w:val="00815ABD"/>
    <w:rsid w:val="00815E34"/>
    <w:rsid w:val="008174B7"/>
    <w:rsid w:val="008176F4"/>
    <w:rsid w:val="00817D4D"/>
    <w:rsid w:val="0082049C"/>
    <w:rsid w:val="0082154B"/>
    <w:rsid w:val="00822067"/>
    <w:rsid w:val="008223AD"/>
    <w:rsid w:val="00822CD1"/>
    <w:rsid w:val="00822D6D"/>
    <w:rsid w:val="00823076"/>
    <w:rsid w:val="00824415"/>
    <w:rsid w:val="00824D6B"/>
    <w:rsid w:val="00825583"/>
    <w:rsid w:val="0082578C"/>
    <w:rsid w:val="00825A72"/>
    <w:rsid w:val="00825AC1"/>
    <w:rsid w:val="00826BE5"/>
    <w:rsid w:val="00827774"/>
    <w:rsid w:val="00830EE3"/>
    <w:rsid w:val="0083156C"/>
    <w:rsid w:val="008315B9"/>
    <w:rsid w:val="008315EC"/>
    <w:rsid w:val="008321E5"/>
    <w:rsid w:val="008323F5"/>
    <w:rsid w:val="00834B4B"/>
    <w:rsid w:val="00835BB6"/>
    <w:rsid w:val="00835FEF"/>
    <w:rsid w:val="008365C0"/>
    <w:rsid w:val="0084085A"/>
    <w:rsid w:val="00840ED6"/>
    <w:rsid w:val="008420AF"/>
    <w:rsid w:val="00842207"/>
    <w:rsid w:val="008422E9"/>
    <w:rsid w:val="0084294B"/>
    <w:rsid w:val="00843853"/>
    <w:rsid w:val="00843B42"/>
    <w:rsid w:val="0084453E"/>
    <w:rsid w:val="0084489A"/>
    <w:rsid w:val="00844CDE"/>
    <w:rsid w:val="00846BEB"/>
    <w:rsid w:val="00846F86"/>
    <w:rsid w:val="00850327"/>
    <w:rsid w:val="008506A8"/>
    <w:rsid w:val="00851AC2"/>
    <w:rsid w:val="00851CA9"/>
    <w:rsid w:val="008522AC"/>
    <w:rsid w:val="008537E4"/>
    <w:rsid w:val="0085397D"/>
    <w:rsid w:val="008547EC"/>
    <w:rsid w:val="00854E6C"/>
    <w:rsid w:val="00855062"/>
    <w:rsid w:val="00855FEA"/>
    <w:rsid w:val="008564C5"/>
    <w:rsid w:val="00856F77"/>
    <w:rsid w:val="008601C7"/>
    <w:rsid w:val="00862509"/>
    <w:rsid w:val="008630E1"/>
    <w:rsid w:val="0086454F"/>
    <w:rsid w:val="00864934"/>
    <w:rsid w:val="008650D5"/>
    <w:rsid w:val="008654EC"/>
    <w:rsid w:val="008663EA"/>
    <w:rsid w:val="00866F1C"/>
    <w:rsid w:val="00866FD7"/>
    <w:rsid w:val="00867BB6"/>
    <w:rsid w:val="00867E13"/>
    <w:rsid w:val="00867F99"/>
    <w:rsid w:val="0087002E"/>
    <w:rsid w:val="00870699"/>
    <w:rsid w:val="0087099C"/>
    <w:rsid w:val="008726F8"/>
    <w:rsid w:val="00872942"/>
    <w:rsid w:val="00874696"/>
    <w:rsid w:val="00874AF9"/>
    <w:rsid w:val="00875567"/>
    <w:rsid w:val="00875674"/>
    <w:rsid w:val="00875E40"/>
    <w:rsid w:val="00876AD0"/>
    <w:rsid w:val="00876EE0"/>
    <w:rsid w:val="00877849"/>
    <w:rsid w:val="00881E50"/>
    <w:rsid w:val="0088234C"/>
    <w:rsid w:val="008823BD"/>
    <w:rsid w:val="00882F5D"/>
    <w:rsid w:val="00883B73"/>
    <w:rsid w:val="00884B9D"/>
    <w:rsid w:val="00884BAB"/>
    <w:rsid w:val="00885614"/>
    <w:rsid w:val="008857B1"/>
    <w:rsid w:val="008866EE"/>
    <w:rsid w:val="00887983"/>
    <w:rsid w:val="00887CAD"/>
    <w:rsid w:val="00890211"/>
    <w:rsid w:val="00890E76"/>
    <w:rsid w:val="00891A40"/>
    <w:rsid w:val="00891F73"/>
    <w:rsid w:val="00892260"/>
    <w:rsid w:val="00893F91"/>
    <w:rsid w:val="00895341"/>
    <w:rsid w:val="00895D97"/>
    <w:rsid w:val="00895F97"/>
    <w:rsid w:val="00896BC8"/>
    <w:rsid w:val="008975C3"/>
    <w:rsid w:val="008A1BEF"/>
    <w:rsid w:val="008A256A"/>
    <w:rsid w:val="008A2D14"/>
    <w:rsid w:val="008A461E"/>
    <w:rsid w:val="008A4E14"/>
    <w:rsid w:val="008A51E2"/>
    <w:rsid w:val="008A5278"/>
    <w:rsid w:val="008A6323"/>
    <w:rsid w:val="008A66DE"/>
    <w:rsid w:val="008B0355"/>
    <w:rsid w:val="008B0A20"/>
    <w:rsid w:val="008B3481"/>
    <w:rsid w:val="008B4D20"/>
    <w:rsid w:val="008B64F1"/>
    <w:rsid w:val="008B739C"/>
    <w:rsid w:val="008B7608"/>
    <w:rsid w:val="008B7A28"/>
    <w:rsid w:val="008C0B9F"/>
    <w:rsid w:val="008C0C6D"/>
    <w:rsid w:val="008C4011"/>
    <w:rsid w:val="008C45A4"/>
    <w:rsid w:val="008C47C8"/>
    <w:rsid w:val="008C4FC2"/>
    <w:rsid w:val="008C5283"/>
    <w:rsid w:val="008C594E"/>
    <w:rsid w:val="008C6083"/>
    <w:rsid w:val="008C788D"/>
    <w:rsid w:val="008C7E92"/>
    <w:rsid w:val="008C7F19"/>
    <w:rsid w:val="008D0B6D"/>
    <w:rsid w:val="008D0FA7"/>
    <w:rsid w:val="008D1572"/>
    <w:rsid w:val="008D3417"/>
    <w:rsid w:val="008D401F"/>
    <w:rsid w:val="008D5FA1"/>
    <w:rsid w:val="008D6676"/>
    <w:rsid w:val="008D6B5C"/>
    <w:rsid w:val="008D6E5F"/>
    <w:rsid w:val="008D7189"/>
    <w:rsid w:val="008D7E3E"/>
    <w:rsid w:val="008E1291"/>
    <w:rsid w:val="008E1B3B"/>
    <w:rsid w:val="008E1F4C"/>
    <w:rsid w:val="008E2582"/>
    <w:rsid w:val="008E40C6"/>
    <w:rsid w:val="008E5772"/>
    <w:rsid w:val="008E581A"/>
    <w:rsid w:val="008E5F11"/>
    <w:rsid w:val="008E64DE"/>
    <w:rsid w:val="008E6FBB"/>
    <w:rsid w:val="008E792A"/>
    <w:rsid w:val="008F03D1"/>
    <w:rsid w:val="008F06EA"/>
    <w:rsid w:val="008F10F3"/>
    <w:rsid w:val="008F1A3B"/>
    <w:rsid w:val="008F1BC3"/>
    <w:rsid w:val="008F1C07"/>
    <w:rsid w:val="008F237E"/>
    <w:rsid w:val="008F3440"/>
    <w:rsid w:val="008F3B63"/>
    <w:rsid w:val="008F3E6D"/>
    <w:rsid w:val="008F3E87"/>
    <w:rsid w:val="008F4353"/>
    <w:rsid w:val="008F4362"/>
    <w:rsid w:val="008F4E87"/>
    <w:rsid w:val="008F62D0"/>
    <w:rsid w:val="008F663A"/>
    <w:rsid w:val="008F6B9E"/>
    <w:rsid w:val="008F774D"/>
    <w:rsid w:val="008F7DF8"/>
    <w:rsid w:val="009005FC"/>
    <w:rsid w:val="009006AB"/>
    <w:rsid w:val="00901058"/>
    <w:rsid w:val="009011DD"/>
    <w:rsid w:val="0090227E"/>
    <w:rsid w:val="009026A6"/>
    <w:rsid w:val="009026FF"/>
    <w:rsid w:val="00903408"/>
    <w:rsid w:val="00903729"/>
    <w:rsid w:val="00903FCB"/>
    <w:rsid w:val="009042AD"/>
    <w:rsid w:val="00904A03"/>
    <w:rsid w:val="00905001"/>
    <w:rsid w:val="00905667"/>
    <w:rsid w:val="009058D1"/>
    <w:rsid w:val="00905AA6"/>
    <w:rsid w:val="00905AB6"/>
    <w:rsid w:val="00905F53"/>
    <w:rsid w:val="009061C8"/>
    <w:rsid w:val="00906A3F"/>
    <w:rsid w:val="00907566"/>
    <w:rsid w:val="009079FC"/>
    <w:rsid w:val="0091071D"/>
    <w:rsid w:val="00911216"/>
    <w:rsid w:val="0091241E"/>
    <w:rsid w:val="009130F7"/>
    <w:rsid w:val="0091379E"/>
    <w:rsid w:val="00913E1E"/>
    <w:rsid w:val="00914C64"/>
    <w:rsid w:val="0091505D"/>
    <w:rsid w:val="009154D0"/>
    <w:rsid w:val="00915748"/>
    <w:rsid w:val="00915956"/>
    <w:rsid w:val="00915EF3"/>
    <w:rsid w:val="00915F75"/>
    <w:rsid w:val="009166DF"/>
    <w:rsid w:val="009168D6"/>
    <w:rsid w:val="0091778B"/>
    <w:rsid w:val="00917ACB"/>
    <w:rsid w:val="00917C11"/>
    <w:rsid w:val="00920087"/>
    <w:rsid w:val="009206B6"/>
    <w:rsid w:val="009216C2"/>
    <w:rsid w:val="009229B9"/>
    <w:rsid w:val="00922D27"/>
    <w:rsid w:val="009231FC"/>
    <w:rsid w:val="00923815"/>
    <w:rsid w:val="009242F4"/>
    <w:rsid w:val="009243F9"/>
    <w:rsid w:val="009256D5"/>
    <w:rsid w:val="00925A5F"/>
    <w:rsid w:val="00925BA8"/>
    <w:rsid w:val="00926370"/>
    <w:rsid w:val="009263EF"/>
    <w:rsid w:val="0092738C"/>
    <w:rsid w:val="009275B4"/>
    <w:rsid w:val="00927C4C"/>
    <w:rsid w:val="00930613"/>
    <w:rsid w:val="0093089C"/>
    <w:rsid w:val="00932766"/>
    <w:rsid w:val="009338CB"/>
    <w:rsid w:val="00933AA5"/>
    <w:rsid w:val="0093469A"/>
    <w:rsid w:val="00934A5A"/>
    <w:rsid w:val="009357E1"/>
    <w:rsid w:val="0093584C"/>
    <w:rsid w:val="00936AA2"/>
    <w:rsid w:val="00936F88"/>
    <w:rsid w:val="009374AE"/>
    <w:rsid w:val="00937B0C"/>
    <w:rsid w:val="00940D78"/>
    <w:rsid w:val="009417EC"/>
    <w:rsid w:val="00942049"/>
    <w:rsid w:val="00943F77"/>
    <w:rsid w:val="00945243"/>
    <w:rsid w:val="009453B5"/>
    <w:rsid w:val="0094545E"/>
    <w:rsid w:val="00945611"/>
    <w:rsid w:val="00945DF2"/>
    <w:rsid w:val="00946173"/>
    <w:rsid w:val="00946FC5"/>
    <w:rsid w:val="0094790D"/>
    <w:rsid w:val="009507E6"/>
    <w:rsid w:val="00952C4B"/>
    <w:rsid w:val="009531B5"/>
    <w:rsid w:val="00954A4A"/>
    <w:rsid w:val="00954D40"/>
    <w:rsid w:val="009565EC"/>
    <w:rsid w:val="0095660B"/>
    <w:rsid w:val="00956C5C"/>
    <w:rsid w:val="00957040"/>
    <w:rsid w:val="00957C08"/>
    <w:rsid w:val="009604EC"/>
    <w:rsid w:val="009615CB"/>
    <w:rsid w:val="00961A53"/>
    <w:rsid w:val="00961E38"/>
    <w:rsid w:val="00961E8F"/>
    <w:rsid w:val="009628A3"/>
    <w:rsid w:val="0096310E"/>
    <w:rsid w:val="009641A3"/>
    <w:rsid w:val="00964261"/>
    <w:rsid w:val="009643AD"/>
    <w:rsid w:val="009656EC"/>
    <w:rsid w:val="009660C0"/>
    <w:rsid w:val="0096616F"/>
    <w:rsid w:val="0096653D"/>
    <w:rsid w:val="009675BB"/>
    <w:rsid w:val="009677E4"/>
    <w:rsid w:val="00970214"/>
    <w:rsid w:val="00970845"/>
    <w:rsid w:val="009708FC"/>
    <w:rsid w:val="009710A6"/>
    <w:rsid w:val="00971EE7"/>
    <w:rsid w:val="0097232A"/>
    <w:rsid w:val="00972849"/>
    <w:rsid w:val="0097319D"/>
    <w:rsid w:val="00973F6D"/>
    <w:rsid w:val="009742B0"/>
    <w:rsid w:val="0097450B"/>
    <w:rsid w:val="009749B3"/>
    <w:rsid w:val="00974F09"/>
    <w:rsid w:val="0097511A"/>
    <w:rsid w:val="00976014"/>
    <w:rsid w:val="0097650E"/>
    <w:rsid w:val="00976CD8"/>
    <w:rsid w:val="00977A34"/>
    <w:rsid w:val="009805B4"/>
    <w:rsid w:val="00981085"/>
    <w:rsid w:val="009820F2"/>
    <w:rsid w:val="009825CC"/>
    <w:rsid w:val="00982DB7"/>
    <w:rsid w:val="00983039"/>
    <w:rsid w:val="009830AF"/>
    <w:rsid w:val="00983C1E"/>
    <w:rsid w:val="00984521"/>
    <w:rsid w:val="009854B5"/>
    <w:rsid w:val="00985BC0"/>
    <w:rsid w:val="00985ED9"/>
    <w:rsid w:val="00990995"/>
    <w:rsid w:val="009918B2"/>
    <w:rsid w:val="0099191C"/>
    <w:rsid w:val="00992F84"/>
    <w:rsid w:val="00992FFF"/>
    <w:rsid w:val="00993223"/>
    <w:rsid w:val="00994CDD"/>
    <w:rsid w:val="00995968"/>
    <w:rsid w:val="00995AE5"/>
    <w:rsid w:val="00995B99"/>
    <w:rsid w:val="00995CBB"/>
    <w:rsid w:val="00997CE3"/>
    <w:rsid w:val="00997DA4"/>
    <w:rsid w:val="009A01CE"/>
    <w:rsid w:val="009A1B2C"/>
    <w:rsid w:val="009A1D21"/>
    <w:rsid w:val="009A1E4F"/>
    <w:rsid w:val="009A2DA3"/>
    <w:rsid w:val="009A3D08"/>
    <w:rsid w:val="009A4113"/>
    <w:rsid w:val="009A4823"/>
    <w:rsid w:val="009A4A8E"/>
    <w:rsid w:val="009A5C74"/>
    <w:rsid w:val="009A5D7C"/>
    <w:rsid w:val="009A683D"/>
    <w:rsid w:val="009A7A28"/>
    <w:rsid w:val="009A7B70"/>
    <w:rsid w:val="009A7F8A"/>
    <w:rsid w:val="009B0EAE"/>
    <w:rsid w:val="009B2BCA"/>
    <w:rsid w:val="009B2FEF"/>
    <w:rsid w:val="009B30D5"/>
    <w:rsid w:val="009B35B8"/>
    <w:rsid w:val="009B47CE"/>
    <w:rsid w:val="009B4A45"/>
    <w:rsid w:val="009B526B"/>
    <w:rsid w:val="009B571D"/>
    <w:rsid w:val="009B5C33"/>
    <w:rsid w:val="009B6325"/>
    <w:rsid w:val="009B641E"/>
    <w:rsid w:val="009B7798"/>
    <w:rsid w:val="009C0022"/>
    <w:rsid w:val="009C1038"/>
    <w:rsid w:val="009C128C"/>
    <w:rsid w:val="009C1BA8"/>
    <w:rsid w:val="009C1FEA"/>
    <w:rsid w:val="009C22D7"/>
    <w:rsid w:val="009C26C3"/>
    <w:rsid w:val="009C3485"/>
    <w:rsid w:val="009C3712"/>
    <w:rsid w:val="009C40E3"/>
    <w:rsid w:val="009C40FA"/>
    <w:rsid w:val="009C423F"/>
    <w:rsid w:val="009C43F1"/>
    <w:rsid w:val="009C50E3"/>
    <w:rsid w:val="009C53BC"/>
    <w:rsid w:val="009C5B24"/>
    <w:rsid w:val="009C5F03"/>
    <w:rsid w:val="009C618B"/>
    <w:rsid w:val="009C6692"/>
    <w:rsid w:val="009C6729"/>
    <w:rsid w:val="009C707C"/>
    <w:rsid w:val="009C790C"/>
    <w:rsid w:val="009D0B6E"/>
    <w:rsid w:val="009D17E0"/>
    <w:rsid w:val="009D23D7"/>
    <w:rsid w:val="009D3E0F"/>
    <w:rsid w:val="009D46A4"/>
    <w:rsid w:val="009D4DB4"/>
    <w:rsid w:val="009D4E91"/>
    <w:rsid w:val="009D5101"/>
    <w:rsid w:val="009D55D6"/>
    <w:rsid w:val="009D5868"/>
    <w:rsid w:val="009D5FEC"/>
    <w:rsid w:val="009D6E2D"/>
    <w:rsid w:val="009E0524"/>
    <w:rsid w:val="009E0A06"/>
    <w:rsid w:val="009E1381"/>
    <w:rsid w:val="009E14EA"/>
    <w:rsid w:val="009E323C"/>
    <w:rsid w:val="009E34FE"/>
    <w:rsid w:val="009E3B81"/>
    <w:rsid w:val="009E3CC2"/>
    <w:rsid w:val="009E4A9D"/>
    <w:rsid w:val="009E4E20"/>
    <w:rsid w:val="009E5699"/>
    <w:rsid w:val="009E6BDD"/>
    <w:rsid w:val="009E6FE6"/>
    <w:rsid w:val="009E780C"/>
    <w:rsid w:val="009E79D1"/>
    <w:rsid w:val="009F07B9"/>
    <w:rsid w:val="009F0A63"/>
    <w:rsid w:val="009F35CD"/>
    <w:rsid w:val="009F43CD"/>
    <w:rsid w:val="009F441C"/>
    <w:rsid w:val="009F5C9F"/>
    <w:rsid w:val="009F625B"/>
    <w:rsid w:val="009F6EF6"/>
    <w:rsid w:val="009F7502"/>
    <w:rsid w:val="009F7ED5"/>
    <w:rsid w:val="00A0024D"/>
    <w:rsid w:val="00A004E2"/>
    <w:rsid w:val="00A00970"/>
    <w:rsid w:val="00A0180F"/>
    <w:rsid w:val="00A020A4"/>
    <w:rsid w:val="00A02C5F"/>
    <w:rsid w:val="00A031C0"/>
    <w:rsid w:val="00A034B6"/>
    <w:rsid w:val="00A0352B"/>
    <w:rsid w:val="00A035D7"/>
    <w:rsid w:val="00A03769"/>
    <w:rsid w:val="00A03ABD"/>
    <w:rsid w:val="00A03E08"/>
    <w:rsid w:val="00A04033"/>
    <w:rsid w:val="00A040D1"/>
    <w:rsid w:val="00A04D57"/>
    <w:rsid w:val="00A05BEE"/>
    <w:rsid w:val="00A05D8F"/>
    <w:rsid w:val="00A0636D"/>
    <w:rsid w:val="00A064BF"/>
    <w:rsid w:val="00A06626"/>
    <w:rsid w:val="00A06D1A"/>
    <w:rsid w:val="00A1019A"/>
    <w:rsid w:val="00A102F7"/>
    <w:rsid w:val="00A106ED"/>
    <w:rsid w:val="00A11368"/>
    <w:rsid w:val="00A116D9"/>
    <w:rsid w:val="00A11704"/>
    <w:rsid w:val="00A118B5"/>
    <w:rsid w:val="00A11FEB"/>
    <w:rsid w:val="00A12504"/>
    <w:rsid w:val="00A126E7"/>
    <w:rsid w:val="00A12D70"/>
    <w:rsid w:val="00A13818"/>
    <w:rsid w:val="00A163FB"/>
    <w:rsid w:val="00A167E5"/>
    <w:rsid w:val="00A16D2F"/>
    <w:rsid w:val="00A17184"/>
    <w:rsid w:val="00A1764F"/>
    <w:rsid w:val="00A178FF"/>
    <w:rsid w:val="00A17B1C"/>
    <w:rsid w:val="00A17DA8"/>
    <w:rsid w:val="00A20789"/>
    <w:rsid w:val="00A20864"/>
    <w:rsid w:val="00A20DCB"/>
    <w:rsid w:val="00A23454"/>
    <w:rsid w:val="00A258B2"/>
    <w:rsid w:val="00A25FE3"/>
    <w:rsid w:val="00A26B9B"/>
    <w:rsid w:val="00A26D22"/>
    <w:rsid w:val="00A3180B"/>
    <w:rsid w:val="00A32B65"/>
    <w:rsid w:val="00A345F4"/>
    <w:rsid w:val="00A34C16"/>
    <w:rsid w:val="00A3529B"/>
    <w:rsid w:val="00A358A3"/>
    <w:rsid w:val="00A35A76"/>
    <w:rsid w:val="00A3688F"/>
    <w:rsid w:val="00A37804"/>
    <w:rsid w:val="00A3783F"/>
    <w:rsid w:val="00A37D25"/>
    <w:rsid w:val="00A4008B"/>
    <w:rsid w:val="00A405B3"/>
    <w:rsid w:val="00A42DC3"/>
    <w:rsid w:val="00A42FC3"/>
    <w:rsid w:val="00A43583"/>
    <w:rsid w:val="00A436BA"/>
    <w:rsid w:val="00A44BA4"/>
    <w:rsid w:val="00A44BF4"/>
    <w:rsid w:val="00A4585A"/>
    <w:rsid w:val="00A47CD7"/>
    <w:rsid w:val="00A47E47"/>
    <w:rsid w:val="00A505C1"/>
    <w:rsid w:val="00A507E2"/>
    <w:rsid w:val="00A50ACE"/>
    <w:rsid w:val="00A50EDC"/>
    <w:rsid w:val="00A514DB"/>
    <w:rsid w:val="00A51BF1"/>
    <w:rsid w:val="00A51FDA"/>
    <w:rsid w:val="00A52538"/>
    <w:rsid w:val="00A52F00"/>
    <w:rsid w:val="00A53A94"/>
    <w:rsid w:val="00A53BBA"/>
    <w:rsid w:val="00A53F86"/>
    <w:rsid w:val="00A5486C"/>
    <w:rsid w:val="00A54A73"/>
    <w:rsid w:val="00A54E83"/>
    <w:rsid w:val="00A563AF"/>
    <w:rsid w:val="00A57A1F"/>
    <w:rsid w:val="00A57FDC"/>
    <w:rsid w:val="00A601D1"/>
    <w:rsid w:val="00A60798"/>
    <w:rsid w:val="00A60936"/>
    <w:rsid w:val="00A616D4"/>
    <w:rsid w:val="00A62B1E"/>
    <w:rsid w:val="00A63316"/>
    <w:rsid w:val="00A642A1"/>
    <w:rsid w:val="00A647D4"/>
    <w:rsid w:val="00A64C61"/>
    <w:rsid w:val="00A6575E"/>
    <w:rsid w:val="00A65972"/>
    <w:rsid w:val="00A65FF3"/>
    <w:rsid w:val="00A66A18"/>
    <w:rsid w:val="00A66D7B"/>
    <w:rsid w:val="00A702E8"/>
    <w:rsid w:val="00A70342"/>
    <w:rsid w:val="00A7288E"/>
    <w:rsid w:val="00A72DC2"/>
    <w:rsid w:val="00A73146"/>
    <w:rsid w:val="00A73C8B"/>
    <w:rsid w:val="00A748C6"/>
    <w:rsid w:val="00A74ADA"/>
    <w:rsid w:val="00A74CD6"/>
    <w:rsid w:val="00A74DA6"/>
    <w:rsid w:val="00A7592E"/>
    <w:rsid w:val="00A76054"/>
    <w:rsid w:val="00A760D8"/>
    <w:rsid w:val="00A773B1"/>
    <w:rsid w:val="00A77518"/>
    <w:rsid w:val="00A77813"/>
    <w:rsid w:val="00A8035C"/>
    <w:rsid w:val="00A80DDC"/>
    <w:rsid w:val="00A8103E"/>
    <w:rsid w:val="00A81E06"/>
    <w:rsid w:val="00A81E46"/>
    <w:rsid w:val="00A8225D"/>
    <w:rsid w:val="00A82B8F"/>
    <w:rsid w:val="00A836F4"/>
    <w:rsid w:val="00A83914"/>
    <w:rsid w:val="00A845CB"/>
    <w:rsid w:val="00A848AA"/>
    <w:rsid w:val="00A85179"/>
    <w:rsid w:val="00A85413"/>
    <w:rsid w:val="00A868D3"/>
    <w:rsid w:val="00A86914"/>
    <w:rsid w:val="00A86CA6"/>
    <w:rsid w:val="00A9048B"/>
    <w:rsid w:val="00A90A5B"/>
    <w:rsid w:val="00A913E1"/>
    <w:rsid w:val="00A9213A"/>
    <w:rsid w:val="00A922EC"/>
    <w:rsid w:val="00A9289C"/>
    <w:rsid w:val="00A928CC"/>
    <w:rsid w:val="00A929A2"/>
    <w:rsid w:val="00A92A11"/>
    <w:rsid w:val="00A9372E"/>
    <w:rsid w:val="00A939F7"/>
    <w:rsid w:val="00A94226"/>
    <w:rsid w:val="00A953E0"/>
    <w:rsid w:val="00A96504"/>
    <w:rsid w:val="00A972E2"/>
    <w:rsid w:val="00A97CCF"/>
    <w:rsid w:val="00AA00F3"/>
    <w:rsid w:val="00AA03D0"/>
    <w:rsid w:val="00AA04C3"/>
    <w:rsid w:val="00AA0A2B"/>
    <w:rsid w:val="00AA115F"/>
    <w:rsid w:val="00AA1BD7"/>
    <w:rsid w:val="00AA1C2B"/>
    <w:rsid w:val="00AA1E45"/>
    <w:rsid w:val="00AA379C"/>
    <w:rsid w:val="00AA42EF"/>
    <w:rsid w:val="00AA6407"/>
    <w:rsid w:val="00AB0055"/>
    <w:rsid w:val="00AB06DF"/>
    <w:rsid w:val="00AB117F"/>
    <w:rsid w:val="00AB214D"/>
    <w:rsid w:val="00AB22D9"/>
    <w:rsid w:val="00AB3CE2"/>
    <w:rsid w:val="00AB480D"/>
    <w:rsid w:val="00AB4BEE"/>
    <w:rsid w:val="00AB4F8D"/>
    <w:rsid w:val="00AB6570"/>
    <w:rsid w:val="00AB66B0"/>
    <w:rsid w:val="00AB6701"/>
    <w:rsid w:val="00AB737C"/>
    <w:rsid w:val="00AB7BFB"/>
    <w:rsid w:val="00AC00E9"/>
    <w:rsid w:val="00AC0A57"/>
    <w:rsid w:val="00AC0DBC"/>
    <w:rsid w:val="00AC1CF6"/>
    <w:rsid w:val="00AC3248"/>
    <w:rsid w:val="00AC4534"/>
    <w:rsid w:val="00AC5329"/>
    <w:rsid w:val="00AC5514"/>
    <w:rsid w:val="00AC6215"/>
    <w:rsid w:val="00AC68F7"/>
    <w:rsid w:val="00AC6BBB"/>
    <w:rsid w:val="00AC6C67"/>
    <w:rsid w:val="00AC7F9F"/>
    <w:rsid w:val="00AD02AA"/>
    <w:rsid w:val="00AD03CB"/>
    <w:rsid w:val="00AD0F69"/>
    <w:rsid w:val="00AD1C66"/>
    <w:rsid w:val="00AD5D10"/>
    <w:rsid w:val="00AD62F7"/>
    <w:rsid w:val="00AD6A5F"/>
    <w:rsid w:val="00AD7C40"/>
    <w:rsid w:val="00AE0A8E"/>
    <w:rsid w:val="00AE109D"/>
    <w:rsid w:val="00AE138E"/>
    <w:rsid w:val="00AE154C"/>
    <w:rsid w:val="00AE1EA5"/>
    <w:rsid w:val="00AE23DC"/>
    <w:rsid w:val="00AE3962"/>
    <w:rsid w:val="00AE4098"/>
    <w:rsid w:val="00AE45C0"/>
    <w:rsid w:val="00AE526D"/>
    <w:rsid w:val="00AE71D8"/>
    <w:rsid w:val="00AE78D5"/>
    <w:rsid w:val="00AF12C8"/>
    <w:rsid w:val="00AF1C24"/>
    <w:rsid w:val="00AF1ED0"/>
    <w:rsid w:val="00AF2160"/>
    <w:rsid w:val="00AF3510"/>
    <w:rsid w:val="00AF3AD0"/>
    <w:rsid w:val="00AF40B9"/>
    <w:rsid w:val="00AF426D"/>
    <w:rsid w:val="00AF4C84"/>
    <w:rsid w:val="00AF5015"/>
    <w:rsid w:val="00AF50F0"/>
    <w:rsid w:val="00AF5785"/>
    <w:rsid w:val="00AF5949"/>
    <w:rsid w:val="00AF5B80"/>
    <w:rsid w:val="00AF6382"/>
    <w:rsid w:val="00AF657F"/>
    <w:rsid w:val="00AF66D0"/>
    <w:rsid w:val="00AF68FC"/>
    <w:rsid w:val="00AF6B05"/>
    <w:rsid w:val="00AF718D"/>
    <w:rsid w:val="00AF7C45"/>
    <w:rsid w:val="00B01776"/>
    <w:rsid w:val="00B0319B"/>
    <w:rsid w:val="00B03523"/>
    <w:rsid w:val="00B03EB1"/>
    <w:rsid w:val="00B0415F"/>
    <w:rsid w:val="00B04270"/>
    <w:rsid w:val="00B0597A"/>
    <w:rsid w:val="00B05A90"/>
    <w:rsid w:val="00B05BDF"/>
    <w:rsid w:val="00B05CB0"/>
    <w:rsid w:val="00B06577"/>
    <w:rsid w:val="00B07BCC"/>
    <w:rsid w:val="00B07CA6"/>
    <w:rsid w:val="00B07D61"/>
    <w:rsid w:val="00B104CF"/>
    <w:rsid w:val="00B11939"/>
    <w:rsid w:val="00B11952"/>
    <w:rsid w:val="00B133F7"/>
    <w:rsid w:val="00B13446"/>
    <w:rsid w:val="00B139AC"/>
    <w:rsid w:val="00B14063"/>
    <w:rsid w:val="00B1487C"/>
    <w:rsid w:val="00B14FD2"/>
    <w:rsid w:val="00B152A9"/>
    <w:rsid w:val="00B16077"/>
    <w:rsid w:val="00B16DBA"/>
    <w:rsid w:val="00B170B1"/>
    <w:rsid w:val="00B1715F"/>
    <w:rsid w:val="00B17659"/>
    <w:rsid w:val="00B21E5F"/>
    <w:rsid w:val="00B22202"/>
    <w:rsid w:val="00B22E57"/>
    <w:rsid w:val="00B24FFA"/>
    <w:rsid w:val="00B26DBE"/>
    <w:rsid w:val="00B26ED8"/>
    <w:rsid w:val="00B27712"/>
    <w:rsid w:val="00B27DDA"/>
    <w:rsid w:val="00B27F5E"/>
    <w:rsid w:val="00B27F71"/>
    <w:rsid w:val="00B300C5"/>
    <w:rsid w:val="00B3014C"/>
    <w:rsid w:val="00B301B0"/>
    <w:rsid w:val="00B3056D"/>
    <w:rsid w:val="00B307C2"/>
    <w:rsid w:val="00B3098A"/>
    <w:rsid w:val="00B30E73"/>
    <w:rsid w:val="00B31BAC"/>
    <w:rsid w:val="00B32756"/>
    <w:rsid w:val="00B32EA8"/>
    <w:rsid w:val="00B33743"/>
    <w:rsid w:val="00B34A41"/>
    <w:rsid w:val="00B34CFE"/>
    <w:rsid w:val="00B350BB"/>
    <w:rsid w:val="00B3570B"/>
    <w:rsid w:val="00B35AD1"/>
    <w:rsid w:val="00B36B68"/>
    <w:rsid w:val="00B37396"/>
    <w:rsid w:val="00B37505"/>
    <w:rsid w:val="00B375EE"/>
    <w:rsid w:val="00B378E1"/>
    <w:rsid w:val="00B37C4B"/>
    <w:rsid w:val="00B4104B"/>
    <w:rsid w:val="00B41BF7"/>
    <w:rsid w:val="00B42800"/>
    <w:rsid w:val="00B436E7"/>
    <w:rsid w:val="00B43AC2"/>
    <w:rsid w:val="00B446EE"/>
    <w:rsid w:val="00B44DAC"/>
    <w:rsid w:val="00B453CB"/>
    <w:rsid w:val="00B455F2"/>
    <w:rsid w:val="00B47FA6"/>
    <w:rsid w:val="00B50A2D"/>
    <w:rsid w:val="00B517EE"/>
    <w:rsid w:val="00B51A6B"/>
    <w:rsid w:val="00B51FA6"/>
    <w:rsid w:val="00B52272"/>
    <w:rsid w:val="00B53105"/>
    <w:rsid w:val="00B535F3"/>
    <w:rsid w:val="00B53747"/>
    <w:rsid w:val="00B53B79"/>
    <w:rsid w:val="00B53BDF"/>
    <w:rsid w:val="00B54AE7"/>
    <w:rsid w:val="00B5556A"/>
    <w:rsid w:val="00B566BD"/>
    <w:rsid w:val="00B56DA8"/>
    <w:rsid w:val="00B5729C"/>
    <w:rsid w:val="00B60C9C"/>
    <w:rsid w:val="00B618E1"/>
    <w:rsid w:val="00B62719"/>
    <w:rsid w:val="00B634F1"/>
    <w:rsid w:val="00B63AF1"/>
    <w:rsid w:val="00B63CEC"/>
    <w:rsid w:val="00B63DCF"/>
    <w:rsid w:val="00B63FA8"/>
    <w:rsid w:val="00B641E4"/>
    <w:rsid w:val="00B6468C"/>
    <w:rsid w:val="00B649D9"/>
    <w:rsid w:val="00B65CCD"/>
    <w:rsid w:val="00B65F39"/>
    <w:rsid w:val="00B66033"/>
    <w:rsid w:val="00B66276"/>
    <w:rsid w:val="00B66A6A"/>
    <w:rsid w:val="00B66A76"/>
    <w:rsid w:val="00B673CB"/>
    <w:rsid w:val="00B67E27"/>
    <w:rsid w:val="00B715D2"/>
    <w:rsid w:val="00B728EA"/>
    <w:rsid w:val="00B731F2"/>
    <w:rsid w:val="00B73626"/>
    <w:rsid w:val="00B73AB4"/>
    <w:rsid w:val="00B7419D"/>
    <w:rsid w:val="00B744E8"/>
    <w:rsid w:val="00B745A5"/>
    <w:rsid w:val="00B74637"/>
    <w:rsid w:val="00B755A9"/>
    <w:rsid w:val="00B75E9A"/>
    <w:rsid w:val="00B76045"/>
    <w:rsid w:val="00B76A53"/>
    <w:rsid w:val="00B771B6"/>
    <w:rsid w:val="00B827FA"/>
    <w:rsid w:val="00B82831"/>
    <w:rsid w:val="00B8350F"/>
    <w:rsid w:val="00B83C88"/>
    <w:rsid w:val="00B83E56"/>
    <w:rsid w:val="00B840A0"/>
    <w:rsid w:val="00B84FBF"/>
    <w:rsid w:val="00B85134"/>
    <w:rsid w:val="00B85440"/>
    <w:rsid w:val="00B85A55"/>
    <w:rsid w:val="00B85A59"/>
    <w:rsid w:val="00B865C5"/>
    <w:rsid w:val="00B90145"/>
    <w:rsid w:val="00B9098A"/>
    <w:rsid w:val="00B914AF"/>
    <w:rsid w:val="00B934F8"/>
    <w:rsid w:val="00B93F20"/>
    <w:rsid w:val="00B94101"/>
    <w:rsid w:val="00B94236"/>
    <w:rsid w:val="00B94E1F"/>
    <w:rsid w:val="00B97C2F"/>
    <w:rsid w:val="00BA0393"/>
    <w:rsid w:val="00BA06EB"/>
    <w:rsid w:val="00BA1118"/>
    <w:rsid w:val="00BA1635"/>
    <w:rsid w:val="00BA1C63"/>
    <w:rsid w:val="00BA247F"/>
    <w:rsid w:val="00BA28BF"/>
    <w:rsid w:val="00BA519A"/>
    <w:rsid w:val="00BA56C4"/>
    <w:rsid w:val="00BA65E6"/>
    <w:rsid w:val="00BA6A2C"/>
    <w:rsid w:val="00BA6D37"/>
    <w:rsid w:val="00BA7019"/>
    <w:rsid w:val="00BA7A75"/>
    <w:rsid w:val="00BB09ED"/>
    <w:rsid w:val="00BB0E4C"/>
    <w:rsid w:val="00BB208B"/>
    <w:rsid w:val="00BB4191"/>
    <w:rsid w:val="00BB4300"/>
    <w:rsid w:val="00BB4EA2"/>
    <w:rsid w:val="00BB5014"/>
    <w:rsid w:val="00BB5850"/>
    <w:rsid w:val="00BB5B48"/>
    <w:rsid w:val="00BB6432"/>
    <w:rsid w:val="00BB7A89"/>
    <w:rsid w:val="00BB7BA1"/>
    <w:rsid w:val="00BB7F1D"/>
    <w:rsid w:val="00BC08DD"/>
    <w:rsid w:val="00BC247C"/>
    <w:rsid w:val="00BC25A6"/>
    <w:rsid w:val="00BC2619"/>
    <w:rsid w:val="00BC2759"/>
    <w:rsid w:val="00BC40C3"/>
    <w:rsid w:val="00BC4566"/>
    <w:rsid w:val="00BC4AC9"/>
    <w:rsid w:val="00BC65A7"/>
    <w:rsid w:val="00BC6F4A"/>
    <w:rsid w:val="00BC79F9"/>
    <w:rsid w:val="00BD07B4"/>
    <w:rsid w:val="00BD0D7A"/>
    <w:rsid w:val="00BD1868"/>
    <w:rsid w:val="00BD21FC"/>
    <w:rsid w:val="00BD3A87"/>
    <w:rsid w:val="00BD4E9C"/>
    <w:rsid w:val="00BE037C"/>
    <w:rsid w:val="00BE0410"/>
    <w:rsid w:val="00BE04A6"/>
    <w:rsid w:val="00BE05FD"/>
    <w:rsid w:val="00BE12D5"/>
    <w:rsid w:val="00BE183F"/>
    <w:rsid w:val="00BE26BF"/>
    <w:rsid w:val="00BE2B41"/>
    <w:rsid w:val="00BE2E62"/>
    <w:rsid w:val="00BE2FE7"/>
    <w:rsid w:val="00BE3184"/>
    <w:rsid w:val="00BE4068"/>
    <w:rsid w:val="00BE6235"/>
    <w:rsid w:val="00BE6311"/>
    <w:rsid w:val="00BE7521"/>
    <w:rsid w:val="00BE7550"/>
    <w:rsid w:val="00BE75FD"/>
    <w:rsid w:val="00BF26F4"/>
    <w:rsid w:val="00BF3310"/>
    <w:rsid w:val="00BF3A68"/>
    <w:rsid w:val="00BF3DA0"/>
    <w:rsid w:val="00BF4008"/>
    <w:rsid w:val="00BF42F3"/>
    <w:rsid w:val="00BF489D"/>
    <w:rsid w:val="00BF4967"/>
    <w:rsid w:val="00BF4C98"/>
    <w:rsid w:val="00BF5265"/>
    <w:rsid w:val="00BF5424"/>
    <w:rsid w:val="00BF65F6"/>
    <w:rsid w:val="00BF67FB"/>
    <w:rsid w:val="00BF6D53"/>
    <w:rsid w:val="00BF704B"/>
    <w:rsid w:val="00BF753A"/>
    <w:rsid w:val="00BF7CF3"/>
    <w:rsid w:val="00C01D31"/>
    <w:rsid w:val="00C01FCA"/>
    <w:rsid w:val="00C0214B"/>
    <w:rsid w:val="00C02501"/>
    <w:rsid w:val="00C02E28"/>
    <w:rsid w:val="00C04177"/>
    <w:rsid w:val="00C042C8"/>
    <w:rsid w:val="00C0467F"/>
    <w:rsid w:val="00C04692"/>
    <w:rsid w:val="00C05198"/>
    <w:rsid w:val="00C07941"/>
    <w:rsid w:val="00C07B83"/>
    <w:rsid w:val="00C105F0"/>
    <w:rsid w:val="00C10A88"/>
    <w:rsid w:val="00C122D6"/>
    <w:rsid w:val="00C12C23"/>
    <w:rsid w:val="00C12DC0"/>
    <w:rsid w:val="00C1375E"/>
    <w:rsid w:val="00C139C7"/>
    <w:rsid w:val="00C13B44"/>
    <w:rsid w:val="00C13E8B"/>
    <w:rsid w:val="00C1413A"/>
    <w:rsid w:val="00C147FF"/>
    <w:rsid w:val="00C170AB"/>
    <w:rsid w:val="00C173D2"/>
    <w:rsid w:val="00C17A8D"/>
    <w:rsid w:val="00C21228"/>
    <w:rsid w:val="00C21E56"/>
    <w:rsid w:val="00C22852"/>
    <w:rsid w:val="00C23184"/>
    <w:rsid w:val="00C237CC"/>
    <w:rsid w:val="00C26DE2"/>
    <w:rsid w:val="00C305A9"/>
    <w:rsid w:val="00C30E45"/>
    <w:rsid w:val="00C32626"/>
    <w:rsid w:val="00C33198"/>
    <w:rsid w:val="00C33929"/>
    <w:rsid w:val="00C339EA"/>
    <w:rsid w:val="00C33A41"/>
    <w:rsid w:val="00C34CA6"/>
    <w:rsid w:val="00C358E8"/>
    <w:rsid w:val="00C35945"/>
    <w:rsid w:val="00C35BC1"/>
    <w:rsid w:val="00C37A1E"/>
    <w:rsid w:val="00C40050"/>
    <w:rsid w:val="00C4156C"/>
    <w:rsid w:val="00C41BD9"/>
    <w:rsid w:val="00C420F1"/>
    <w:rsid w:val="00C427C7"/>
    <w:rsid w:val="00C42F35"/>
    <w:rsid w:val="00C45175"/>
    <w:rsid w:val="00C45835"/>
    <w:rsid w:val="00C45AB5"/>
    <w:rsid w:val="00C45EC6"/>
    <w:rsid w:val="00C4675C"/>
    <w:rsid w:val="00C47B21"/>
    <w:rsid w:val="00C50032"/>
    <w:rsid w:val="00C51799"/>
    <w:rsid w:val="00C524AE"/>
    <w:rsid w:val="00C53114"/>
    <w:rsid w:val="00C5324D"/>
    <w:rsid w:val="00C53FA7"/>
    <w:rsid w:val="00C54350"/>
    <w:rsid w:val="00C547BA"/>
    <w:rsid w:val="00C5508F"/>
    <w:rsid w:val="00C55B8D"/>
    <w:rsid w:val="00C567A9"/>
    <w:rsid w:val="00C56EAA"/>
    <w:rsid w:val="00C577D0"/>
    <w:rsid w:val="00C60900"/>
    <w:rsid w:val="00C60DC2"/>
    <w:rsid w:val="00C60F92"/>
    <w:rsid w:val="00C61621"/>
    <w:rsid w:val="00C628D8"/>
    <w:rsid w:val="00C6419D"/>
    <w:rsid w:val="00C6668F"/>
    <w:rsid w:val="00C70858"/>
    <w:rsid w:val="00C70903"/>
    <w:rsid w:val="00C70ACE"/>
    <w:rsid w:val="00C71E7D"/>
    <w:rsid w:val="00C721C9"/>
    <w:rsid w:val="00C72887"/>
    <w:rsid w:val="00C730B2"/>
    <w:rsid w:val="00C73204"/>
    <w:rsid w:val="00C73F2F"/>
    <w:rsid w:val="00C74192"/>
    <w:rsid w:val="00C75298"/>
    <w:rsid w:val="00C75A10"/>
    <w:rsid w:val="00C76CC1"/>
    <w:rsid w:val="00C77085"/>
    <w:rsid w:val="00C77625"/>
    <w:rsid w:val="00C77E10"/>
    <w:rsid w:val="00C80A62"/>
    <w:rsid w:val="00C80B97"/>
    <w:rsid w:val="00C81273"/>
    <w:rsid w:val="00C813EA"/>
    <w:rsid w:val="00C81466"/>
    <w:rsid w:val="00C827EE"/>
    <w:rsid w:val="00C83120"/>
    <w:rsid w:val="00C8355D"/>
    <w:rsid w:val="00C83625"/>
    <w:rsid w:val="00C836FE"/>
    <w:rsid w:val="00C83F08"/>
    <w:rsid w:val="00C83F1A"/>
    <w:rsid w:val="00C84F8F"/>
    <w:rsid w:val="00C85EEA"/>
    <w:rsid w:val="00C8629D"/>
    <w:rsid w:val="00C87E26"/>
    <w:rsid w:val="00C87FDE"/>
    <w:rsid w:val="00C904B0"/>
    <w:rsid w:val="00C911CF"/>
    <w:rsid w:val="00C91509"/>
    <w:rsid w:val="00C91896"/>
    <w:rsid w:val="00C91DA3"/>
    <w:rsid w:val="00C937DD"/>
    <w:rsid w:val="00C94C43"/>
    <w:rsid w:val="00C95F6E"/>
    <w:rsid w:val="00C96A35"/>
    <w:rsid w:val="00C96DA3"/>
    <w:rsid w:val="00C97472"/>
    <w:rsid w:val="00CA00CC"/>
    <w:rsid w:val="00CA1E7D"/>
    <w:rsid w:val="00CA2A13"/>
    <w:rsid w:val="00CA3E46"/>
    <w:rsid w:val="00CA3F0C"/>
    <w:rsid w:val="00CA42B4"/>
    <w:rsid w:val="00CA49F7"/>
    <w:rsid w:val="00CA55C2"/>
    <w:rsid w:val="00CA5932"/>
    <w:rsid w:val="00CA5C91"/>
    <w:rsid w:val="00CA6B60"/>
    <w:rsid w:val="00CA6E0E"/>
    <w:rsid w:val="00CA733C"/>
    <w:rsid w:val="00CB0143"/>
    <w:rsid w:val="00CB0D7E"/>
    <w:rsid w:val="00CB15D1"/>
    <w:rsid w:val="00CB1E6B"/>
    <w:rsid w:val="00CB25DB"/>
    <w:rsid w:val="00CB2952"/>
    <w:rsid w:val="00CB29C9"/>
    <w:rsid w:val="00CB3298"/>
    <w:rsid w:val="00CB35DC"/>
    <w:rsid w:val="00CB3A80"/>
    <w:rsid w:val="00CB3CF8"/>
    <w:rsid w:val="00CB5808"/>
    <w:rsid w:val="00CB6A3B"/>
    <w:rsid w:val="00CB6DE7"/>
    <w:rsid w:val="00CB7254"/>
    <w:rsid w:val="00CB772A"/>
    <w:rsid w:val="00CC07F2"/>
    <w:rsid w:val="00CC0D0E"/>
    <w:rsid w:val="00CC1BE9"/>
    <w:rsid w:val="00CC24BB"/>
    <w:rsid w:val="00CC2798"/>
    <w:rsid w:val="00CC332B"/>
    <w:rsid w:val="00CC4AFB"/>
    <w:rsid w:val="00CC5568"/>
    <w:rsid w:val="00CC5EDE"/>
    <w:rsid w:val="00CC662D"/>
    <w:rsid w:val="00CC6738"/>
    <w:rsid w:val="00CD0222"/>
    <w:rsid w:val="00CD0B3F"/>
    <w:rsid w:val="00CD1737"/>
    <w:rsid w:val="00CD2116"/>
    <w:rsid w:val="00CD2613"/>
    <w:rsid w:val="00CD2BC9"/>
    <w:rsid w:val="00CD3740"/>
    <w:rsid w:val="00CD44DF"/>
    <w:rsid w:val="00CD4CCB"/>
    <w:rsid w:val="00CD5A68"/>
    <w:rsid w:val="00CD5AED"/>
    <w:rsid w:val="00CD60C5"/>
    <w:rsid w:val="00CD760D"/>
    <w:rsid w:val="00CD777B"/>
    <w:rsid w:val="00CE0696"/>
    <w:rsid w:val="00CE22DA"/>
    <w:rsid w:val="00CE2424"/>
    <w:rsid w:val="00CE26C6"/>
    <w:rsid w:val="00CE2854"/>
    <w:rsid w:val="00CE2A2C"/>
    <w:rsid w:val="00CE304B"/>
    <w:rsid w:val="00CE3ADC"/>
    <w:rsid w:val="00CE53CA"/>
    <w:rsid w:val="00CE576F"/>
    <w:rsid w:val="00CE60F2"/>
    <w:rsid w:val="00CE67BE"/>
    <w:rsid w:val="00CE73D0"/>
    <w:rsid w:val="00CF256E"/>
    <w:rsid w:val="00CF28E6"/>
    <w:rsid w:val="00CF2C82"/>
    <w:rsid w:val="00CF37B2"/>
    <w:rsid w:val="00CF4D8B"/>
    <w:rsid w:val="00CF5372"/>
    <w:rsid w:val="00CF5CFF"/>
    <w:rsid w:val="00CF6989"/>
    <w:rsid w:val="00D01ECA"/>
    <w:rsid w:val="00D031DF"/>
    <w:rsid w:val="00D0336F"/>
    <w:rsid w:val="00D03C85"/>
    <w:rsid w:val="00D042AB"/>
    <w:rsid w:val="00D04815"/>
    <w:rsid w:val="00D050E7"/>
    <w:rsid w:val="00D05D26"/>
    <w:rsid w:val="00D05D9C"/>
    <w:rsid w:val="00D05F90"/>
    <w:rsid w:val="00D064CF"/>
    <w:rsid w:val="00D066D9"/>
    <w:rsid w:val="00D07211"/>
    <w:rsid w:val="00D1126D"/>
    <w:rsid w:val="00D117AD"/>
    <w:rsid w:val="00D1240A"/>
    <w:rsid w:val="00D129A7"/>
    <w:rsid w:val="00D12DF2"/>
    <w:rsid w:val="00D13329"/>
    <w:rsid w:val="00D13A29"/>
    <w:rsid w:val="00D141EF"/>
    <w:rsid w:val="00D14917"/>
    <w:rsid w:val="00D15381"/>
    <w:rsid w:val="00D15FEE"/>
    <w:rsid w:val="00D172E3"/>
    <w:rsid w:val="00D17C58"/>
    <w:rsid w:val="00D20058"/>
    <w:rsid w:val="00D2287E"/>
    <w:rsid w:val="00D23036"/>
    <w:rsid w:val="00D23551"/>
    <w:rsid w:val="00D2395E"/>
    <w:rsid w:val="00D23A29"/>
    <w:rsid w:val="00D240A3"/>
    <w:rsid w:val="00D241F1"/>
    <w:rsid w:val="00D2521D"/>
    <w:rsid w:val="00D25343"/>
    <w:rsid w:val="00D259BE"/>
    <w:rsid w:val="00D25CA2"/>
    <w:rsid w:val="00D2766E"/>
    <w:rsid w:val="00D30302"/>
    <w:rsid w:val="00D30C03"/>
    <w:rsid w:val="00D30E1B"/>
    <w:rsid w:val="00D3168D"/>
    <w:rsid w:val="00D31744"/>
    <w:rsid w:val="00D31862"/>
    <w:rsid w:val="00D3237B"/>
    <w:rsid w:val="00D32E2C"/>
    <w:rsid w:val="00D34122"/>
    <w:rsid w:val="00D34B04"/>
    <w:rsid w:val="00D354D5"/>
    <w:rsid w:val="00D35E29"/>
    <w:rsid w:val="00D3694E"/>
    <w:rsid w:val="00D36A50"/>
    <w:rsid w:val="00D36C53"/>
    <w:rsid w:val="00D4255E"/>
    <w:rsid w:val="00D42CA9"/>
    <w:rsid w:val="00D42D96"/>
    <w:rsid w:val="00D456DE"/>
    <w:rsid w:val="00D45B6D"/>
    <w:rsid w:val="00D45BA0"/>
    <w:rsid w:val="00D46892"/>
    <w:rsid w:val="00D47192"/>
    <w:rsid w:val="00D47C0F"/>
    <w:rsid w:val="00D50439"/>
    <w:rsid w:val="00D5131F"/>
    <w:rsid w:val="00D51697"/>
    <w:rsid w:val="00D5195B"/>
    <w:rsid w:val="00D51B8E"/>
    <w:rsid w:val="00D51DA3"/>
    <w:rsid w:val="00D51F99"/>
    <w:rsid w:val="00D5202E"/>
    <w:rsid w:val="00D5225C"/>
    <w:rsid w:val="00D53394"/>
    <w:rsid w:val="00D537AE"/>
    <w:rsid w:val="00D544C3"/>
    <w:rsid w:val="00D54774"/>
    <w:rsid w:val="00D551B0"/>
    <w:rsid w:val="00D55C87"/>
    <w:rsid w:val="00D55CFA"/>
    <w:rsid w:val="00D561AD"/>
    <w:rsid w:val="00D5767E"/>
    <w:rsid w:val="00D57AC5"/>
    <w:rsid w:val="00D62E86"/>
    <w:rsid w:val="00D65795"/>
    <w:rsid w:val="00D66EF6"/>
    <w:rsid w:val="00D67426"/>
    <w:rsid w:val="00D74C30"/>
    <w:rsid w:val="00D74CB8"/>
    <w:rsid w:val="00D74D87"/>
    <w:rsid w:val="00D76779"/>
    <w:rsid w:val="00D76E3C"/>
    <w:rsid w:val="00D77000"/>
    <w:rsid w:val="00D77543"/>
    <w:rsid w:val="00D7789C"/>
    <w:rsid w:val="00D77FAE"/>
    <w:rsid w:val="00D8091F"/>
    <w:rsid w:val="00D80948"/>
    <w:rsid w:val="00D80CEE"/>
    <w:rsid w:val="00D823F5"/>
    <w:rsid w:val="00D84CDF"/>
    <w:rsid w:val="00D84FD3"/>
    <w:rsid w:val="00D85072"/>
    <w:rsid w:val="00D850ED"/>
    <w:rsid w:val="00D85433"/>
    <w:rsid w:val="00D85BAA"/>
    <w:rsid w:val="00D87181"/>
    <w:rsid w:val="00D87C31"/>
    <w:rsid w:val="00D905A8"/>
    <w:rsid w:val="00D90994"/>
    <w:rsid w:val="00D91BF5"/>
    <w:rsid w:val="00D92437"/>
    <w:rsid w:val="00D92AF7"/>
    <w:rsid w:val="00D92DAC"/>
    <w:rsid w:val="00D92E29"/>
    <w:rsid w:val="00D946F0"/>
    <w:rsid w:val="00D94BEC"/>
    <w:rsid w:val="00D95FDF"/>
    <w:rsid w:val="00D9711F"/>
    <w:rsid w:val="00D97562"/>
    <w:rsid w:val="00D975FB"/>
    <w:rsid w:val="00D97C40"/>
    <w:rsid w:val="00DA10A5"/>
    <w:rsid w:val="00DA14C4"/>
    <w:rsid w:val="00DA2641"/>
    <w:rsid w:val="00DA3DEB"/>
    <w:rsid w:val="00DA450A"/>
    <w:rsid w:val="00DA4F5A"/>
    <w:rsid w:val="00DA5B96"/>
    <w:rsid w:val="00DA5C03"/>
    <w:rsid w:val="00DA700D"/>
    <w:rsid w:val="00DA74B1"/>
    <w:rsid w:val="00DA76AB"/>
    <w:rsid w:val="00DA7E2C"/>
    <w:rsid w:val="00DB0F2C"/>
    <w:rsid w:val="00DB30EE"/>
    <w:rsid w:val="00DB338D"/>
    <w:rsid w:val="00DB366B"/>
    <w:rsid w:val="00DB47B0"/>
    <w:rsid w:val="00DB5743"/>
    <w:rsid w:val="00DB5CB6"/>
    <w:rsid w:val="00DB7136"/>
    <w:rsid w:val="00DB720A"/>
    <w:rsid w:val="00DB7679"/>
    <w:rsid w:val="00DC0109"/>
    <w:rsid w:val="00DC0D73"/>
    <w:rsid w:val="00DC1162"/>
    <w:rsid w:val="00DC26D9"/>
    <w:rsid w:val="00DC28F1"/>
    <w:rsid w:val="00DC324C"/>
    <w:rsid w:val="00DC3864"/>
    <w:rsid w:val="00DC386E"/>
    <w:rsid w:val="00DC3B8A"/>
    <w:rsid w:val="00DC3CA3"/>
    <w:rsid w:val="00DC4E98"/>
    <w:rsid w:val="00DC599A"/>
    <w:rsid w:val="00DC6033"/>
    <w:rsid w:val="00DC6392"/>
    <w:rsid w:val="00DC63C5"/>
    <w:rsid w:val="00DC6D94"/>
    <w:rsid w:val="00DD0B0D"/>
    <w:rsid w:val="00DD0F7A"/>
    <w:rsid w:val="00DD1974"/>
    <w:rsid w:val="00DD19F7"/>
    <w:rsid w:val="00DD1CA7"/>
    <w:rsid w:val="00DD1D72"/>
    <w:rsid w:val="00DD1DEE"/>
    <w:rsid w:val="00DD228B"/>
    <w:rsid w:val="00DD27A6"/>
    <w:rsid w:val="00DD2976"/>
    <w:rsid w:val="00DD30D6"/>
    <w:rsid w:val="00DD3CCF"/>
    <w:rsid w:val="00DD4061"/>
    <w:rsid w:val="00DD4B5E"/>
    <w:rsid w:val="00DD5A09"/>
    <w:rsid w:val="00DD69EA"/>
    <w:rsid w:val="00DD6C09"/>
    <w:rsid w:val="00DD7448"/>
    <w:rsid w:val="00DD7D00"/>
    <w:rsid w:val="00DE0882"/>
    <w:rsid w:val="00DE1E4A"/>
    <w:rsid w:val="00DE2C1D"/>
    <w:rsid w:val="00DE36D6"/>
    <w:rsid w:val="00DE5FA7"/>
    <w:rsid w:val="00DE70CD"/>
    <w:rsid w:val="00DE758F"/>
    <w:rsid w:val="00DE7BB4"/>
    <w:rsid w:val="00DF01EE"/>
    <w:rsid w:val="00DF03A6"/>
    <w:rsid w:val="00DF3737"/>
    <w:rsid w:val="00DF38B3"/>
    <w:rsid w:val="00DF3B32"/>
    <w:rsid w:val="00DF4AD9"/>
    <w:rsid w:val="00DF5106"/>
    <w:rsid w:val="00DF51D0"/>
    <w:rsid w:val="00DF5F8B"/>
    <w:rsid w:val="00DF635D"/>
    <w:rsid w:val="00DF7472"/>
    <w:rsid w:val="00DF7730"/>
    <w:rsid w:val="00DF7974"/>
    <w:rsid w:val="00E001E5"/>
    <w:rsid w:val="00E0076B"/>
    <w:rsid w:val="00E010AF"/>
    <w:rsid w:val="00E01699"/>
    <w:rsid w:val="00E0197E"/>
    <w:rsid w:val="00E023B1"/>
    <w:rsid w:val="00E0481A"/>
    <w:rsid w:val="00E04895"/>
    <w:rsid w:val="00E075A7"/>
    <w:rsid w:val="00E1003A"/>
    <w:rsid w:val="00E104E7"/>
    <w:rsid w:val="00E10834"/>
    <w:rsid w:val="00E10AE9"/>
    <w:rsid w:val="00E118A3"/>
    <w:rsid w:val="00E11910"/>
    <w:rsid w:val="00E11A7A"/>
    <w:rsid w:val="00E12892"/>
    <w:rsid w:val="00E12D6F"/>
    <w:rsid w:val="00E13006"/>
    <w:rsid w:val="00E1308A"/>
    <w:rsid w:val="00E13A0D"/>
    <w:rsid w:val="00E13A49"/>
    <w:rsid w:val="00E153E6"/>
    <w:rsid w:val="00E15BA1"/>
    <w:rsid w:val="00E15F6B"/>
    <w:rsid w:val="00E16386"/>
    <w:rsid w:val="00E165EE"/>
    <w:rsid w:val="00E17DB3"/>
    <w:rsid w:val="00E17E5B"/>
    <w:rsid w:val="00E208DC"/>
    <w:rsid w:val="00E20CB6"/>
    <w:rsid w:val="00E20EE8"/>
    <w:rsid w:val="00E2118A"/>
    <w:rsid w:val="00E2120C"/>
    <w:rsid w:val="00E214EE"/>
    <w:rsid w:val="00E21D09"/>
    <w:rsid w:val="00E2479F"/>
    <w:rsid w:val="00E25A8D"/>
    <w:rsid w:val="00E26837"/>
    <w:rsid w:val="00E27BA8"/>
    <w:rsid w:val="00E3095F"/>
    <w:rsid w:val="00E318A6"/>
    <w:rsid w:val="00E31952"/>
    <w:rsid w:val="00E31E13"/>
    <w:rsid w:val="00E31EBF"/>
    <w:rsid w:val="00E32C60"/>
    <w:rsid w:val="00E3357D"/>
    <w:rsid w:val="00E339AB"/>
    <w:rsid w:val="00E33D17"/>
    <w:rsid w:val="00E33F8F"/>
    <w:rsid w:val="00E34E85"/>
    <w:rsid w:val="00E36EF0"/>
    <w:rsid w:val="00E374B3"/>
    <w:rsid w:val="00E40655"/>
    <w:rsid w:val="00E40E27"/>
    <w:rsid w:val="00E41C1B"/>
    <w:rsid w:val="00E43495"/>
    <w:rsid w:val="00E4482B"/>
    <w:rsid w:val="00E450B8"/>
    <w:rsid w:val="00E45114"/>
    <w:rsid w:val="00E45D02"/>
    <w:rsid w:val="00E468CE"/>
    <w:rsid w:val="00E47CBA"/>
    <w:rsid w:val="00E5142A"/>
    <w:rsid w:val="00E51B2C"/>
    <w:rsid w:val="00E52894"/>
    <w:rsid w:val="00E54DB7"/>
    <w:rsid w:val="00E55035"/>
    <w:rsid w:val="00E57DAF"/>
    <w:rsid w:val="00E57F87"/>
    <w:rsid w:val="00E60A2D"/>
    <w:rsid w:val="00E60F30"/>
    <w:rsid w:val="00E612EF"/>
    <w:rsid w:val="00E633BB"/>
    <w:rsid w:val="00E6388E"/>
    <w:rsid w:val="00E644B9"/>
    <w:rsid w:val="00E64DF1"/>
    <w:rsid w:val="00E6687F"/>
    <w:rsid w:val="00E66B93"/>
    <w:rsid w:val="00E670F9"/>
    <w:rsid w:val="00E67139"/>
    <w:rsid w:val="00E67696"/>
    <w:rsid w:val="00E67774"/>
    <w:rsid w:val="00E67BEF"/>
    <w:rsid w:val="00E67F90"/>
    <w:rsid w:val="00E67FB3"/>
    <w:rsid w:val="00E71098"/>
    <w:rsid w:val="00E7152E"/>
    <w:rsid w:val="00E736A5"/>
    <w:rsid w:val="00E73CDA"/>
    <w:rsid w:val="00E7401E"/>
    <w:rsid w:val="00E752C0"/>
    <w:rsid w:val="00E76605"/>
    <w:rsid w:val="00E7677A"/>
    <w:rsid w:val="00E76C8B"/>
    <w:rsid w:val="00E76E3F"/>
    <w:rsid w:val="00E77ACD"/>
    <w:rsid w:val="00E80237"/>
    <w:rsid w:val="00E80FC0"/>
    <w:rsid w:val="00E811FF"/>
    <w:rsid w:val="00E82BDB"/>
    <w:rsid w:val="00E83944"/>
    <w:rsid w:val="00E83E4A"/>
    <w:rsid w:val="00E844EE"/>
    <w:rsid w:val="00E8489F"/>
    <w:rsid w:val="00E8565C"/>
    <w:rsid w:val="00E85BBC"/>
    <w:rsid w:val="00E86991"/>
    <w:rsid w:val="00E86A03"/>
    <w:rsid w:val="00E86A7D"/>
    <w:rsid w:val="00E90495"/>
    <w:rsid w:val="00E906C6"/>
    <w:rsid w:val="00E90B2C"/>
    <w:rsid w:val="00E90F2A"/>
    <w:rsid w:val="00E91220"/>
    <w:rsid w:val="00E934C6"/>
    <w:rsid w:val="00E95C80"/>
    <w:rsid w:val="00E97781"/>
    <w:rsid w:val="00EA08CE"/>
    <w:rsid w:val="00EA0BC8"/>
    <w:rsid w:val="00EA24BC"/>
    <w:rsid w:val="00EA3441"/>
    <w:rsid w:val="00EA3533"/>
    <w:rsid w:val="00EA36BF"/>
    <w:rsid w:val="00EA3AC6"/>
    <w:rsid w:val="00EA3B55"/>
    <w:rsid w:val="00EA3CFC"/>
    <w:rsid w:val="00EA4756"/>
    <w:rsid w:val="00EA4E63"/>
    <w:rsid w:val="00EA5A70"/>
    <w:rsid w:val="00EA5BC9"/>
    <w:rsid w:val="00EA5E61"/>
    <w:rsid w:val="00EA672D"/>
    <w:rsid w:val="00EA7702"/>
    <w:rsid w:val="00EB0523"/>
    <w:rsid w:val="00EB0DB0"/>
    <w:rsid w:val="00EB0E33"/>
    <w:rsid w:val="00EB141D"/>
    <w:rsid w:val="00EB31C8"/>
    <w:rsid w:val="00EB462D"/>
    <w:rsid w:val="00EB4994"/>
    <w:rsid w:val="00EB4DF5"/>
    <w:rsid w:val="00EB4FC6"/>
    <w:rsid w:val="00EB596B"/>
    <w:rsid w:val="00EB5A4B"/>
    <w:rsid w:val="00EB5C25"/>
    <w:rsid w:val="00EB75DE"/>
    <w:rsid w:val="00EB7A67"/>
    <w:rsid w:val="00EC0B41"/>
    <w:rsid w:val="00EC1046"/>
    <w:rsid w:val="00EC16BD"/>
    <w:rsid w:val="00EC1ACB"/>
    <w:rsid w:val="00EC2418"/>
    <w:rsid w:val="00EC27A0"/>
    <w:rsid w:val="00EC2CC9"/>
    <w:rsid w:val="00EC3354"/>
    <w:rsid w:val="00EC47FC"/>
    <w:rsid w:val="00EC51C9"/>
    <w:rsid w:val="00ED0301"/>
    <w:rsid w:val="00ED14D0"/>
    <w:rsid w:val="00ED188C"/>
    <w:rsid w:val="00ED1C81"/>
    <w:rsid w:val="00ED2789"/>
    <w:rsid w:val="00ED30E3"/>
    <w:rsid w:val="00ED49BD"/>
    <w:rsid w:val="00ED4BF1"/>
    <w:rsid w:val="00ED4F24"/>
    <w:rsid w:val="00ED6052"/>
    <w:rsid w:val="00ED7676"/>
    <w:rsid w:val="00ED77CB"/>
    <w:rsid w:val="00EE0539"/>
    <w:rsid w:val="00EE0F34"/>
    <w:rsid w:val="00EE115A"/>
    <w:rsid w:val="00EE1793"/>
    <w:rsid w:val="00EE1FE5"/>
    <w:rsid w:val="00EE268B"/>
    <w:rsid w:val="00EE3177"/>
    <w:rsid w:val="00EE336D"/>
    <w:rsid w:val="00EE43C6"/>
    <w:rsid w:val="00EE4865"/>
    <w:rsid w:val="00EE5EDC"/>
    <w:rsid w:val="00EE6234"/>
    <w:rsid w:val="00EE67E7"/>
    <w:rsid w:val="00EE7B5E"/>
    <w:rsid w:val="00EF0DBF"/>
    <w:rsid w:val="00EF1A33"/>
    <w:rsid w:val="00EF2112"/>
    <w:rsid w:val="00EF2962"/>
    <w:rsid w:val="00EF38FD"/>
    <w:rsid w:val="00EF3BBA"/>
    <w:rsid w:val="00EF4BE4"/>
    <w:rsid w:val="00EF5CD8"/>
    <w:rsid w:val="00EF5D6E"/>
    <w:rsid w:val="00EF5DE9"/>
    <w:rsid w:val="00EF6164"/>
    <w:rsid w:val="00EF79D9"/>
    <w:rsid w:val="00F01065"/>
    <w:rsid w:val="00F02135"/>
    <w:rsid w:val="00F02C86"/>
    <w:rsid w:val="00F031D7"/>
    <w:rsid w:val="00F03FDD"/>
    <w:rsid w:val="00F0440B"/>
    <w:rsid w:val="00F047EE"/>
    <w:rsid w:val="00F04EA6"/>
    <w:rsid w:val="00F0521A"/>
    <w:rsid w:val="00F05223"/>
    <w:rsid w:val="00F0559C"/>
    <w:rsid w:val="00F0560C"/>
    <w:rsid w:val="00F058C6"/>
    <w:rsid w:val="00F0636C"/>
    <w:rsid w:val="00F06652"/>
    <w:rsid w:val="00F06AE2"/>
    <w:rsid w:val="00F06D92"/>
    <w:rsid w:val="00F07A54"/>
    <w:rsid w:val="00F11895"/>
    <w:rsid w:val="00F138F9"/>
    <w:rsid w:val="00F139F4"/>
    <w:rsid w:val="00F13A12"/>
    <w:rsid w:val="00F149A2"/>
    <w:rsid w:val="00F14E8E"/>
    <w:rsid w:val="00F152D5"/>
    <w:rsid w:val="00F15407"/>
    <w:rsid w:val="00F15786"/>
    <w:rsid w:val="00F15871"/>
    <w:rsid w:val="00F15AC1"/>
    <w:rsid w:val="00F160D8"/>
    <w:rsid w:val="00F16308"/>
    <w:rsid w:val="00F163D6"/>
    <w:rsid w:val="00F17800"/>
    <w:rsid w:val="00F200EE"/>
    <w:rsid w:val="00F201D1"/>
    <w:rsid w:val="00F22031"/>
    <w:rsid w:val="00F25213"/>
    <w:rsid w:val="00F257FB"/>
    <w:rsid w:val="00F267C5"/>
    <w:rsid w:val="00F26C7D"/>
    <w:rsid w:val="00F2760F"/>
    <w:rsid w:val="00F3021D"/>
    <w:rsid w:val="00F30481"/>
    <w:rsid w:val="00F30818"/>
    <w:rsid w:val="00F31C72"/>
    <w:rsid w:val="00F31D12"/>
    <w:rsid w:val="00F327C2"/>
    <w:rsid w:val="00F32CE9"/>
    <w:rsid w:val="00F32FE1"/>
    <w:rsid w:val="00F332BF"/>
    <w:rsid w:val="00F33423"/>
    <w:rsid w:val="00F3403B"/>
    <w:rsid w:val="00F36246"/>
    <w:rsid w:val="00F3689F"/>
    <w:rsid w:val="00F36E8F"/>
    <w:rsid w:val="00F40429"/>
    <w:rsid w:val="00F404E0"/>
    <w:rsid w:val="00F40945"/>
    <w:rsid w:val="00F40CED"/>
    <w:rsid w:val="00F40F11"/>
    <w:rsid w:val="00F41725"/>
    <w:rsid w:val="00F423AF"/>
    <w:rsid w:val="00F426E3"/>
    <w:rsid w:val="00F42703"/>
    <w:rsid w:val="00F427E1"/>
    <w:rsid w:val="00F43066"/>
    <w:rsid w:val="00F43466"/>
    <w:rsid w:val="00F434A3"/>
    <w:rsid w:val="00F44D82"/>
    <w:rsid w:val="00F45051"/>
    <w:rsid w:val="00F4546C"/>
    <w:rsid w:val="00F45F1F"/>
    <w:rsid w:val="00F47FA5"/>
    <w:rsid w:val="00F5000E"/>
    <w:rsid w:val="00F50763"/>
    <w:rsid w:val="00F51950"/>
    <w:rsid w:val="00F51CA3"/>
    <w:rsid w:val="00F52429"/>
    <w:rsid w:val="00F52D6A"/>
    <w:rsid w:val="00F543EA"/>
    <w:rsid w:val="00F548A5"/>
    <w:rsid w:val="00F54E9F"/>
    <w:rsid w:val="00F55DDF"/>
    <w:rsid w:val="00F565E0"/>
    <w:rsid w:val="00F56D48"/>
    <w:rsid w:val="00F57273"/>
    <w:rsid w:val="00F57440"/>
    <w:rsid w:val="00F57C05"/>
    <w:rsid w:val="00F600C0"/>
    <w:rsid w:val="00F603B3"/>
    <w:rsid w:val="00F60C95"/>
    <w:rsid w:val="00F61F37"/>
    <w:rsid w:val="00F621E5"/>
    <w:rsid w:val="00F62E12"/>
    <w:rsid w:val="00F643A3"/>
    <w:rsid w:val="00F65D86"/>
    <w:rsid w:val="00F667C7"/>
    <w:rsid w:val="00F6688B"/>
    <w:rsid w:val="00F66BE5"/>
    <w:rsid w:val="00F6728D"/>
    <w:rsid w:val="00F67F2A"/>
    <w:rsid w:val="00F71E39"/>
    <w:rsid w:val="00F731E6"/>
    <w:rsid w:val="00F73215"/>
    <w:rsid w:val="00F73BB1"/>
    <w:rsid w:val="00F748BB"/>
    <w:rsid w:val="00F75CCD"/>
    <w:rsid w:val="00F75DF6"/>
    <w:rsid w:val="00F76065"/>
    <w:rsid w:val="00F763E0"/>
    <w:rsid w:val="00F76BAA"/>
    <w:rsid w:val="00F80192"/>
    <w:rsid w:val="00F808B7"/>
    <w:rsid w:val="00F80AD1"/>
    <w:rsid w:val="00F80EBF"/>
    <w:rsid w:val="00F81404"/>
    <w:rsid w:val="00F816B4"/>
    <w:rsid w:val="00F81FF8"/>
    <w:rsid w:val="00F82D84"/>
    <w:rsid w:val="00F846B9"/>
    <w:rsid w:val="00F846F6"/>
    <w:rsid w:val="00F84F52"/>
    <w:rsid w:val="00F85474"/>
    <w:rsid w:val="00F855E9"/>
    <w:rsid w:val="00F856DD"/>
    <w:rsid w:val="00F867F1"/>
    <w:rsid w:val="00F86CB0"/>
    <w:rsid w:val="00F873A2"/>
    <w:rsid w:val="00F8794B"/>
    <w:rsid w:val="00F9052D"/>
    <w:rsid w:val="00F90BAD"/>
    <w:rsid w:val="00F90C52"/>
    <w:rsid w:val="00F9524F"/>
    <w:rsid w:val="00F9606C"/>
    <w:rsid w:val="00F96891"/>
    <w:rsid w:val="00F9698B"/>
    <w:rsid w:val="00F96C74"/>
    <w:rsid w:val="00F978E5"/>
    <w:rsid w:val="00FA20CB"/>
    <w:rsid w:val="00FA2ED2"/>
    <w:rsid w:val="00FA3B66"/>
    <w:rsid w:val="00FA3E65"/>
    <w:rsid w:val="00FA4946"/>
    <w:rsid w:val="00FA4CEB"/>
    <w:rsid w:val="00FA50ED"/>
    <w:rsid w:val="00FA540B"/>
    <w:rsid w:val="00FA788A"/>
    <w:rsid w:val="00FB20ED"/>
    <w:rsid w:val="00FB2870"/>
    <w:rsid w:val="00FB2AD2"/>
    <w:rsid w:val="00FB316E"/>
    <w:rsid w:val="00FB4581"/>
    <w:rsid w:val="00FB63C1"/>
    <w:rsid w:val="00FB65FB"/>
    <w:rsid w:val="00FB7909"/>
    <w:rsid w:val="00FC0544"/>
    <w:rsid w:val="00FC0A77"/>
    <w:rsid w:val="00FC0F3C"/>
    <w:rsid w:val="00FC11FA"/>
    <w:rsid w:val="00FC1843"/>
    <w:rsid w:val="00FC18C2"/>
    <w:rsid w:val="00FC1B64"/>
    <w:rsid w:val="00FC1BB6"/>
    <w:rsid w:val="00FC1F97"/>
    <w:rsid w:val="00FC258B"/>
    <w:rsid w:val="00FC26E8"/>
    <w:rsid w:val="00FC2F78"/>
    <w:rsid w:val="00FC300F"/>
    <w:rsid w:val="00FC35B2"/>
    <w:rsid w:val="00FC3E06"/>
    <w:rsid w:val="00FC4AE6"/>
    <w:rsid w:val="00FC580B"/>
    <w:rsid w:val="00FC6290"/>
    <w:rsid w:val="00FC66EF"/>
    <w:rsid w:val="00FC72E4"/>
    <w:rsid w:val="00FC7399"/>
    <w:rsid w:val="00FC797A"/>
    <w:rsid w:val="00FC7F62"/>
    <w:rsid w:val="00FD0288"/>
    <w:rsid w:val="00FD047A"/>
    <w:rsid w:val="00FD0B8F"/>
    <w:rsid w:val="00FD1EB9"/>
    <w:rsid w:val="00FD2688"/>
    <w:rsid w:val="00FD2A57"/>
    <w:rsid w:val="00FD339C"/>
    <w:rsid w:val="00FD42FC"/>
    <w:rsid w:val="00FD473C"/>
    <w:rsid w:val="00FD5E04"/>
    <w:rsid w:val="00FD7441"/>
    <w:rsid w:val="00FD7515"/>
    <w:rsid w:val="00FD7802"/>
    <w:rsid w:val="00FE11E1"/>
    <w:rsid w:val="00FE2C4A"/>
    <w:rsid w:val="00FE2F0B"/>
    <w:rsid w:val="00FE3073"/>
    <w:rsid w:val="00FE3B37"/>
    <w:rsid w:val="00FE3E34"/>
    <w:rsid w:val="00FE40DF"/>
    <w:rsid w:val="00FE40F3"/>
    <w:rsid w:val="00FE489A"/>
    <w:rsid w:val="00FE5CC2"/>
    <w:rsid w:val="00FE5D58"/>
    <w:rsid w:val="00FE5E0D"/>
    <w:rsid w:val="00FE6B4C"/>
    <w:rsid w:val="00FF0211"/>
    <w:rsid w:val="00FF103D"/>
    <w:rsid w:val="00FF2AB0"/>
    <w:rsid w:val="00FF341E"/>
    <w:rsid w:val="00FF4844"/>
    <w:rsid w:val="00FF57F5"/>
    <w:rsid w:val="00FF6567"/>
    <w:rsid w:val="00FF6734"/>
    <w:rsid w:val="00FF6829"/>
    <w:rsid w:val="00FF79B5"/>
    <w:rsid w:val="00FF7CAA"/>
    <w:rsid w:val="08EC16F5"/>
    <w:rsid w:val="1F7BB4A0"/>
    <w:rsid w:val="46D46149"/>
    <w:rsid w:val="4833A313"/>
    <w:rsid w:val="4EA87ED5"/>
    <w:rsid w:val="632D36DB"/>
    <w:rsid w:val="7DB2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1AEEA"/>
  <w15:docId w15:val="{D177C597-2EBF-4D46-BA61-73E47561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aliases w:val="Archetype Heading 6,Revised Heading 1"/>
    <w:next w:val="Normal"/>
    <w:link w:val="Heading1Char"/>
    <w:autoRedefine/>
    <w:qFormat/>
    <w:rsid w:val="00E670F9"/>
    <w:pPr>
      <w:keepNext/>
      <w:numPr>
        <w:numId w:val="17"/>
      </w:numPr>
      <w:tabs>
        <w:tab w:val="left" w:pos="540"/>
      </w:tabs>
      <w:spacing w:before="100"/>
      <w:jc w:val="both"/>
      <w:outlineLvl w:val="0"/>
    </w:pPr>
    <w:rPr>
      <w:rFonts w:ascii="Arial Narrow" w:eastAsiaTheme="majorEastAsia" w:hAnsi="Arial Narrow" w:cstheme="majorBidi"/>
      <w:b/>
      <w:color w:val="244061" w:themeColor="accent1" w:themeShade="80"/>
      <w:kern w:val="28"/>
      <w:sz w:val="36"/>
    </w:rPr>
  </w:style>
  <w:style w:type="paragraph" w:styleId="Heading2">
    <w:name w:val="heading 2"/>
    <w:aliases w:val="Archetype Heading 2"/>
    <w:next w:val="Normal"/>
    <w:link w:val="Heading2Char"/>
    <w:autoRedefine/>
    <w:qFormat/>
    <w:rsid w:val="00054CF0"/>
    <w:pPr>
      <w:keepNext/>
      <w:keepLines/>
      <w:pageBreakBefore/>
      <w:numPr>
        <w:ilvl w:val="1"/>
        <w:numId w:val="17"/>
      </w:numPr>
      <w:pBdr>
        <w:bottom w:val="single" w:sz="4" w:space="1" w:color="auto"/>
      </w:pBdr>
      <w:spacing w:before="120" w:after="120"/>
      <w:jc w:val="both"/>
      <w:outlineLvl w:val="1"/>
    </w:pPr>
    <w:rPr>
      <w:rFonts w:ascii="Arial Narrow" w:eastAsiaTheme="majorEastAsia" w:hAnsi="Arial Narrow" w:cstheme="majorBidi"/>
      <w:b/>
      <w:color w:val="244061" w:themeColor="accent1" w:themeShade="80"/>
      <w:sz w:val="36"/>
      <w:szCs w:val="36"/>
    </w:rPr>
  </w:style>
  <w:style w:type="paragraph" w:styleId="Heading3">
    <w:name w:val="heading 3"/>
    <w:aliases w:val="Archetype Heading 3"/>
    <w:next w:val="Normal"/>
    <w:link w:val="Heading3Char"/>
    <w:autoRedefine/>
    <w:qFormat/>
    <w:rsid w:val="00A116D9"/>
    <w:pPr>
      <w:keepNext/>
      <w:widowControl w:val="0"/>
      <w:spacing w:before="240" w:after="60"/>
      <w:outlineLvl w:val="2"/>
    </w:pPr>
    <w:rPr>
      <w:rFonts w:asciiTheme="minorHAnsi" w:eastAsiaTheme="majorEastAsia" w:hAnsiTheme="minorHAnsi" w:cstheme="minorHAnsi"/>
      <w:b/>
      <w:sz w:val="32"/>
      <w:szCs w:val="32"/>
    </w:rPr>
  </w:style>
  <w:style w:type="paragraph" w:styleId="Heading4">
    <w:name w:val="heading 4"/>
    <w:next w:val="Normal"/>
    <w:link w:val="Heading4Char"/>
    <w:autoRedefine/>
    <w:qFormat/>
    <w:rsid w:val="00771B6A"/>
    <w:pPr>
      <w:keepNext/>
      <w:numPr>
        <w:ilvl w:val="3"/>
        <w:numId w:val="17"/>
      </w:numPr>
      <w:spacing w:before="240" w:after="120"/>
      <w:outlineLvl w:val="3"/>
    </w:pPr>
    <w:rPr>
      <w:rFonts w:ascii="Arial Narrow" w:eastAsiaTheme="majorEastAsia" w:hAnsi="Arial Narrow" w:cstheme="majorBidi"/>
      <w:b/>
      <w:color w:val="244061" w:themeColor="accent1" w:themeShade="80"/>
      <w:sz w:val="28"/>
      <w:szCs w:val="28"/>
    </w:rPr>
  </w:style>
  <w:style w:type="paragraph" w:styleId="Heading5">
    <w:name w:val="heading 5"/>
    <w:next w:val="Normal"/>
    <w:link w:val="Heading5Char"/>
    <w:qFormat/>
    <w:rsid w:val="000A419B"/>
    <w:pPr>
      <w:keepNext/>
      <w:numPr>
        <w:ilvl w:val="4"/>
        <w:numId w:val="17"/>
      </w:numPr>
      <w:spacing w:before="240" w:after="120"/>
      <w:outlineLvl w:val="4"/>
    </w:pPr>
    <w:rPr>
      <w:rFonts w:ascii="Arial Narrow" w:eastAsiaTheme="majorEastAsia" w:hAnsi="Arial Narrow" w:cstheme="majorBidi"/>
      <w:b/>
      <w:color w:val="244061" w:themeColor="accent1" w:themeShade="80"/>
      <w:sz w:val="26"/>
    </w:rPr>
  </w:style>
  <w:style w:type="paragraph" w:styleId="Heading6">
    <w:name w:val="heading 6"/>
    <w:next w:val="Normal"/>
    <w:link w:val="Heading6Char"/>
    <w:qFormat/>
    <w:rsid w:val="00315C8A"/>
    <w:pPr>
      <w:keepNext/>
      <w:numPr>
        <w:ilvl w:val="5"/>
        <w:numId w:val="17"/>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A035D7"/>
    <w:pPr>
      <w:keepNext/>
      <w:pageBreakBefore/>
      <w:spacing w:after="360"/>
      <w:jc w:val="center"/>
    </w:pPr>
    <w:rPr>
      <w:rFonts w:ascii="Arial Narrow" w:hAnsi="Arial Narrow"/>
      <w:b/>
      <w:color w:val="244061" w:themeColor="accent1" w:themeShade="80"/>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uiPriority w:val="99"/>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F80192"/>
    <w:pPr>
      <w:keepNext/>
      <w:spacing w:after="360"/>
      <w:jc w:val="center"/>
      <w:outlineLvl w:val="0"/>
    </w:pPr>
    <w:rPr>
      <w:rFonts w:ascii="Arial Narrow" w:hAnsi="Arial Narrow"/>
      <w:b/>
      <w:color w:val="244061" w:themeColor="accent1" w:themeShade="80"/>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B566BD"/>
    <w:pPr>
      <w:tabs>
        <w:tab w:val="left" w:pos="360"/>
        <w:tab w:val="right" w:leader="dot" w:pos="9360"/>
      </w:tabs>
      <w:spacing w:before="200" w:after="120"/>
      <w:ind w:left="360" w:hanging="360"/>
    </w:pPr>
    <w:rPr>
      <w:rFonts w:ascii="Arial" w:hAnsi="Arial"/>
      <w:b/>
      <w:noProof/>
      <w:color w:val="244061" w:themeColor="accent1" w:themeShade="80"/>
      <w:sz w:val="24"/>
    </w:rPr>
  </w:style>
  <w:style w:type="paragraph" w:styleId="TOC2">
    <w:name w:val="toc 2"/>
    <w:next w:val="Normal"/>
    <w:autoRedefine/>
    <w:uiPriority w:val="39"/>
    <w:rsid w:val="002D7094"/>
    <w:pPr>
      <w:tabs>
        <w:tab w:val="left" w:pos="1080"/>
        <w:tab w:val="right" w:leader="dot" w:pos="9360"/>
      </w:tabs>
      <w:ind w:left="965" w:hanging="720"/>
    </w:pPr>
    <w:rPr>
      <w:rFonts w:ascii="Arial" w:hAnsi="Arial"/>
      <w:noProof/>
      <w:color w:val="244061" w:themeColor="accent1" w:themeShade="80"/>
      <w:sz w:val="24"/>
    </w:rPr>
  </w:style>
  <w:style w:type="paragraph" w:styleId="TOC3">
    <w:name w:val="toc 3"/>
    <w:next w:val="Normal"/>
    <w:autoRedefine/>
    <w:uiPriority w:val="39"/>
    <w:rsid w:val="002D7094"/>
    <w:pPr>
      <w:tabs>
        <w:tab w:val="right" w:pos="720"/>
        <w:tab w:val="right" w:leader="dot" w:pos="9360"/>
      </w:tabs>
      <w:ind w:left="1382" w:hanging="907"/>
    </w:pPr>
    <w:rPr>
      <w:rFonts w:ascii="Arial" w:hAnsi="Arial"/>
      <w:color w:val="244061" w:themeColor="accent1" w:themeShade="80"/>
      <w:sz w:val="24"/>
    </w:rPr>
  </w:style>
  <w:style w:type="paragraph" w:styleId="TOC4">
    <w:name w:val="toc 4"/>
    <w:next w:val="Normal"/>
    <w:uiPriority w:val="39"/>
    <w:rsid w:val="002D7094"/>
    <w:pPr>
      <w:ind w:left="778"/>
    </w:pPr>
    <w:rPr>
      <w:rFonts w:ascii="Arial" w:hAnsi="Arial"/>
      <w:color w:val="244061" w:themeColor="accent1" w:themeShade="80"/>
      <w:sz w:val="24"/>
    </w:rPr>
  </w:style>
  <w:style w:type="paragraph" w:styleId="TOC5">
    <w:name w:val="toc 5"/>
    <w:next w:val="Normal"/>
    <w:uiPriority w:val="39"/>
    <w:rsid w:val="006C676B"/>
    <w:pPr>
      <w:ind w:left="1080"/>
    </w:pPr>
    <w:rPr>
      <w:rFonts w:ascii="Arial" w:hAnsi="Arial"/>
      <w:color w:val="244061" w:themeColor="accent1" w:themeShade="80"/>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B85A55"/>
    <w:pPr>
      <w:ind w:left="0" w:firstLine="0"/>
      <w:jc w:val="both"/>
    </w:pPr>
    <w:rPr>
      <w:b w:val="0"/>
    </w:rPr>
  </w:style>
  <w:style w:type="character" w:customStyle="1" w:styleId="Heading2Char">
    <w:name w:val="Heading 2 Char"/>
    <w:aliases w:val="Archetype Heading 2 Char"/>
    <w:basedOn w:val="DefaultParagraphFont"/>
    <w:link w:val="Heading2"/>
    <w:rsid w:val="00054CF0"/>
    <w:rPr>
      <w:rFonts w:ascii="Arial Narrow" w:eastAsiaTheme="majorEastAsia" w:hAnsi="Arial Narrow" w:cstheme="majorBidi"/>
      <w:b/>
      <w:color w:val="244061" w:themeColor="accent1" w:themeShade="80"/>
      <w:sz w:val="36"/>
      <w:szCs w:val="36"/>
    </w:rPr>
  </w:style>
  <w:style w:type="character" w:customStyle="1" w:styleId="Heading1Char">
    <w:name w:val="Heading 1 Char"/>
    <w:aliases w:val="Archetype Heading 6 Char,Revised Heading 1 Char"/>
    <w:basedOn w:val="DefaultParagraphFont"/>
    <w:link w:val="Heading1"/>
    <w:rsid w:val="00E670F9"/>
    <w:rPr>
      <w:rFonts w:ascii="Arial Narrow" w:eastAsiaTheme="majorEastAsia" w:hAnsi="Arial Narrow" w:cstheme="majorBidi"/>
      <w:b/>
      <w:color w:val="244061" w:themeColor="accent1" w:themeShade="80"/>
      <w:kern w:val="28"/>
      <w:sz w:val="36"/>
    </w:rPr>
  </w:style>
  <w:style w:type="character" w:customStyle="1" w:styleId="Heading3Char">
    <w:name w:val="Heading 3 Char"/>
    <w:aliases w:val="Archetype Heading 3 Char"/>
    <w:basedOn w:val="DefaultParagraphFont"/>
    <w:link w:val="Heading3"/>
    <w:rsid w:val="00A116D9"/>
    <w:rPr>
      <w:rFonts w:asciiTheme="minorHAnsi" w:eastAsiaTheme="majorEastAsia" w:hAnsiTheme="minorHAnsi" w:cstheme="minorHAnsi"/>
      <w:b/>
      <w:sz w:val="32"/>
      <w:szCs w:val="32"/>
    </w:rPr>
  </w:style>
  <w:style w:type="character" w:customStyle="1" w:styleId="Heading4Char">
    <w:name w:val="Heading 4 Char"/>
    <w:basedOn w:val="DefaultParagraphFont"/>
    <w:link w:val="Heading4"/>
    <w:rsid w:val="00771B6A"/>
    <w:rPr>
      <w:rFonts w:ascii="Arial Narrow" w:eastAsiaTheme="majorEastAsia" w:hAnsi="Arial Narrow" w:cstheme="majorBidi"/>
      <w:b/>
      <w:color w:val="244061" w:themeColor="accent1" w:themeShade="80"/>
      <w:sz w:val="28"/>
      <w:szCs w:val="28"/>
    </w:rPr>
  </w:style>
  <w:style w:type="character" w:customStyle="1" w:styleId="Heading5Char">
    <w:name w:val="Heading 5 Char"/>
    <w:basedOn w:val="DefaultParagraphFont"/>
    <w:link w:val="Heading5"/>
    <w:rsid w:val="000A419B"/>
    <w:rPr>
      <w:rFonts w:ascii="Arial Narrow" w:eastAsiaTheme="majorEastAsia" w:hAnsi="Arial Narrow" w:cstheme="majorBidi"/>
      <w:b/>
      <w:color w:val="244061" w:themeColor="accent1" w:themeShade="80"/>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HansAwesomeTableStyle"/>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9"/>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0"/>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uiPriority w:val="99"/>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1"/>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2"/>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3"/>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5"/>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18"/>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19"/>
      </w:numPr>
    </w:pPr>
  </w:style>
  <w:style w:type="paragraph" w:customStyle="1" w:styleId="InstructionalTextNumber">
    <w:name w:val="Instructional Text Number"/>
    <w:basedOn w:val="Normal"/>
    <w:qFormat/>
    <w:rsid w:val="00315C8A"/>
    <w:pPr>
      <w:numPr>
        <w:numId w:val="20"/>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1"/>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4"/>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5"/>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aliases w:val="Bullet Text"/>
    <w:basedOn w:val="Normal"/>
    <w:uiPriority w:val="34"/>
    <w:qFormat/>
    <w:rsid w:val="00170D21"/>
    <w:pPr>
      <w:ind w:left="720"/>
      <w:contextualSpacing/>
    </w:pPr>
  </w:style>
  <w:style w:type="paragraph" w:customStyle="1" w:styleId="Bullet1">
    <w:name w:val="Bullet 1"/>
    <w:basedOn w:val="Normal"/>
    <w:qFormat/>
    <w:rsid w:val="00615078"/>
    <w:pPr>
      <w:spacing w:before="60" w:after="60"/>
    </w:pPr>
    <w:rPr>
      <w:rFonts w:asciiTheme="minorHAnsi" w:hAnsiTheme="minorHAnsi"/>
      <w:color w:val="365F91" w:themeColor="accent1" w:themeShade="BF"/>
      <w:sz w:val="24"/>
      <w:szCs w:val="24"/>
    </w:rPr>
  </w:style>
  <w:style w:type="table" w:styleId="LightList-Accent3">
    <w:name w:val="Light List Accent 3"/>
    <w:basedOn w:val="TableNormal"/>
    <w:uiPriority w:val="61"/>
    <w:rsid w:val="00DB338D"/>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1Light-Accent1">
    <w:name w:val="Grid Table 1 Light Accent 1"/>
    <w:basedOn w:val="TableNormal"/>
    <w:uiPriority w:val="46"/>
    <w:rsid w:val="00DB338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E3ADC"/>
    <w:pPr>
      <w:spacing w:before="0" w:after="0"/>
    </w:pPr>
    <w:rPr>
      <w:rFonts w:ascii="Times New Roman" w:eastAsiaTheme="minorHAnsi" w:hAnsi="Times New Roman"/>
      <w:sz w:val="24"/>
      <w:szCs w:val="24"/>
    </w:rPr>
  </w:style>
  <w:style w:type="table" w:customStyle="1" w:styleId="HansAwesomeTableStyle">
    <w:name w:val="Han's Awesome Table Style"/>
    <w:basedOn w:val="TableNormal"/>
    <w:uiPriority w:val="99"/>
    <w:rsid w:val="001D585C"/>
    <w:tblPr/>
  </w:style>
  <w:style w:type="table" w:customStyle="1" w:styleId="Han">
    <w:name w:val="Han"/>
    <w:basedOn w:val="TableNormal"/>
    <w:uiPriority w:val="99"/>
    <w:rsid w:val="006C4A4B"/>
    <w:tblPr/>
  </w:style>
  <w:style w:type="table" w:customStyle="1" w:styleId="Style1">
    <w:name w:val="Style1"/>
    <w:basedOn w:val="Han"/>
    <w:uiPriority w:val="99"/>
    <w:rsid w:val="006C4A4B"/>
    <w:tblPr/>
  </w:style>
  <w:style w:type="paragraph" w:customStyle="1" w:styleId="Body">
    <w:name w:val="Body"/>
    <w:qFormat/>
    <w:rsid w:val="00C042C8"/>
    <w:pPr>
      <w:autoSpaceDE w:val="0"/>
      <w:autoSpaceDN w:val="0"/>
      <w:adjustRightInd w:val="0"/>
      <w:ind w:left="720"/>
    </w:pPr>
    <w:rPr>
      <w:rFonts w:ascii="Calibri" w:eastAsiaTheme="minorHAnsi" w:hAnsi="Calibri" w:cs="Calibri"/>
      <w:color w:val="000000" w:themeColor="text1"/>
      <w:sz w:val="22"/>
      <w:szCs w:val="24"/>
    </w:rPr>
  </w:style>
  <w:style w:type="character" w:styleId="Emphasis">
    <w:name w:val="Emphasis"/>
    <w:aliases w:val="Paragraph Title"/>
    <w:basedOn w:val="DefaultParagraphFont"/>
    <w:qFormat/>
    <w:rsid w:val="00C042C8"/>
    <w:rPr>
      <w:rFonts w:ascii="Calibri Light" w:hAnsi="Calibri Light"/>
      <w:b w:val="0"/>
      <w:bCs w:val="0"/>
      <w:i w:val="0"/>
      <w:iCs w:val="0"/>
      <w:color w:val="000000" w:themeColor="text1"/>
      <w:sz w:val="24"/>
    </w:rPr>
  </w:style>
  <w:style w:type="character" w:styleId="UnresolvedMention">
    <w:name w:val="Unresolved Mention"/>
    <w:basedOn w:val="DefaultParagraphFont"/>
    <w:rsid w:val="004B5D62"/>
    <w:rPr>
      <w:color w:val="808080"/>
      <w:shd w:val="clear" w:color="auto" w:fill="E6E6E6"/>
    </w:rPr>
  </w:style>
  <w:style w:type="paragraph" w:styleId="HTMLPreformatted">
    <w:name w:val="HTML Preformatted"/>
    <w:basedOn w:val="Normal"/>
    <w:link w:val="HTMLPreformattedChar"/>
    <w:uiPriority w:val="99"/>
    <w:semiHidden/>
    <w:unhideWhenUsed/>
    <w:rsid w:val="00E0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E075A7"/>
    <w:rPr>
      <w:rFonts w:ascii="Courier New" w:hAnsi="Courier New" w:cs="Courier New"/>
    </w:rPr>
  </w:style>
  <w:style w:type="character" w:customStyle="1" w:styleId="nf">
    <w:name w:val="nf"/>
    <w:basedOn w:val="DefaultParagraphFont"/>
    <w:rsid w:val="00E075A7"/>
  </w:style>
  <w:style w:type="character" w:styleId="Strong">
    <w:name w:val="Strong"/>
    <w:basedOn w:val="DefaultParagraphFont"/>
    <w:uiPriority w:val="22"/>
    <w:qFormat/>
    <w:rsid w:val="007A4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387727029">
      <w:bodyDiv w:val="1"/>
      <w:marLeft w:val="0"/>
      <w:marRight w:val="0"/>
      <w:marTop w:val="0"/>
      <w:marBottom w:val="0"/>
      <w:divBdr>
        <w:top w:val="none" w:sz="0" w:space="0" w:color="auto"/>
        <w:left w:val="none" w:sz="0" w:space="0" w:color="auto"/>
        <w:bottom w:val="none" w:sz="0" w:space="0" w:color="auto"/>
        <w:right w:val="none" w:sz="0" w:space="0" w:color="auto"/>
      </w:divBdr>
    </w:div>
    <w:div w:id="439110511">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812021915">
      <w:bodyDiv w:val="1"/>
      <w:marLeft w:val="0"/>
      <w:marRight w:val="0"/>
      <w:marTop w:val="0"/>
      <w:marBottom w:val="0"/>
      <w:divBdr>
        <w:top w:val="none" w:sz="0" w:space="0" w:color="auto"/>
        <w:left w:val="none" w:sz="0" w:space="0" w:color="auto"/>
        <w:bottom w:val="none" w:sz="0" w:space="0" w:color="auto"/>
        <w:right w:val="none" w:sz="0" w:space="0" w:color="auto"/>
      </w:divBdr>
    </w:div>
    <w:div w:id="870535061">
      <w:bodyDiv w:val="1"/>
      <w:marLeft w:val="0"/>
      <w:marRight w:val="0"/>
      <w:marTop w:val="0"/>
      <w:marBottom w:val="0"/>
      <w:divBdr>
        <w:top w:val="none" w:sz="0" w:space="0" w:color="auto"/>
        <w:left w:val="none" w:sz="0" w:space="0" w:color="auto"/>
        <w:bottom w:val="none" w:sz="0" w:space="0" w:color="auto"/>
        <w:right w:val="none" w:sz="0" w:space="0" w:color="auto"/>
      </w:divBdr>
    </w:div>
    <w:div w:id="993021301">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 w:id="2140683433">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374845489">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79111392">
      <w:bodyDiv w:val="1"/>
      <w:marLeft w:val="0"/>
      <w:marRight w:val="0"/>
      <w:marTop w:val="0"/>
      <w:marBottom w:val="0"/>
      <w:divBdr>
        <w:top w:val="none" w:sz="0" w:space="0" w:color="auto"/>
        <w:left w:val="none" w:sz="0" w:space="0" w:color="auto"/>
        <w:bottom w:val="none" w:sz="0" w:space="0" w:color="auto"/>
        <w:right w:val="none" w:sz="0" w:space="0" w:color="auto"/>
      </w:divBdr>
    </w:div>
    <w:div w:id="1683629560">
      <w:bodyDiv w:val="1"/>
      <w:marLeft w:val="0"/>
      <w:marRight w:val="0"/>
      <w:marTop w:val="0"/>
      <w:marBottom w:val="0"/>
      <w:divBdr>
        <w:top w:val="none" w:sz="0" w:space="0" w:color="auto"/>
        <w:left w:val="none" w:sz="0" w:space="0" w:color="auto"/>
        <w:bottom w:val="none" w:sz="0" w:space="0" w:color="auto"/>
        <w:right w:val="none" w:sz="0" w:space="0" w:color="auto"/>
      </w:divBdr>
    </w:div>
    <w:div w:id="1696805367">
      <w:bodyDiv w:val="1"/>
      <w:marLeft w:val="0"/>
      <w:marRight w:val="0"/>
      <w:marTop w:val="0"/>
      <w:marBottom w:val="0"/>
      <w:divBdr>
        <w:top w:val="none" w:sz="0" w:space="0" w:color="auto"/>
        <w:left w:val="none" w:sz="0" w:space="0" w:color="auto"/>
        <w:bottom w:val="none" w:sz="0" w:space="0" w:color="auto"/>
        <w:right w:val="none" w:sz="0" w:space="0" w:color="auto"/>
      </w:divBdr>
      <w:divsChild>
        <w:div w:id="794327274">
          <w:marLeft w:val="446"/>
          <w:marRight w:val="0"/>
          <w:marTop w:val="0"/>
          <w:marBottom w:val="0"/>
          <w:divBdr>
            <w:top w:val="none" w:sz="0" w:space="0" w:color="auto"/>
            <w:left w:val="none" w:sz="0" w:space="0" w:color="auto"/>
            <w:bottom w:val="none" w:sz="0" w:space="0" w:color="auto"/>
            <w:right w:val="none" w:sz="0" w:space="0" w:color="auto"/>
          </w:divBdr>
        </w:div>
      </w:divsChild>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25467100">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707">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10426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n.wikipedia.org/wiki/Collaborative_filtering" TargetMode="External"/><Relationship Id="rId26" Type="http://schemas.openxmlformats.org/officeDocument/2006/relationships/hyperlink" Target="https://cran.r-project.org/web/packages/recommenderlab/vignettes/recommenderlab.pd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hyperlink" Target="https://www.youtube.com/watch?v=-8BrRnFzq_Y"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yperlink" Target="https://github.com/Ajinth/Recommender-System" TargetMode="External"/><Relationship Id="rId33" Type="http://schemas.openxmlformats.org/officeDocument/2006/relationships/hyperlink" Target="https://beckernick.github.io/matrix-factorization-recommender/"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yperlink" Target="https://github.com/Ajinth/RecommenderSystems_PyData_20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package" Target="embeddings/Microsoft_Visio_Drawing1.vsdx"/><Relationship Id="rId32" Type="http://schemas.openxmlformats.org/officeDocument/2006/relationships/hyperlink" Target="https://medium.com/@m_n_malaeb/the-easy-guide-for-building-python-collaborative-filtering-recommendation-system-in-2017-d2736d2e92a8" TargetMode="External"/><Relationship Id="rId37" Type="http://schemas.openxmlformats.org/officeDocument/2006/relationships/hyperlink" Target="https://www.themarketingtechnologist.co/a-recommendation-system-for-blogs-content-based-similarity-part-2/"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emf"/><Relationship Id="rId28" Type="http://schemas.openxmlformats.org/officeDocument/2006/relationships/hyperlink" Target="https://github.com/kdais/RecommenderEngine/wiki/Content-based-filtering" TargetMode="External"/><Relationship Id="rId36" Type="http://schemas.openxmlformats.org/officeDocument/2006/relationships/hyperlink" Target="http://aimotion.blogspot.com/2009/11/collaborative-filtering-implementation_13.html" TargetMode="External"/><Relationship Id="rId10" Type="http://schemas.openxmlformats.org/officeDocument/2006/relationships/endnotes" Target="endnotes.xml"/><Relationship Id="rId19" Type="http://schemas.openxmlformats.org/officeDocument/2006/relationships/hyperlink" Target="https://en.wikipedia.org/wiki/Content-based_filtering" TargetMode="External"/><Relationship Id="rId31" Type="http://schemas.openxmlformats.org/officeDocument/2006/relationships/hyperlink" Target="https://blog.dominodatalab.com/recommender-systems-collaborative-filte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package" Target="embeddings/Microsoft_Visio_Drawing.vsdx"/><Relationship Id="rId27" Type="http://schemas.openxmlformats.org/officeDocument/2006/relationships/hyperlink" Target="https://ashokharnal.wordpress.com/2014/12/18/worked-out-example-item-based-collaborative-filtering-for-recommenmder-engine/" TargetMode="External"/><Relationship Id="rId30" Type="http://schemas.openxmlformats.org/officeDocument/2006/relationships/hyperlink" Target="https://cambridgespark.com/content/tutorials/implementing-your-own-recommender-systems-in-Python/index.html" TargetMode="External"/><Relationship Id="rId35" Type="http://schemas.openxmlformats.org/officeDocument/2006/relationships/hyperlink" Target="https://www.youtube.com/watch?v=KeqVL-0vSQg&amp;list=PLseNcwx1RJ4WdgtrMTXndw4B4nlf4-p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tus xmlns="60504934-690c-4464-a024-d003501936ee">In Progress</Status>
    <Description0 xmlns="60504934-690c-4464-a024-d003501936ee" xsi:nil="true"/>
    <Doc_x0020_Type xmlns="60504934-690c-4464-a024-d003501936ee">Proposal materials</Doc_x0020_Type>
    <SharedWithUsers xmlns="d4088627-ccf3-4908-b450-6f9f181a889c">
      <UserInfo>
        <DisplayName>Gordon Strodel</DisplayName>
        <AccountId>31</AccountId>
        <AccountType/>
      </UserInfo>
      <UserInfo>
        <DisplayName>Philip Currier</DisplayName>
        <AccountId>141</AccountId>
        <AccountType/>
      </UserInfo>
      <UserInfo>
        <DisplayName>Bala Appikatla</DisplayName>
        <AccountId>134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4204DE2B4844498FF6994A672EC0AE" ma:contentTypeVersion="12" ma:contentTypeDescription="Create a new document." ma:contentTypeScope="" ma:versionID="7dd6d4072072fd6fe1480927c2620c1a">
  <xsd:schema xmlns:xsd="http://www.w3.org/2001/XMLSchema" xmlns:xs="http://www.w3.org/2001/XMLSchema" xmlns:p="http://schemas.microsoft.com/office/2006/metadata/properties" xmlns:ns2="d4088627-ccf3-4908-b450-6f9f181a889c" xmlns:ns3="60504934-690c-4464-a024-d003501936ee" targetNamespace="http://schemas.microsoft.com/office/2006/metadata/properties" ma:root="true" ma:fieldsID="1135f791d777208fd2f621b486bce06d" ns2:_="" ns3:_="">
    <xsd:import namespace="d4088627-ccf3-4908-b450-6f9f181a889c"/>
    <xsd:import namespace="60504934-690c-4464-a024-d003501936ee"/>
    <xsd:element name="properties">
      <xsd:complexType>
        <xsd:sequence>
          <xsd:element name="documentManagement">
            <xsd:complexType>
              <xsd:all>
                <xsd:element ref="ns2:SharedWithUsers" minOccurs="0"/>
                <xsd:element ref="ns2:SharedWithDetails" minOccurs="0"/>
                <xsd:element ref="ns3:Doc_x0020_Type"/>
                <xsd:element ref="ns3:Status"/>
                <xsd:element ref="ns3:Description0"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088627-ccf3-4908-b450-6f9f181a889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0504934-690c-4464-a024-d003501936ee" elementFormDefault="qualified">
    <xsd:import namespace="http://schemas.microsoft.com/office/2006/documentManagement/types"/>
    <xsd:import namespace="http://schemas.microsoft.com/office/infopath/2007/PartnerControls"/>
    <xsd:element name="Doc_x0020_Type" ma:index="10" ma:displayName="Doc Type" ma:default="Proposal materials" ma:format="RadioButtons" ma:internalName="Doc_x0020_Type">
      <xsd:simpleType>
        <xsd:restriction base="dms:Choice">
          <xsd:enumeration value="Request info"/>
          <xsd:enumeration value="Proposal materials"/>
          <xsd:enumeration value="Meeting agenda/mins"/>
        </xsd:restriction>
      </xsd:simpleType>
    </xsd:element>
    <xsd:element name="Status" ma:index="11" ma:displayName="Status" ma:default="In Progress" ma:format="Dropdown" ma:internalName="Status">
      <xsd:simpleType>
        <xsd:restriction base="dms:Choice">
          <xsd:enumeration value="In Progress"/>
          <xsd:enumeration value="Delivered"/>
        </xsd:restriction>
      </xsd:simpleType>
    </xsd:element>
    <xsd:element name="Description0" ma:index="12" nillable="true" ma:displayName="Description" ma:internalName="Description0">
      <xsd:simpleType>
        <xsd:restriction base="dms:Note">
          <xsd:maxLength value="255"/>
        </xsd:restriction>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description="" ma:internalName="MediaServiceAutoTags" ma:readOnly="true">
      <xsd:simpleType>
        <xsd:restriction base="dms:Text"/>
      </xsd:simpleType>
    </xsd:element>
    <xsd:element name="MediaServiceDateTaken" ma:index="18"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60504934-690c-4464-a024-d003501936ee"/>
    <ds:schemaRef ds:uri="d4088627-ccf3-4908-b450-6f9f181a889c"/>
  </ds:schemaRefs>
</ds:datastoreItem>
</file>

<file path=customXml/itemProps2.xml><?xml version="1.0" encoding="utf-8"?>
<ds:datastoreItem xmlns:ds="http://schemas.openxmlformats.org/officeDocument/2006/customXml" ds:itemID="{2331E173-67E9-460B-A4D0-9B0C81E79B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088627-ccf3-4908-b450-6f9f181a889c"/>
    <ds:schemaRef ds:uri="60504934-690c-4464-a024-d003501936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B0F6BD23-0D01-436F-A038-C6967CD39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3406</TotalTime>
  <Pages>16</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dc:description/>
  <cp:lastModifiedBy>Ajinth Christudas</cp:lastModifiedBy>
  <cp:revision>36</cp:revision>
  <cp:lastPrinted>2002-11-19T18:54:00Z</cp:lastPrinted>
  <dcterms:created xsi:type="dcterms:W3CDTF">2017-12-15T19:06:00Z</dcterms:created>
  <dcterms:modified xsi:type="dcterms:W3CDTF">2017-12-18T04:33:00Z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0x0101008D4204DE2B4844498FF6994A672EC0AE</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y fmtid="{D5CDD505-2E9C-101B-9397-08002B2CF9AE}" pid="19" name="SharedWithUsers">
    <vt:lpwstr>31;#Gordon Strodel;#141;#Philip Currier;#134;#Bala Appikatla</vt:lpwstr>
  </property>
</Properties>
</file>